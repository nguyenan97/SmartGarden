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69424238" w:displacedByCustomXml="next"/>
    <w:bookmarkStart w:id="1" w:name="_Toc169424237" w:displacedByCustomXml="next"/>
    <w:sdt>
      <w:sdtPr>
        <w:rPr>
          <w:rFonts w:ascii="Times New Roman" w:eastAsia="Times New Roman" w:hAnsi="Times New Roman" w:cs="Times New Roman"/>
          <w:color w:val="4F81BD" w:themeColor="accent1"/>
          <w:sz w:val="26"/>
          <w:szCs w:val="24"/>
        </w:rPr>
        <w:id w:val="149185800"/>
        <w:docPartObj>
          <w:docPartGallery w:val="Cover Pages"/>
          <w:docPartUnique/>
        </w:docPartObj>
      </w:sdtPr>
      <w:sdtEndPr>
        <w:rPr>
          <w:color w:val="auto"/>
        </w:rPr>
      </w:sdtEndPr>
      <w:sdtContent>
        <w:p w:rsidR="00F95A03" w:rsidRDefault="00F95A03" w:rsidP="00F95A03">
          <w:pPr>
            <w:pStyle w:val="NoSpacing"/>
            <w:spacing w:before="1540" w:after="240"/>
            <w:jc w:val="center"/>
            <w:rPr>
              <w:rFonts w:ascii="Times New Roman" w:eastAsia="Times New Roman" w:hAnsi="Times New Roman" w:cs="Times New Roman"/>
              <w:color w:val="4F81BD" w:themeColor="accent1"/>
              <w:sz w:val="26"/>
              <w:szCs w:val="24"/>
            </w:rPr>
          </w:pPr>
          <w:r>
            <w:rPr>
              <w:noProof/>
              <w:color w:val="4F81BD" w:themeColor="accent1"/>
            </w:rPr>
            <w:drawing>
              <wp:anchor distT="0" distB="0" distL="114300" distR="114300" simplePos="0" relativeHeight="251657216" behindDoc="0" locked="0" layoutInCell="1" allowOverlap="1" wp14:anchorId="73290062" wp14:editId="0700B0C8">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Pr>
              <w:noProof/>
              <w:color w:val="4F81BD" w:themeColor="accent1"/>
            </w:rPr>
            <mc:AlternateContent>
              <mc:Choice Requires="wps">
                <w:drawing>
                  <wp:anchor distT="0" distB="0" distL="114300" distR="114300" simplePos="0" relativeHeight="251654144" behindDoc="0" locked="0" layoutInCell="1" allowOverlap="1" wp14:anchorId="408AA1D4" wp14:editId="216F0C32">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13170C" w:rsidRPr="00484E67" w:rsidRDefault="0013170C" w:rsidP="00F95A03">
                                <w:pPr>
                                  <w:spacing w:before="0" w:line="240" w:lineRule="auto"/>
                                  <w:ind w:firstLine="562"/>
                                  <w:jc w:val="center"/>
                                  <w:rPr>
                                    <w:b/>
                                    <w:sz w:val="32"/>
                                    <w:szCs w:val="32"/>
                                  </w:rPr>
                                </w:pPr>
                                <w:r w:rsidRPr="00484E67">
                                  <w:rPr>
                                    <w:b/>
                                    <w:sz w:val="32"/>
                                    <w:szCs w:val="32"/>
                                  </w:rPr>
                                  <w:t>BỘ CÔNG THƯƠNG</w:t>
                                </w:r>
                              </w:p>
                              <w:p w:rsidR="0013170C" w:rsidRPr="00484E67" w:rsidRDefault="0013170C" w:rsidP="00F95A03">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AA1D4" id="Rectangle 1" o:spid="_x0000_s1026" style="position:absolute;left:0;text-align:left;margin-left:-16pt;margin-top:-9.9pt;width:452.25pt;height:71.2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rsidR="0013170C" w:rsidRPr="00484E67" w:rsidRDefault="0013170C" w:rsidP="00F95A03">
                          <w:pPr>
                            <w:spacing w:before="0" w:line="240" w:lineRule="auto"/>
                            <w:ind w:firstLine="562"/>
                            <w:jc w:val="center"/>
                            <w:rPr>
                              <w:b/>
                              <w:sz w:val="32"/>
                              <w:szCs w:val="32"/>
                            </w:rPr>
                          </w:pPr>
                          <w:r w:rsidRPr="00484E67">
                            <w:rPr>
                              <w:b/>
                              <w:sz w:val="32"/>
                              <w:szCs w:val="32"/>
                            </w:rPr>
                            <w:t>BỘ CÔNG THƯƠNG</w:t>
                          </w:r>
                        </w:p>
                        <w:p w:rsidR="0013170C" w:rsidRPr="00484E67" w:rsidRDefault="0013170C" w:rsidP="00F95A03">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rsidR="00F95A03" w:rsidRDefault="00F95A03" w:rsidP="00F95A03">
          <w:pPr>
            <w:pStyle w:val="NoSpacing"/>
            <w:spacing w:before="1540" w:after="240"/>
            <w:jc w:val="center"/>
            <w:rPr>
              <w:rFonts w:ascii="Times New Roman" w:eastAsia="Times New Roman" w:hAnsi="Times New Roman" w:cs="Times New Roman"/>
              <w:color w:val="4F81BD" w:themeColor="accent1"/>
              <w:sz w:val="26"/>
              <w:szCs w:val="24"/>
            </w:rPr>
          </w:pPr>
        </w:p>
        <w:sdt>
          <w:sdtPr>
            <w:rPr>
              <w:rFonts w:asciiTheme="majorHAnsi" w:eastAsiaTheme="majorEastAsia" w:hAnsiTheme="majorHAnsi" w:cstheme="majorBidi"/>
              <w:b/>
              <w:caps/>
              <w:color w:val="365F91" w:themeColor="accent1" w:themeShade="BF"/>
              <w:sz w:val="72"/>
              <w:szCs w:val="72"/>
            </w:rPr>
            <w:alias w:val="Title"/>
            <w:tag w:val=""/>
            <w:id w:val="-1731683904"/>
            <w:dataBinding w:prefixMappings="xmlns:ns0='http://purl.org/dc/elements/1.1/' xmlns:ns1='http://schemas.openxmlformats.org/package/2006/metadata/core-properties' " w:xpath="/ns1:coreProperties[1]/ns0:title[1]" w:storeItemID="{6C3C8BC8-F283-45AE-878A-BAB7291924A1}"/>
            <w:text/>
          </w:sdtPr>
          <w:sdtEndPr/>
          <w:sdtContent>
            <w:p w:rsidR="00F95A03" w:rsidRPr="00B72142" w:rsidRDefault="00923768" w:rsidP="00E7260B">
              <w:pPr>
                <w:pStyle w:val="NoSpacing"/>
                <w:pBdr>
                  <w:top w:val="single" w:sz="6" w:space="6" w:color="4F81BD" w:themeColor="accent1"/>
                  <w:bottom w:val="single" w:sz="6" w:space="6" w:color="4F81BD" w:themeColor="accent1"/>
                </w:pBdr>
                <w:spacing w:after="240"/>
                <w:jc w:val="center"/>
                <w:rPr>
                  <w:color w:val="365F91" w:themeColor="accent1" w:themeShade="BF"/>
                  <w:sz w:val="28"/>
                  <w:szCs w:val="28"/>
                </w:rPr>
              </w:pPr>
              <w:r>
                <w:rPr>
                  <w:rFonts w:asciiTheme="majorHAnsi" w:eastAsiaTheme="majorEastAsia" w:hAnsiTheme="majorHAnsi" w:cstheme="majorBidi"/>
                  <w:b/>
                  <w:caps/>
                  <w:color w:val="365F91" w:themeColor="accent1" w:themeShade="BF"/>
                  <w:sz w:val="72"/>
                  <w:szCs w:val="72"/>
                </w:rPr>
                <w:t>CÔNG NGHỆ MỚI TRONG PHÁT TRIỂN ỨNG DỤNG CNTT</w:t>
              </w:r>
            </w:p>
          </w:sdtContent>
        </w:sdt>
        <w:p w:rsidR="00F95A03" w:rsidRDefault="00F95A03" w:rsidP="00F95A03">
          <w:pPr>
            <w:pStyle w:val="NoSpacing"/>
            <w:spacing w:before="480"/>
            <w:jc w:val="center"/>
            <w:rPr>
              <w:color w:val="4F81BD" w:themeColor="accent1"/>
            </w:rPr>
          </w:pPr>
        </w:p>
        <w:p w:rsidR="00F95A03" w:rsidRDefault="00F95A03" w:rsidP="00F95A03">
          <w:pPr>
            <w:pStyle w:val="NoSpacing"/>
            <w:spacing w:before="480"/>
            <w:jc w:val="center"/>
            <w:rPr>
              <w:color w:val="4F81BD" w:themeColor="accent1"/>
            </w:rPr>
          </w:pPr>
          <w:r w:rsidRPr="0067351B">
            <w:rPr>
              <w:noProof/>
              <w:sz w:val="26"/>
              <w:szCs w:val="26"/>
            </w:rPr>
            <mc:AlternateContent>
              <mc:Choice Requires="wps">
                <w:drawing>
                  <wp:anchor distT="0" distB="0" distL="114300" distR="114300" simplePos="0" relativeHeight="251663360" behindDoc="0" locked="0" layoutInCell="1" allowOverlap="1" wp14:anchorId="3C33AD43" wp14:editId="258AA7AD">
                    <wp:simplePos x="0" y="0"/>
                    <wp:positionH relativeFrom="margin">
                      <wp:posOffset>0</wp:posOffset>
                    </wp:positionH>
                    <wp:positionV relativeFrom="paragraph">
                      <wp:posOffset>-635</wp:posOffset>
                    </wp:positionV>
                    <wp:extent cx="5632450" cy="943610"/>
                    <wp:effectExtent l="0" t="0" r="6350" b="8890"/>
                    <wp:wrapNone/>
                    <wp:docPr id="8" name="Text Box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2450" cy="94361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13170C" w:rsidRPr="00645FFE" w:rsidRDefault="0013170C" w:rsidP="00F95A03">
                                <w:pPr>
                                  <w:jc w:val="center"/>
                                  <w:rPr>
                                    <w:b/>
                                    <w:sz w:val="40"/>
                                    <w:szCs w:val="40"/>
                                  </w:rPr>
                                </w:pPr>
                                <w:r>
                                  <w:rPr>
                                    <w:b/>
                                    <w:sz w:val="40"/>
                                    <w:szCs w:val="40"/>
                                  </w:rPr>
                                  <w:t>Đề tài: Chăm sóc cây trồng thông minh</w:t>
                                </w: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C33AD43" id="_x0000_t202" coordsize="21600,21600" o:spt="202" path="m,l,21600r21600,l21600,xe">
                    <v:stroke joinstyle="miter"/>
                    <v:path gradientshapeok="t" o:connecttype="rect"/>
                  </v:shapetype>
                  <v:shape id="Text Box 490" o:spid="_x0000_s1027" type="#_x0000_t202" style="position:absolute;left:0;text-align:left;margin-left:0;margin-top:-.05pt;width:443.5pt;height:74.3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" stroked="f" strokecolor="#0d0d0d [3069]" strokeweight=".5pt">
                    <v:textbox inset=".1mm,.1mm,.1mm,.1mm">
                      <w:txbxContent>
                        <w:p w:rsidR="0013170C" w:rsidRPr="00645FFE" w:rsidRDefault="0013170C" w:rsidP="00F95A03">
                          <w:pPr>
                            <w:jc w:val="center"/>
                            <w:rPr>
                              <w:b/>
                              <w:sz w:val="40"/>
                              <w:szCs w:val="40"/>
                            </w:rPr>
                          </w:pPr>
                          <w:r>
                            <w:rPr>
                              <w:b/>
                              <w:sz w:val="40"/>
                              <w:szCs w:val="40"/>
                            </w:rPr>
                            <w:t>Đề tài: Chăm sóc cây trồng thông minh</w:t>
                          </w:r>
                        </w:p>
                      </w:txbxContent>
                    </v:textbox>
                    <w10:wrap anchorx="margin"/>
                  </v:shape>
                </w:pict>
              </mc:Fallback>
            </mc:AlternateContent>
          </w:r>
        </w:p>
        <w:p w:rsidR="00F95A03" w:rsidRDefault="00F95A03" w:rsidP="00F95A03">
          <w:pPr>
            <w:pStyle w:val="NoSpacing"/>
            <w:spacing w:before="480"/>
            <w:jc w:val="center"/>
            <w:rPr>
              <w:color w:val="4F81BD" w:themeColor="accent1"/>
            </w:rPr>
          </w:pPr>
        </w:p>
        <w:p w:rsidR="00F95A03" w:rsidRDefault="00F95A03" w:rsidP="00F95A03">
          <w:pPr>
            <w:pStyle w:val="NoSpacing"/>
            <w:spacing w:before="480"/>
            <w:jc w:val="center"/>
            <w:rPr>
              <w:color w:val="4F81BD" w:themeColor="accent1"/>
            </w:rPr>
          </w:pPr>
        </w:p>
        <w:p w:rsidR="00F95A03" w:rsidRDefault="00F95A03" w:rsidP="00F95A03">
          <w:pPr>
            <w:pStyle w:val="NoSpacing"/>
            <w:spacing w:before="480"/>
            <w:jc w:val="center"/>
            <w:rPr>
              <w:color w:val="4F81BD" w:themeColor="accent1"/>
            </w:rPr>
          </w:pPr>
          <w:r w:rsidRPr="0067351B">
            <w:rPr>
              <w:noProof/>
              <w:sz w:val="26"/>
              <w:szCs w:val="26"/>
            </w:rPr>
            <mc:AlternateContent>
              <mc:Choice Requires="wps">
                <w:drawing>
                  <wp:anchor distT="0" distB="0" distL="114300" distR="114300" simplePos="0" relativeHeight="251660288" behindDoc="0" locked="0" layoutInCell="1" allowOverlap="1" wp14:anchorId="534F6480" wp14:editId="27CF555F">
                    <wp:simplePos x="0" y="0"/>
                    <wp:positionH relativeFrom="column">
                      <wp:posOffset>1511300</wp:posOffset>
                    </wp:positionH>
                    <wp:positionV relativeFrom="paragraph">
                      <wp:posOffset>316230</wp:posOffset>
                    </wp:positionV>
                    <wp:extent cx="4353560" cy="2181225"/>
                    <wp:effectExtent l="0" t="0" r="8890" b="9525"/>
                    <wp:wrapNone/>
                    <wp:docPr id="7" name="Text Box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3560" cy="2181225"/>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13170C" w:rsidRDefault="0013170C" w:rsidP="00F95A03">
                                <w:pPr>
                                  <w:pStyle w:val="tenSV"/>
                                  <w:tabs>
                                    <w:tab w:val="left" w:pos="900"/>
                                    <w:tab w:val="left" w:pos="3870"/>
                                  </w:tabs>
                                </w:pPr>
                                <w:r>
                                  <w:t xml:space="preserve">SVTH: </w:t>
                                </w:r>
                                <w:r>
                                  <w:tab/>
                                  <w:t>Nguyễn Bình An</w:t>
                                </w:r>
                                <w:r>
                                  <w:tab/>
                                  <w:t>15063451 (Nhóm trưởng)</w:t>
                                </w:r>
                              </w:p>
                              <w:p w:rsidR="0013170C" w:rsidRDefault="0013170C" w:rsidP="00F95A03">
                                <w:pPr>
                                  <w:pStyle w:val="tenSV"/>
                                  <w:tabs>
                                    <w:tab w:val="left" w:pos="900"/>
                                    <w:tab w:val="left" w:pos="3870"/>
                                  </w:tabs>
                                </w:pPr>
                                <w:r>
                                  <w:tab/>
                                  <w:t>Nguyễn Tấn Đạt</w:t>
                                </w:r>
                                <w:r>
                                  <w:tab/>
                                  <w:t>15074461 (Thư kí)</w:t>
                                </w:r>
                              </w:p>
                              <w:p w:rsidR="0013170C" w:rsidRDefault="0013170C" w:rsidP="00F95A03">
                                <w:pPr>
                                  <w:pStyle w:val="tenSV"/>
                                  <w:tabs>
                                    <w:tab w:val="left" w:pos="900"/>
                                    <w:tab w:val="left" w:pos="3870"/>
                                  </w:tabs>
                                </w:pPr>
                                <w:r>
                                  <w:tab/>
                                  <w:t>Nguyễn Anh Đô</w:t>
                                </w:r>
                                <w:r>
                                  <w:tab/>
                                  <w:t>15066241</w:t>
                                </w:r>
                              </w:p>
                              <w:p w:rsidR="0013170C" w:rsidRDefault="0013170C" w:rsidP="00F95A03">
                                <w:pPr>
                                  <w:pStyle w:val="tenSV"/>
                                  <w:tabs>
                                    <w:tab w:val="left" w:pos="900"/>
                                    <w:tab w:val="left" w:pos="3870"/>
                                  </w:tabs>
                                  <w:rPr>
                                    <w:sz w:val="26"/>
                                    <w:szCs w:val="26"/>
                                  </w:rPr>
                                </w:pPr>
                                <w:r>
                                  <w:tab/>
                                  <w:t>Lê Duy</w:t>
                                </w:r>
                                <w:r>
                                  <w:tab/>
                                </w:r>
                                <w:r>
                                  <w:rPr>
                                    <w:sz w:val="26"/>
                                    <w:szCs w:val="26"/>
                                  </w:rPr>
                                  <w:t>15076841</w:t>
                                </w:r>
                              </w:p>
                              <w:p w:rsidR="0013170C" w:rsidRDefault="0013170C" w:rsidP="00F95A03">
                                <w:pPr>
                                  <w:pStyle w:val="tenSV"/>
                                  <w:tabs>
                                    <w:tab w:val="left" w:pos="900"/>
                                    <w:tab w:val="left" w:pos="3870"/>
                                  </w:tabs>
                                </w:pPr>
                              </w:p>
                              <w:p w:rsidR="0013170C" w:rsidRDefault="0013170C" w:rsidP="00F95A03">
                                <w:pPr>
                                  <w:pStyle w:val="tenSV"/>
                                  <w:tabs>
                                    <w:tab w:val="left" w:pos="900"/>
                                    <w:tab w:val="left" w:pos="3870"/>
                                  </w:tabs>
                                </w:pPr>
                                <w:r>
                                  <w:t>GVHD: ThS. Nguyễn Thành Thái</w:t>
                                </w:r>
                                <w:r>
                                  <w:tab/>
                                </w:r>
                              </w:p>
                              <w:p w:rsidR="0013170C" w:rsidRDefault="0013170C" w:rsidP="00F95A03">
                                <w:pPr>
                                  <w:pStyle w:val="tenSV"/>
                                  <w:tabs>
                                    <w:tab w:val="left" w:pos="900"/>
                                    <w:tab w:val="left" w:pos="3870"/>
                                  </w:tabs>
                                </w:pP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34F6480" id="Text Box 489" o:spid="_x0000_s1028" type="#_x0000_t202" style="position:absolute;left:0;text-align:left;margin-left:119pt;margin-top:24.9pt;width:342.8pt;height:171.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" stroked="f" strokecolor="#0d0d0d [3069]" strokeweight=".5pt">
                    <v:textbox inset=".1mm,.1mm,.1mm,.1mm">
                      <w:txbxContent>
                        <w:p w:rsidR="0013170C" w:rsidRDefault="0013170C" w:rsidP="00F95A03">
                          <w:pPr>
                            <w:pStyle w:val="tenSV"/>
                            <w:tabs>
                              <w:tab w:val="left" w:pos="900"/>
                              <w:tab w:val="left" w:pos="3870"/>
                            </w:tabs>
                          </w:pPr>
                          <w:r>
                            <w:t xml:space="preserve">SVTH: </w:t>
                          </w:r>
                          <w:r>
                            <w:tab/>
                            <w:t>Nguyễn Bình An</w:t>
                          </w:r>
                          <w:r>
                            <w:tab/>
                            <w:t>15063451 (Nhóm trưởng)</w:t>
                          </w:r>
                        </w:p>
                        <w:p w:rsidR="0013170C" w:rsidRDefault="0013170C" w:rsidP="00F95A03">
                          <w:pPr>
                            <w:pStyle w:val="tenSV"/>
                            <w:tabs>
                              <w:tab w:val="left" w:pos="900"/>
                              <w:tab w:val="left" w:pos="3870"/>
                            </w:tabs>
                          </w:pPr>
                          <w:r>
                            <w:tab/>
                            <w:t>Nguyễn Tấn Đạt</w:t>
                          </w:r>
                          <w:r>
                            <w:tab/>
                            <w:t>15074461 (Thư kí)</w:t>
                          </w:r>
                        </w:p>
                        <w:p w:rsidR="0013170C" w:rsidRDefault="0013170C" w:rsidP="00F95A03">
                          <w:pPr>
                            <w:pStyle w:val="tenSV"/>
                            <w:tabs>
                              <w:tab w:val="left" w:pos="900"/>
                              <w:tab w:val="left" w:pos="3870"/>
                            </w:tabs>
                          </w:pPr>
                          <w:r>
                            <w:tab/>
                            <w:t>Nguyễn Anh Đô</w:t>
                          </w:r>
                          <w:r>
                            <w:tab/>
                            <w:t>15066241</w:t>
                          </w:r>
                        </w:p>
                        <w:p w:rsidR="0013170C" w:rsidRDefault="0013170C" w:rsidP="00F95A03">
                          <w:pPr>
                            <w:pStyle w:val="tenSV"/>
                            <w:tabs>
                              <w:tab w:val="left" w:pos="900"/>
                              <w:tab w:val="left" w:pos="3870"/>
                            </w:tabs>
                            <w:rPr>
                              <w:sz w:val="26"/>
                              <w:szCs w:val="26"/>
                            </w:rPr>
                          </w:pPr>
                          <w:r>
                            <w:tab/>
                            <w:t>Lê Duy</w:t>
                          </w:r>
                          <w:r>
                            <w:tab/>
                          </w:r>
                          <w:r>
                            <w:rPr>
                              <w:sz w:val="26"/>
                              <w:szCs w:val="26"/>
                            </w:rPr>
                            <w:t>15076841</w:t>
                          </w:r>
                        </w:p>
                        <w:p w:rsidR="0013170C" w:rsidRDefault="0013170C" w:rsidP="00F95A03">
                          <w:pPr>
                            <w:pStyle w:val="tenSV"/>
                            <w:tabs>
                              <w:tab w:val="left" w:pos="900"/>
                              <w:tab w:val="left" w:pos="3870"/>
                            </w:tabs>
                          </w:pPr>
                        </w:p>
                        <w:p w:rsidR="0013170C" w:rsidRDefault="0013170C" w:rsidP="00F95A03">
                          <w:pPr>
                            <w:pStyle w:val="tenSV"/>
                            <w:tabs>
                              <w:tab w:val="left" w:pos="900"/>
                              <w:tab w:val="left" w:pos="3870"/>
                            </w:tabs>
                          </w:pPr>
                          <w:r>
                            <w:t>GVHD: ThS. Nguyễn Thành Thái</w:t>
                          </w:r>
                          <w:r>
                            <w:tab/>
                          </w:r>
                        </w:p>
                        <w:p w:rsidR="0013170C" w:rsidRDefault="0013170C" w:rsidP="00F95A03">
                          <w:pPr>
                            <w:pStyle w:val="tenSV"/>
                            <w:tabs>
                              <w:tab w:val="left" w:pos="900"/>
                              <w:tab w:val="left" w:pos="3870"/>
                            </w:tabs>
                          </w:pPr>
                        </w:p>
                      </w:txbxContent>
                    </v:textbox>
                  </v:shape>
                </w:pict>
              </mc:Fallback>
            </mc:AlternateContent>
          </w:r>
        </w:p>
        <w:p w:rsidR="00F95A03" w:rsidRDefault="00F95A03" w:rsidP="00F95A03">
          <w:pPr>
            <w:spacing w:before="0" w:line="240" w:lineRule="auto"/>
            <w:ind w:firstLine="0"/>
            <w:jc w:val="left"/>
            <w:rPr>
              <w:rFonts w:cs="Arial"/>
              <w:b/>
              <w:bCs/>
              <w:kern w:val="32"/>
              <w:sz w:val="32"/>
              <w:szCs w:val="32"/>
            </w:rPr>
          </w:pPr>
          <w:r>
            <w:br w:type="page"/>
          </w:r>
        </w:p>
      </w:sdtContent>
    </w:sdt>
    <w:p w:rsidR="00F95A03" w:rsidRDefault="00F95A03" w:rsidP="00F95A03"/>
    <w:p w:rsidR="00F95A03" w:rsidRDefault="00F95A03" w:rsidP="00382789">
      <w:pPr>
        <w:jc w:val="center"/>
        <w:rPr>
          <w:b/>
        </w:rPr>
      </w:pPr>
      <w:r w:rsidRPr="00382789">
        <w:rPr>
          <w:b/>
        </w:rPr>
        <w:t>Nhận xét của giảng viên:</w:t>
      </w:r>
    </w:p>
    <w:p w:rsidR="00F95A03" w:rsidRPr="00124209" w:rsidRDefault="00382789" w:rsidP="00382789">
      <w:pPr>
        <w:tabs>
          <w:tab w:val="left" w:leader="dot" w:pos="8640"/>
        </w:tabs>
        <w:ind w:firstLine="0"/>
        <w:jc w:val="left"/>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rsidR="00F95A03" w:rsidRPr="00382789" w:rsidRDefault="00F95A03" w:rsidP="00382789">
      <w:pPr>
        <w:jc w:val="center"/>
        <w:rPr>
          <w:b/>
        </w:rPr>
      </w:pPr>
      <w:r w:rsidRPr="00382789">
        <w:rPr>
          <w:b/>
        </w:rPr>
        <w:lastRenderedPageBreak/>
        <w:t>MỤC LỤC</w:t>
      </w:r>
      <w:bookmarkEnd w:id="0"/>
    </w:p>
    <w:bookmarkStart w:id="2" w:name="_GoBack"/>
    <w:bookmarkEnd w:id="2"/>
    <w:p w:rsidR="006D3356" w:rsidRDefault="00F95A03">
      <w:pPr>
        <w:pStyle w:val="TOC1"/>
        <w:rPr>
          <w:rFonts w:asciiTheme="minorHAnsi" w:eastAsiaTheme="minorEastAsia" w:hAnsiTheme="minorHAnsi" w:cstheme="minorBidi"/>
          <w:sz w:val="22"/>
          <w:szCs w:val="22"/>
        </w:rPr>
      </w:pPr>
      <w:r>
        <w:rPr>
          <w:b/>
          <w:bCs/>
          <w:sz w:val="28"/>
        </w:rPr>
        <w:fldChar w:fldCharType="begin"/>
      </w:r>
      <w:r>
        <w:rPr>
          <w:b/>
          <w:bCs/>
          <w:sz w:val="28"/>
        </w:rPr>
        <w:instrText xml:space="preserve"> TOC \o "1-3" \h \z \u </w:instrText>
      </w:r>
      <w:r>
        <w:rPr>
          <w:b/>
          <w:bCs/>
          <w:sz w:val="28"/>
        </w:rPr>
        <w:fldChar w:fldCharType="separate"/>
      </w:r>
      <w:hyperlink w:anchor="_Toc527240734" w:history="1">
        <w:r w:rsidR="006D3356" w:rsidRPr="00B53322">
          <w:rPr>
            <w:rStyle w:val="Hyperlink"/>
          </w:rPr>
          <w:t>CHƯƠNG 1 : GIỚI THIỆU</w:t>
        </w:r>
        <w:r w:rsidR="006D3356">
          <w:rPr>
            <w:webHidden/>
          </w:rPr>
          <w:tab/>
        </w:r>
        <w:r w:rsidR="006D3356">
          <w:rPr>
            <w:webHidden/>
          </w:rPr>
          <w:fldChar w:fldCharType="begin"/>
        </w:r>
        <w:r w:rsidR="006D3356">
          <w:rPr>
            <w:webHidden/>
          </w:rPr>
          <w:instrText xml:space="preserve"> PAGEREF _Toc527240734 \h </w:instrText>
        </w:r>
        <w:r w:rsidR="006D3356">
          <w:rPr>
            <w:webHidden/>
          </w:rPr>
        </w:r>
        <w:r w:rsidR="006D3356">
          <w:rPr>
            <w:webHidden/>
          </w:rPr>
          <w:fldChar w:fldCharType="separate"/>
        </w:r>
        <w:r w:rsidR="006D3356">
          <w:rPr>
            <w:webHidden/>
          </w:rPr>
          <w:t>5</w:t>
        </w:r>
        <w:r w:rsidR="006D3356">
          <w:rPr>
            <w:webHidden/>
          </w:rPr>
          <w:fldChar w:fldCharType="end"/>
        </w:r>
      </w:hyperlink>
    </w:p>
    <w:p w:rsidR="006D3356" w:rsidRDefault="006D3356">
      <w:pPr>
        <w:pStyle w:val="TOC2"/>
        <w:rPr>
          <w:rFonts w:asciiTheme="minorHAnsi" w:eastAsiaTheme="minorEastAsia" w:hAnsiTheme="minorHAnsi" w:cstheme="minorBidi"/>
          <w:noProof/>
          <w:sz w:val="22"/>
          <w:szCs w:val="22"/>
        </w:rPr>
      </w:pPr>
      <w:hyperlink w:anchor="_Toc527240735" w:history="1">
        <w:r w:rsidRPr="00B53322">
          <w:rPr>
            <w:rStyle w:val="Hyperlink"/>
            <w:noProof/>
          </w:rPr>
          <w:t>1.1 Tổng quan</w:t>
        </w:r>
        <w:r>
          <w:rPr>
            <w:noProof/>
            <w:webHidden/>
          </w:rPr>
          <w:tab/>
        </w:r>
        <w:r>
          <w:rPr>
            <w:noProof/>
            <w:webHidden/>
          </w:rPr>
          <w:fldChar w:fldCharType="begin"/>
        </w:r>
        <w:r>
          <w:rPr>
            <w:noProof/>
            <w:webHidden/>
          </w:rPr>
          <w:instrText xml:space="preserve"> PAGEREF _Toc527240735 \h </w:instrText>
        </w:r>
        <w:r>
          <w:rPr>
            <w:noProof/>
            <w:webHidden/>
          </w:rPr>
        </w:r>
        <w:r>
          <w:rPr>
            <w:noProof/>
            <w:webHidden/>
          </w:rPr>
          <w:fldChar w:fldCharType="separate"/>
        </w:r>
        <w:r>
          <w:rPr>
            <w:noProof/>
            <w:webHidden/>
          </w:rPr>
          <w:t>5</w:t>
        </w:r>
        <w:r>
          <w:rPr>
            <w:noProof/>
            <w:webHidden/>
          </w:rPr>
          <w:fldChar w:fldCharType="end"/>
        </w:r>
      </w:hyperlink>
    </w:p>
    <w:p w:rsidR="006D3356" w:rsidRDefault="006D3356">
      <w:pPr>
        <w:pStyle w:val="TOC2"/>
        <w:rPr>
          <w:rFonts w:asciiTheme="minorHAnsi" w:eastAsiaTheme="minorEastAsia" w:hAnsiTheme="minorHAnsi" w:cstheme="minorBidi"/>
          <w:noProof/>
          <w:sz w:val="22"/>
          <w:szCs w:val="22"/>
        </w:rPr>
      </w:pPr>
      <w:hyperlink w:anchor="_Toc527240736" w:history="1">
        <w:r w:rsidRPr="00B53322">
          <w:rPr>
            <w:rStyle w:val="Hyperlink"/>
            <w:noProof/>
          </w:rPr>
          <w:t>1.2 Mục tiêu đề tài</w:t>
        </w:r>
        <w:r>
          <w:rPr>
            <w:noProof/>
            <w:webHidden/>
          </w:rPr>
          <w:tab/>
        </w:r>
        <w:r>
          <w:rPr>
            <w:noProof/>
            <w:webHidden/>
          </w:rPr>
          <w:fldChar w:fldCharType="begin"/>
        </w:r>
        <w:r>
          <w:rPr>
            <w:noProof/>
            <w:webHidden/>
          </w:rPr>
          <w:instrText xml:space="preserve"> PAGEREF _Toc527240736 \h </w:instrText>
        </w:r>
        <w:r>
          <w:rPr>
            <w:noProof/>
            <w:webHidden/>
          </w:rPr>
        </w:r>
        <w:r>
          <w:rPr>
            <w:noProof/>
            <w:webHidden/>
          </w:rPr>
          <w:fldChar w:fldCharType="separate"/>
        </w:r>
        <w:r>
          <w:rPr>
            <w:noProof/>
            <w:webHidden/>
          </w:rPr>
          <w:t>5</w:t>
        </w:r>
        <w:r>
          <w:rPr>
            <w:noProof/>
            <w:webHidden/>
          </w:rPr>
          <w:fldChar w:fldCharType="end"/>
        </w:r>
      </w:hyperlink>
    </w:p>
    <w:p w:rsidR="006D3356" w:rsidRDefault="006D3356">
      <w:pPr>
        <w:pStyle w:val="TOC2"/>
        <w:rPr>
          <w:rFonts w:asciiTheme="minorHAnsi" w:eastAsiaTheme="minorEastAsia" w:hAnsiTheme="minorHAnsi" w:cstheme="minorBidi"/>
          <w:noProof/>
          <w:sz w:val="22"/>
          <w:szCs w:val="22"/>
        </w:rPr>
      </w:pPr>
      <w:hyperlink w:anchor="_Toc527240737" w:history="1">
        <w:r w:rsidRPr="00B53322">
          <w:rPr>
            <w:rStyle w:val="Hyperlink"/>
            <w:noProof/>
          </w:rPr>
          <w:t>1.3 Nhiệm vụ</w:t>
        </w:r>
        <w:r>
          <w:rPr>
            <w:noProof/>
            <w:webHidden/>
          </w:rPr>
          <w:tab/>
        </w:r>
        <w:r>
          <w:rPr>
            <w:noProof/>
            <w:webHidden/>
          </w:rPr>
          <w:fldChar w:fldCharType="begin"/>
        </w:r>
        <w:r>
          <w:rPr>
            <w:noProof/>
            <w:webHidden/>
          </w:rPr>
          <w:instrText xml:space="preserve"> PAGEREF _Toc527240737 \h </w:instrText>
        </w:r>
        <w:r>
          <w:rPr>
            <w:noProof/>
            <w:webHidden/>
          </w:rPr>
        </w:r>
        <w:r>
          <w:rPr>
            <w:noProof/>
            <w:webHidden/>
          </w:rPr>
          <w:fldChar w:fldCharType="separate"/>
        </w:r>
        <w:r>
          <w:rPr>
            <w:noProof/>
            <w:webHidden/>
          </w:rPr>
          <w:t>5</w:t>
        </w:r>
        <w:r>
          <w:rPr>
            <w:noProof/>
            <w:webHidden/>
          </w:rPr>
          <w:fldChar w:fldCharType="end"/>
        </w:r>
      </w:hyperlink>
    </w:p>
    <w:p w:rsidR="006D3356" w:rsidRDefault="006D3356">
      <w:pPr>
        <w:pStyle w:val="TOC2"/>
        <w:rPr>
          <w:rFonts w:asciiTheme="minorHAnsi" w:eastAsiaTheme="minorEastAsia" w:hAnsiTheme="minorHAnsi" w:cstheme="minorBidi"/>
          <w:noProof/>
          <w:sz w:val="22"/>
          <w:szCs w:val="22"/>
        </w:rPr>
      </w:pPr>
      <w:hyperlink w:anchor="_Toc527240738" w:history="1">
        <w:r w:rsidRPr="00B53322">
          <w:rPr>
            <w:rStyle w:val="Hyperlink"/>
            <w:noProof/>
          </w:rPr>
          <w:t>1.4 Danh sách thiết bị</w:t>
        </w:r>
        <w:r>
          <w:rPr>
            <w:noProof/>
            <w:webHidden/>
          </w:rPr>
          <w:tab/>
        </w:r>
        <w:r>
          <w:rPr>
            <w:noProof/>
            <w:webHidden/>
          </w:rPr>
          <w:fldChar w:fldCharType="begin"/>
        </w:r>
        <w:r>
          <w:rPr>
            <w:noProof/>
            <w:webHidden/>
          </w:rPr>
          <w:instrText xml:space="preserve"> PAGEREF _Toc527240738 \h </w:instrText>
        </w:r>
        <w:r>
          <w:rPr>
            <w:noProof/>
            <w:webHidden/>
          </w:rPr>
        </w:r>
        <w:r>
          <w:rPr>
            <w:noProof/>
            <w:webHidden/>
          </w:rPr>
          <w:fldChar w:fldCharType="separate"/>
        </w:r>
        <w:r>
          <w:rPr>
            <w:noProof/>
            <w:webHidden/>
          </w:rPr>
          <w:t>6</w:t>
        </w:r>
        <w:r>
          <w:rPr>
            <w:noProof/>
            <w:webHidden/>
          </w:rPr>
          <w:fldChar w:fldCharType="end"/>
        </w:r>
      </w:hyperlink>
    </w:p>
    <w:p w:rsidR="006D3356" w:rsidRDefault="006D3356">
      <w:pPr>
        <w:pStyle w:val="TOC2"/>
        <w:rPr>
          <w:rFonts w:asciiTheme="minorHAnsi" w:eastAsiaTheme="minorEastAsia" w:hAnsiTheme="minorHAnsi" w:cstheme="minorBidi"/>
          <w:noProof/>
          <w:sz w:val="22"/>
          <w:szCs w:val="22"/>
        </w:rPr>
      </w:pPr>
      <w:hyperlink w:anchor="_Toc527240739" w:history="1">
        <w:r w:rsidRPr="00B53322">
          <w:rPr>
            <w:rStyle w:val="Hyperlink"/>
            <w:noProof/>
          </w:rPr>
          <w:t>1.5 Mô hình mẫu của Project</w:t>
        </w:r>
        <w:r>
          <w:rPr>
            <w:noProof/>
            <w:webHidden/>
          </w:rPr>
          <w:tab/>
        </w:r>
        <w:r>
          <w:rPr>
            <w:noProof/>
            <w:webHidden/>
          </w:rPr>
          <w:fldChar w:fldCharType="begin"/>
        </w:r>
        <w:r>
          <w:rPr>
            <w:noProof/>
            <w:webHidden/>
          </w:rPr>
          <w:instrText xml:space="preserve"> PAGEREF _Toc527240739 \h </w:instrText>
        </w:r>
        <w:r>
          <w:rPr>
            <w:noProof/>
            <w:webHidden/>
          </w:rPr>
        </w:r>
        <w:r>
          <w:rPr>
            <w:noProof/>
            <w:webHidden/>
          </w:rPr>
          <w:fldChar w:fldCharType="separate"/>
        </w:r>
        <w:r>
          <w:rPr>
            <w:noProof/>
            <w:webHidden/>
          </w:rPr>
          <w:t>8</w:t>
        </w:r>
        <w:r>
          <w:rPr>
            <w:noProof/>
            <w:webHidden/>
          </w:rPr>
          <w:fldChar w:fldCharType="end"/>
        </w:r>
      </w:hyperlink>
    </w:p>
    <w:p w:rsidR="006D3356" w:rsidRDefault="006D3356">
      <w:pPr>
        <w:pStyle w:val="TOC1"/>
        <w:rPr>
          <w:rFonts w:asciiTheme="minorHAnsi" w:eastAsiaTheme="minorEastAsia" w:hAnsiTheme="minorHAnsi" w:cstheme="minorBidi"/>
          <w:sz w:val="22"/>
          <w:szCs w:val="22"/>
        </w:rPr>
      </w:pPr>
      <w:hyperlink w:anchor="_Toc527240740" w:history="1">
        <w:r w:rsidRPr="00B53322">
          <w:rPr>
            <w:rStyle w:val="Hyperlink"/>
          </w:rPr>
          <w:t>CHƯƠNG 2 : CƠ SỞ LÝ THUYẾT</w:t>
        </w:r>
        <w:r>
          <w:rPr>
            <w:webHidden/>
          </w:rPr>
          <w:tab/>
        </w:r>
        <w:r>
          <w:rPr>
            <w:webHidden/>
          </w:rPr>
          <w:fldChar w:fldCharType="begin"/>
        </w:r>
        <w:r>
          <w:rPr>
            <w:webHidden/>
          </w:rPr>
          <w:instrText xml:space="preserve"> PAGEREF _Toc527240740 \h </w:instrText>
        </w:r>
        <w:r>
          <w:rPr>
            <w:webHidden/>
          </w:rPr>
        </w:r>
        <w:r>
          <w:rPr>
            <w:webHidden/>
          </w:rPr>
          <w:fldChar w:fldCharType="separate"/>
        </w:r>
        <w:r>
          <w:rPr>
            <w:webHidden/>
          </w:rPr>
          <w:t>10</w:t>
        </w:r>
        <w:r>
          <w:rPr>
            <w:webHidden/>
          </w:rPr>
          <w:fldChar w:fldCharType="end"/>
        </w:r>
      </w:hyperlink>
    </w:p>
    <w:p w:rsidR="006D3356" w:rsidRDefault="006D3356">
      <w:pPr>
        <w:pStyle w:val="TOC2"/>
        <w:rPr>
          <w:rFonts w:asciiTheme="minorHAnsi" w:eastAsiaTheme="minorEastAsia" w:hAnsiTheme="minorHAnsi" w:cstheme="minorBidi"/>
          <w:noProof/>
          <w:sz w:val="22"/>
          <w:szCs w:val="22"/>
        </w:rPr>
      </w:pPr>
      <w:hyperlink w:anchor="_Toc527240741" w:history="1">
        <w:r w:rsidRPr="00B53322">
          <w:rPr>
            <w:rStyle w:val="Hyperlink"/>
            <w:noProof/>
          </w:rPr>
          <w:t>2.1 Tìm hiểu về Internet of Things</w:t>
        </w:r>
        <w:r>
          <w:rPr>
            <w:noProof/>
            <w:webHidden/>
          </w:rPr>
          <w:tab/>
        </w:r>
        <w:r>
          <w:rPr>
            <w:noProof/>
            <w:webHidden/>
          </w:rPr>
          <w:fldChar w:fldCharType="begin"/>
        </w:r>
        <w:r>
          <w:rPr>
            <w:noProof/>
            <w:webHidden/>
          </w:rPr>
          <w:instrText xml:space="preserve"> PAGEREF _Toc527240741 \h </w:instrText>
        </w:r>
        <w:r>
          <w:rPr>
            <w:noProof/>
            <w:webHidden/>
          </w:rPr>
        </w:r>
        <w:r>
          <w:rPr>
            <w:noProof/>
            <w:webHidden/>
          </w:rPr>
          <w:fldChar w:fldCharType="separate"/>
        </w:r>
        <w:r>
          <w:rPr>
            <w:noProof/>
            <w:webHidden/>
          </w:rPr>
          <w:t>10</w:t>
        </w:r>
        <w:r>
          <w:rPr>
            <w:noProof/>
            <w:webHidden/>
          </w:rPr>
          <w:fldChar w:fldCharType="end"/>
        </w:r>
      </w:hyperlink>
    </w:p>
    <w:p w:rsidR="006D3356" w:rsidRDefault="006D3356">
      <w:pPr>
        <w:pStyle w:val="TOC3"/>
        <w:tabs>
          <w:tab w:val="right" w:leader="dot" w:pos="8778"/>
        </w:tabs>
        <w:rPr>
          <w:rFonts w:asciiTheme="minorHAnsi" w:eastAsiaTheme="minorEastAsia" w:hAnsiTheme="minorHAnsi" w:cstheme="minorBidi"/>
          <w:noProof/>
          <w:sz w:val="22"/>
          <w:szCs w:val="22"/>
        </w:rPr>
      </w:pPr>
      <w:hyperlink w:anchor="_Toc527240742" w:history="1">
        <w:r w:rsidRPr="00B53322">
          <w:rPr>
            <w:rStyle w:val="Hyperlink"/>
            <w:noProof/>
          </w:rPr>
          <w:t>2.1.1 Khái niệm IoT</w:t>
        </w:r>
        <w:r>
          <w:rPr>
            <w:noProof/>
            <w:webHidden/>
          </w:rPr>
          <w:tab/>
        </w:r>
        <w:r>
          <w:rPr>
            <w:noProof/>
            <w:webHidden/>
          </w:rPr>
          <w:fldChar w:fldCharType="begin"/>
        </w:r>
        <w:r>
          <w:rPr>
            <w:noProof/>
            <w:webHidden/>
          </w:rPr>
          <w:instrText xml:space="preserve"> PAGEREF _Toc527240742 \h </w:instrText>
        </w:r>
        <w:r>
          <w:rPr>
            <w:noProof/>
            <w:webHidden/>
          </w:rPr>
        </w:r>
        <w:r>
          <w:rPr>
            <w:noProof/>
            <w:webHidden/>
          </w:rPr>
          <w:fldChar w:fldCharType="separate"/>
        </w:r>
        <w:r>
          <w:rPr>
            <w:noProof/>
            <w:webHidden/>
          </w:rPr>
          <w:t>10</w:t>
        </w:r>
        <w:r>
          <w:rPr>
            <w:noProof/>
            <w:webHidden/>
          </w:rPr>
          <w:fldChar w:fldCharType="end"/>
        </w:r>
      </w:hyperlink>
    </w:p>
    <w:p w:rsidR="006D3356" w:rsidRDefault="006D3356">
      <w:pPr>
        <w:pStyle w:val="TOC3"/>
        <w:tabs>
          <w:tab w:val="right" w:leader="dot" w:pos="8778"/>
        </w:tabs>
        <w:rPr>
          <w:rFonts w:asciiTheme="minorHAnsi" w:eastAsiaTheme="minorEastAsia" w:hAnsiTheme="minorHAnsi" w:cstheme="minorBidi"/>
          <w:noProof/>
          <w:sz w:val="22"/>
          <w:szCs w:val="22"/>
        </w:rPr>
      </w:pPr>
      <w:hyperlink w:anchor="_Toc527240743" w:history="1">
        <w:r w:rsidRPr="00B53322">
          <w:rPr>
            <w:rStyle w:val="Hyperlink"/>
            <w:noProof/>
          </w:rPr>
          <w:t>2.1.2 Xu hướng và tính chất</w:t>
        </w:r>
        <w:r>
          <w:rPr>
            <w:noProof/>
            <w:webHidden/>
          </w:rPr>
          <w:tab/>
        </w:r>
        <w:r>
          <w:rPr>
            <w:noProof/>
            <w:webHidden/>
          </w:rPr>
          <w:fldChar w:fldCharType="begin"/>
        </w:r>
        <w:r>
          <w:rPr>
            <w:noProof/>
            <w:webHidden/>
          </w:rPr>
          <w:instrText xml:space="preserve"> PAGEREF _Toc527240743 \h </w:instrText>
        </w:r>
        <w:r>
          <w:rPr>
            <w:noProof/>
            <w:webHidden/>
          </w:rPr>
        </w:r>
        <w:r>
          <w:rPr>
            <w:noProof/>
            <w:webHidden/>
          </w:rPr>
          <w:fldChar w:fldCharType="separate"/>
        </w:r>
        <w:r>
          <w:rPr>
            <w:noProof/>
            <w:webHidden/>
          </w:rPr>
          <w:t>10</w:t>
        </w:r>
        <w:r>
          <w:rPr>
            <w:noProof/>
            <w:webHidden/>
          </w:rPr>
          <w:fldChar w:fldCharType="end"/>
        </w:r>
      </w:hyperlink>
    </w:p>
    <w:p w:rsidR="006D3356" w:rsidRDefault="006D3356">
      <w:pPr>
        <w:pStyle w:val="TOC3"/>
        <w:tabs>
          <w:tab w:val="right" w:leader="dot" w:pos="8778"/>
        </w:tabs>
        <w:rPr>
          <w:rFonts w:asciiTheme="minorHAnsi" w:eastAsiaTheme="minorEastAsia" w:hAnsiTheme="minorHAnsi" w:cstheme="minorBidi"/>
          <w:noProof/>
          <w:sz w:val="22"/>
          <w:szCs w:val="22"/>
        </w:rPr>
      </w:pPr>
      <w:hyperlink w:anchor="_Toc527240744" w:history="1">
        <w:r w:rsidRPr="00B53322">
          <w:rPr>
            <w:rStyle w:val="Hyperlink"/>
            <w:noProof/>
          </w:rPr>
          <w:t>2.1.3 Ứng dụng</w:t>
        </w:r>
        <w:r>
          <w:rPr>
            <w:noProof/>
            <w:webHidden/>
          </w:rPr>
          <w:tab/>
        </w:r>
        <w:r>
          <w:rPr>
            <w:noProof/>
            <w:webHidden/>
          </w:rPr>
          <w:fldChar w:fldCharType="begin"/>
        </w:r>
        <w:r>
          <w:rPr>
            <w:noProof/>
            <w:webHidden/>
          </w:rPr>
          <w:instrText xml:space="preserve"> PAGEREF _Toc527240744 \h </w:instrText>
        </w:r>
        <w:r>
          <w:rPr>
            <w:noProof/>
            <w:webHidden/>
          </w:rPr>
        </w:r>
        <w:r>
          <w:rPr>
            <w:noProof/>
            <w:webHidden/>
          </w:rPr>
          <w:fldChar w:fldCharType="separate"/>
        </w:r>
        <w:r>
          <w:rPr>
            <w:noProof/>
            <w:webHidden/>
          </w:rPr>
          <w:t>12</w:t>
        </w:r>
        <w:r>
          <w:rPr>
            <w:noProof/>
            <w:webHidden/>
          </w:rPr>
          <w:fldChar w:fldCharType="end"/>
        </w:r>
      </w:hyperlink>
    </w:p>
    <w:p w:rsidR="006D3356" w:rsidRDefault="006D3356">
      <w:pPr>
        <w:pStyle w:val="TOC3"/>
        <w:tabs>
          <w:tab w:val="right" w:leader="dot" w:pos="8778"/>
        </w:tabs>
        <w:rPr>
          <w:rFonts w:asciiTheme="minorHAnsi" w:eastAsiaTheme="minorEastAsia" w:hAnsiTheme="minorHAnsi" w:cstheme="minorBidi"/>
          <w:noProof/>
          <w:sz w:val="22"/>
          <w:szCs w:val="22"/>
        </w:rPr>
      </w:pPr>
      <w:hyperlink w:anchor="_Toc527240745" w:history="1">
        <w:r w:rsidRPr="00B53322">
          <w:rPr>
            <w:rStyle w:val="Hyperlink"/>
            <w:noProof/>
          </w:rPr>
          <w:t>2.1.4 Những tác nhân ngăn cản sự phát triển của IoT</w:t>
        </w:r>
        <w:r>
          <w:rPr>
            <w:noProof/>
            <w:webHidden/>
          </w:rPr>
          <w:tab/>
        </w:r>
        <w:r>
          <w:rPr>
            <w:noProof/>
            <w:webHidden/>
          </w:rPr>
          <w:fldChar w:fldCharType="begin"/>
        </w:r>
        <w:r>
          <w:rPr>
            <w:noProof/>
            <w:webHidden/>
          </w:rPr>
          <w:instrText xml:space="preserve"> PAGEREF _Toc527240745 \h </w:instrText>
        </w:r>
        <w:r>
          <w:rPr>
            <w:noProof/>
            <w:webHidden/>
          </w:rPr>
        </w:r>
        <w:r>
          <w:rPr>
            <w:noProof/>
            <w:webHidden/>
          </w:rPr>
          <w:fldChar w:fldCharType="separate"/>
        </w:r>
        <w:r>
          <w:rPr>
            <w:noProof/>
            <w:webHidden/>
          </w:rPr>
          <w:t>12</w:t>
        </w:r>
        <w:r>
          <w:rPr>
            <w:noProof/>
            <w:webHidden/>
          </w:rPr>
          <w:fldChar w:fldCharType="end"/>
        </w:r>
      </w:hyperlink>
    </w:p>
    <w:p w:rsidR="006D3356" w:rsidRDefault="006D3356">
      <w:pPr>
        <w:pStyle w:val="TOC2"/>
        <w:rPr>
          <w:rFonts w:asciiTheme="minorHAnsi" w:eastAsiaTheme="minorEastAsia" w:hAnsiTheme="minorHAnsi" w:cstheme="minorBidi"/>
          <w:noProof/>
          <w:sz w:val="22"/>
          <w:szCs w:val="22"/>
        </w:rPr>
      </w:pPr>
      <w:hyperlink w:anchor="_Toc527240746" w:history="1">
        <w:r w:rsidRPr="00B53322">
          <w:rPr>
            <w:rStyle w:val="Hyperlink"/>
            <w:noProof/>
          </w:rPr>
          <w:t>2.2 Tìm hiểu về công nghệ wifi trong IoT</w:t>
        </w:r>
        <w:r>
          <w:rPr>
            <w:noProof/>
            <w:webHidden/>
          </w:rPr>
          <w:tab/>
        </w:r>
        <w:r>
          <w:rPr>
            <w:noProof/>
            <w:webHidden/>
          </w:rPr>
          <w:fldChar w:fldCharType="begin"/>
        </w:r>
        <w:r>
          <w:rPr>
            <w:noProof/>
            <w:webHidden/>
          </w:rPr>
          <w:instrText xml:space="preserve"> PAGEREF _Toc527240746 \h </w:instrText>
        </w:r>
        <w:r>
          <w:rPr>
            <w:noProof/>
            <w:webHidden/>
          </w:rPr>
        </w:r>
        <w:r>
          <w:rPr>
            <w:noProof/>
            <w:webHidden/>
          </w:rPr>
          <w:fldChar w:fldCharType="separate"/>
        </w:r>
        <w:r>
          <w:rPr>
            <w:noProof/>
            <w:webHidden/>
          </w:rPr>
          <w:t>14</w:t>
        </w:r>
        <w:r>
          <w:rPr>
            <w:noProof/>
            <w:webHidden/>
          </w:rPr>
          <w:fldChar w:fldCharType="end"/>
        </w:r>
      </w:hyperlink>
    </w:p>
    <w:p w:rsidR="006D3356" w:rsidRDefault="006D3356">
      <w:pPr>
        <w:pStyle w:val="TOC3"/>
        <w:tabs>
          <w:tab w:val="right" w:leader="dot" w:pos="8778"/>
        </w:tabs>
        <w:rPr>
          <w:rFonts w:asciiTheme="minorHAnsi" w:eastAsiaTheme="minorEastAsia" w:hAnsiTheme="minorHAnsi" w:cstheme="minorBidi"/>
          <w:noProof/>
          <w:sz w:val="22"/>
          <w:szCs w:val="22"/>
        </w:rPr>
      </w:pPr>
      <w:hyperlink w:anchor="_Toc527240747" w:history="1">
        <w:r w:rsidRPr="00B53322">
          <w:rPr>
            <w:rStyle w:val="Hyperlink"/>
            <w:noProof/>
          </w:rPr>
          <w:t>2.2.1 Giới thiệu</w:t>
        </w:r>
        <w:r>
          <w:rPr>
            <w:noProof/>
            <w:webHidden/>
          </w:rPr>
          <w:tab/>
        </w:r>
        <w:r>
          <w:rPr>
            <w:noProof/>
            <w:webHidden/>
          </w:rPr>
          <w:fldChar w:fldCharType="begin"/>
        </w:r>
        <w:r>
          <w:rPr>
            <w:noProof/>
            <w:webHidden/>
          </w:rPr>
          <w:instrText xml:space="preserve"> PAGEREF _Toc527240747 \h </w:instrText>
        </w:r>
        <w:r>
          <w:rPr>
            <w:noProof/>
            <w:webHidden/>
          </w:rPr>
        </w:r>
        <w:r>
          <w:rPr>
            <w:noProof/>
            <w:webHidden/>
          </w:rPr>
          <w:fldChar w:fldCharType="separate"/>
        </w:r>
        <w:r>
          <w:rPr>
            <w:noProof/>
            <w:webHidden/>
          </w:rPr>
          <w:t>14</w:t>
        </w:r>
        <w:r>
          <w:rPr>
            <w:noProof/>
            <w:webHidden/>
          </w:rPr>
          <w:fldChar w:fldCharType="end"/>
        </w:r>
      </w:hyperlink>
    </w:p>
    <w:p w:rsidR="006D3356" w:rsidRDefault="006D3356">
      <w:pPr>
        <w:pStyle w:val="TOC3"/>
        <w:tabs>
          <w:tab w:val="right" w:leader="dot" w:pos="8778"/>
        </w:tabs>
        <w:rPr>
          <w:rFonts w:asciiTheme="minorHAnsi" w:eastAsiaTheme="minorEastAsia" w:hAnsiTheme="minorHAnsi" w:cstheme="minorBidi"/>
          <w:noProof/>
          <w:sz w:val="22"/>
          <w:szCs w:val="22"/>
        </w:rPr>
      </w:pPr>
      <w:hyperlink w:anchor="_Toc527240748" w:history="1">
        <w:r w:rsidRPr="00B53322">
          <w:rPr>
            <w:rStyle w:val="Hyperlink"/>
            <w:noProof/>
          </w:rPr>
          <w:t>2.2.2 Các thành phần của wifi</w:t>
        </w:r>
        <w:r>
          <w:rPr>
            <w:noProof/>
            <w:webHidden/>
          </w:rPr>
          <w:tab/>
        </w:r>
        <w:r>
          <w:rPr>
            <w:noProof/>
            <w:webHidden/>
          </w:rPr>
          <w:fldChar w:fldCharType="begin"/>
        </w:r>
        <w:r>
          <w:rPr>
            <w:noProof/>
            <w:webHidden/>
          </w:rPr>
          <w:instrText xml:space="preserve"> PAGEREF _Toc527240748 \h </w:instrText>
        </w:r>
        <w:r>
          <w:rPr>
            <w:noProof/>
            <w:webHidden/>
          </w:rPr>
        </w:r>
        <w:r>
          <w:rPr>
            <w:noProof/>
            <w:webHidden/>
          </w:rPr>
          <w:fldChar w:fldCharType="separate"/>
        </w:r>
        <w:r>
          <w:rPr>
            <w:noProof/>
            <w:webHidden/>
          </w:rPr>
          <w:t>14</w:t>
        </w:r>
        <w:r>
          <w:rPr>
            <w:noProof/>
            <w:webHidden/>
          </w:rPr>
          <w:fldChar w:fldCharType="end"/>
        </w:r>
      </w:hyperlink>
    </w:p>
    <w:p w:rsidR="006D3356" w:rsidRDefault="006D3356">
      <w:pPr>
        <w:pStyle w:val="TOC3"/>
        <w:tabs>
          <w:tab w:val="right" w:leader="dot" w:pos="8778"/>
        </w:tabs>
        <w:rPr>
          <w:rFonts w:asciiTheme="minorHAnsi" w:eastAsiaTheme="minorEastAsia" w:hAnsiTheme="minorHAnsi" w:cstheme="minorBidi"/>
          <w:noProof/>
          <w:sz w:val="22"/>
          <w:szCs w:val="22"/>
        </w:rPr>
      </w:pPr>
      <w:hyperlink w:anchor="_Toc527240749" w:history="1">
        <w:r w:rsidRPr="00B53322">
          <w:rPr>
            <w:rStyle w:val="Hyperlink"/>
            <w:noProof/>
          </w:rPr>
          <w:t>2.2.3 Mô hình wifi network</w:t>
        </w:r>
        <w:r>
          <w:rPr>
            <w:noProof/>
            <w:webHidden/>
          </w:rPr>
          <w:tab/>
        </w:r>
        <w:r>
          <w:rPr>
            <w:noProof/>
            <w:webHidden/>
          </w:rPr>
          <w:fldChar w:fldCharType="begin"/>
        </w:r>
        <w:r>
          <w:rPr>
            <w:noProof/>
            <w:webHidden/>
          </w:rPr>
          <w:instrText xml:space="preserve"> PAGEREF _Toc527240749 \h </w:instrText>
        </w:r>
        <w:r>
          <w:rPr>
            <w:noProof/>
            <w:webHidden/>
          </w:rPr>
        </w:r>
        <w:r>
          <w:rPr>
            <w:noProof/>
            <w:webHidden/>
          </w:rPr>
          <w:fldChar w:fldCharType="separate"/>
        </w:r>
        <w:r>
          <w:rPr>
            <w:noProof/>
            <w:webHidden/>
          </w:rPr>
          <w:t>14</w:t>
        </w:r>
        <w:r>
          <w:rPr>
            <w:noProof/>
            <w:webHidden/>
          </w:rPr>
          <w:fldChar w:fldCharType="end"/>
        </w:r>
      </w:hyperlink>
    </w:p>
    <w:p w:rsidR="006D3356" w:rsidRDefault="006D3356">
      <w:pPr>
        <w:pStyle w:val="TOC3"/>
        <w:tabs>
          <w:tab w:val="right" w:leader="dot" w:pos="8778"/>
        </w:tabs>
        <w:rPr>
          <w:rFonts w:asciiTheme="minorHAnsi" w:eastAsiaTheme="minorEastAsia" w:hAnsiTheme="minorHAnsi" w:cstheme="minorBidi"/>
          <w:noProof/>
          <w:sz w:val="22"/>
          <w:szCs w:val="22"/>
        </w:rPr>
      </w:pPr>
      <w:hyperlink w:anchor="_Toc527240750" w:history="1">
        <w:r w:rsidRPr="00B53322">
          <w:rPr>
            <w:rStyle w:val="Hyperlink"/>
            <w:noProof/>
          </w:rPr>
          <w:t>2.2.4 Hoạt động</w:t>
        </w:r>
        <w:r>
          <w:rPr>
            <w:noProof/>
            <w:webHidden/>
          </w:rPr>
          <w:tab/>
        </w:r>
        <w:r>
          <w:rPr>
            <w:noProof/>
            <w:webHidden/>
          </w:rPr>
          <w:fldChar w:fldCharType="begin"/>
        </w:r>
        <w:r>
          <w:rPr>
            <w:noProof/>
            <w:webHidden/>
          </w:rPr>
          <w:instrText xml:space="preserve"> PAGEREF _Toc527240750 \h </w:instrText>
        </w:r>
        <w:r>
          <w:rPr>
            <w:noProof/>
            <w:webHidden/>
          </w:rPr>
        </w:r>
        <w:r>
          <w:rPr>
            <w:noProof/>
            <w:webHidden/>
          </w:rPr>
          <w:fldChar w:fldCharType="separate"/>
        </w:r>
        <w:r>
          <w:rPr>
            <w:noProof/>
            <w:webHidden/>
          </w:rPr>
          <w:t>15</w:t>
        </w:r>
        <w:r>
          <w:rPr>
            <w:noProof/>
            <w:webHidden/>
          </w:rPr>
          <w:fldChar w:fldCharType="end"/>
        </w:r>
      </w:hyperlink>
    </w:p>
    <w:p w:rsidR="006D3356" w:rsidRDefault="006D3356">
      <w:pPr>
        <w:pStyle w:val="TOC2"/>
        <w:rPr>
          <w:rFonts w:asciiTheme="minorHAnsi" w:eastAsiaTheme="minorEastAsia" w:hAnsiTheme="minorHAnsi" w:cstheme="minorBidi"/>
          <w:noProof/>
          <w:sz w:val="22"/>
          <w:szCs w:val="22"/>
        </w:rPr>
      </w:pPr>
      <w:hyperlink w:anchor="_Toc527240751" w:history="1">
        <w:r w:rsidRPr="00B53322">
          <w:rPr>
            <w:rStyle w:val="Hyperlink"/>
            <w:noProof/>
          </w:rPr>
          <w:t>2.3 Tìm hiểu về mạch Arduino Uno R3</w:t>
        </w:r>
        <w:r>
          <w:rPr>
            <w:noProof/>
            <w:webHidden/>
          </w:rPr>
          <w:tab/>
        </w:r>
        <w:r>
          <w:rPr>
            <w:noProof/>
            <w:webHidden/>
          </w:rPr>
          <w:fldChar w:fldCharType="begin"/>
        </w:r>
        <w:r>
          <w:rPr>
            <w:noProof/>
            <w:webHidden/>
          </w:rPr>
          <w:instrText xml:space="preserve"> PAGEREF _Toc527240751 \h </w:instrText>
        </w:r>
        <w:r>
          <w:rPr>
            <w:noProof/>
            <w:webHidden/>
          </w:rPr>
        </w:r>
        <w:r>
          <w:rPr>
            <w:noProof/>
            <w:webHidden/>
          </w:rPr>
          <w:fldChar w:fldCharType="separate"/>
        </w:r>
        <w:r>
          <w:rPr>
            <w:noProof/>
            <w:webHidden/>
          </w:rPr>
          <w:t>15</w:t>
        </w:r>
        <w:r>
          <w:rPr>
            <w:noProof/>
            <w:webHidden/>
          </w:rPr>
          <w:fldChar w:fldCharType="end"/>
        </w:r>
      </w:hyperlink>
    </w:p>
    <w:p w:rsidR="006D3356" w:rsidRDefault="006D3356">
      <w:pPr>
        <w:pStyle w:val="TOC2"/>
        <w:rPr>
          <w:rFonts w:asciiTheme="minorHAnsi" w:eastAsiaTheme="minorEastAsia" w:hAnsiTheme="minorHAnsi" w:cstheme="minorBidi"/>
          <w:noProof/>
          <w:sz w:val="22"/>
          <w:szCs w:val="22"/>
        </w:rPr>
      </w:pPr>
      <w:hyperlink w:anchor="_Toc527240752" w:history="1">
        <w:r w:rsidRPr="00B53322">
          <w:rPr>
            <w:rStyle w:val="Hyperlink"/>
            <w:noProof/>
          </w:rPr>
          <w:t>2.4 Tìm hiểu về ESP8266</w:t>
        </w:r>
        <w:r>
          <w:rPr>
            <w:noProof/>
            <w:webHidden/>
          </w:rPr>
          <w:tab/>
        </w:r>
        <w:r>
          <w:rPr>
            <w:noProof/>
            <w:webHidden/>
          </w:rPr>
          <w:fldChar w:fldCharType="begin"/>
        </w:r>
        <w:r>
          <w:rPr>
            <w:noProof/>
            <w:webHidden/>
          </w:rPr>
          <w:instrText xml:space="preserve"> PAGEREF _Toc527240752 \h </w:instrText>
        </w:r>
        <w:r>
          <w:rPr>
            <w:noProof/>
            <w:webHidden/>
          </w:rPr>
        </w:r>
        <w:r>
          <w:rPr>
            <w:noProof/>
            <w:webHidden/>
          </w:rPr>
          <w:fldChar w:fldCharType="separate"/>
        </w:r>
        <w:r>
          <w:rPr>
            <w:noProof/>
            <w:webHidden/>
          </w:rPr>
          <w:t>18</w:t>
        </w:r>
        <w:r>
          <w:rPr>
            <w:noProof/>
            <w:webHidden/>
          </w:rPr>
          <w:fldChar w:fldCharType="end"/>
        </w:r>
      </w:hyperlink>
    </w:p>
    <w:p w:rsidR="006D3356" w:rsidRDefault="006D3356">
      <w:pPr>
        <w:pStyle w:val="TOC2"/>
        <w:rPr>
          <w:rFonts w:asciiTheme="minorHAnsi" w:eastAsiaTheme="minorEastAsia" w:hAnsiTheme="minorHAnsi" w:cstheme="minorBidi"/>
          <w:noProof/>
          <w:sz w:val="22"/>
          <w:szCs w:val="22"/>
        </w:rPr>
      </w:pPr>
      <w:hyperlink w:anchor="_Toc527240753" w:history="1">
        <w:r w:rsidRPr="00B53322">
          <w:rPr>
            <w:rStyle w:val="Hyperlink"/>
            <w:noProof/>
          </w:rPr>
          <w:t>2.5 Tìm hiểu về Sensor</w:t>
        </w:r>
        <w:r>
          <w:rPr>
            <w:noProof/>
            <w:webHidden/>
          </w:rPr>
          <w:tab/>
        </w:r>
        <w:r>
          <w:rPr>
            <w:noProof/>
            <w:webHidden/>
          </w:rPr>
          <w:fldChar w:fldCharType="begin"/>
        </w:r>
        <w:r>
          <w:rPr>
            <w:noProof/>
            <w:webHidden/>
          </w:rPr>
          <w:instrText xml:space="preserve"> PAGEREF _Toc527240753 \h </w:instrText>
        </w:r>
        <w:r>
          <w:rPr>
            <w:noProof/>
            <w:webHidden/>
          </w:rPr>
        </w:r>
        <w:r>
          <w:rPr>
            <w:noProof/>
            <w:webHidden/>
          </w:rPr>
          <w:fldChar w:fldCharType="separate"/>
        </w:r>
        <w:r>
          <w:rPr>
            <w:noProof/>
            <w:webHidden/>
          </w:rPr>
          <w:t>20</w:t>
        </w:r>
        <w:r>
          <w:rPr>
            <w:noProof/>
            <w:webHidden/>
          </w:rPr>
          <w:fldChar w:fldCharType="end"/>
        </w:r>
      </w:hyperlink>
    </w:p>
    <w:p w:rsidR="006D3356" w:rsidRDefault="006D3356">
      <w:pPr>
        <w:pStyle w:val="TOC3"/>
        <w:tabs>
          <w:tab w:val="right" w:leader="dot" w:pos="8778"/>
        </w:tabs>
        <w:rPr>
          <w:rFonts w:asciiTheme="minorHAnsi" w:eastAsiaTheme="minorEastAsia" w:hAnsiTheme="minorHAnsi" w:cstheme="minorBidi"/>
          <w:noProof/>
          <w:sz w:val="22"/>
          <w:szCs w:val="22"/>
        </w:rPr>
      </w:pPr>
      <w:hyperlink w:anchor="_Toc527240754" w:history="1">
        <w:r w:rsidRPr="00B53322">
          <w:rPr>
            <w:rStyle w:val="Hyperlink"/>
            <w:noProof/>
          </w:rPr>
          <w:t>2.5.1 Cảm biến nhiệt độ độ ẩm DHT21</w:t>
        </w:r>
        <w:r>
          <w:rPr>
            <w:noProof/>
            <w:webHidden/>
          </w:rPr>
          <w:tab/>
        </w:r>
        <w:r>
          <w:rPr>
            <w:noProof/>
            <w:webHidden/>
          </w:rPr>
          <w:fldChar w:fldCharType="begin"/>
        </w:r>
        <w:r>
          <w:rPr>
            <w:noProof/>
            <w:webHidden/>
          </w:rPr>
          <w:instrText xml:space="preserve"> PAGEREF _Toc527240754 \h </w:instrText>
        </w:r>
        <w:r>
          <w:rPr>
            <w:noProof/>
            <w:webHidden/>
          </w:rPr>
        </w:r>
        <w:r>
          <w:rPr>
            <w:noProof/>
            <w:webHidden/>
          </w:rPr>
          <w:fldChar w:fldCharType="separate"/>
        </w:r>
        <w:r>
          <w:rPr>
            <w:noProof/>
            <w:webHidden/>
          </w:rPr>
          <w:t>20</w:t>
        </w:r>
        <w:r>
          <w:rPr>
            <w:noProof/>
            <w:webHidden/>
          </w:rPr>
          <w:fldChar w:fldCharType="end"/>
        </w:r>
      </w:hyperlink>
    </w:p>
    <w:p w:rsidR="006D3356" w:rsidRDefault="006D3356">
      <w:pPr>
        <w:pStyle w:val="TOC3"/>
        <w:tabs>
          <w:tab w:val="right" w:leader="dot" w:pos="8778"/>
        </w:tabs>
        <w:rPr>
          <w:rFonts w:asciiTheme="minorHAnsi" w:eastAsiaTheme="minorEastAsia" w:hAnsiTheme="minorHAnsi" w:cstheme="minorBidi"/>
          <w:noProof/>
          <w:sz w:val="22"/>
          <w:szCs w:val="22"/>
        </w:rPr>
      </w:pPr>
      <w:hyperlink w:anchor="_Toc527240755" w:history="1">
        <w:r w:rsidRPr="00B53322">
          <w:rPr>
            <w:rStyle w:val="Hyperlink"/>
            <w:noProof/>
          </w:rPr>
          <w:t>2.5.2 Cảm biến độ ẩm đất</w:t>
        </w:r>
        <w:r>
          <w:rPr>
            <w:noProof/>
            <w:webHidden/>
          </w:rPr>
          <w:tab/>
        </w:r>
        <w:r>
          <w:rPr>
            <w:noProof/>
            <w:webHidden/>
          </w:rPr>
          <w:fldChar w:fldCharType="begin"/>
        </w:r>
        <w:r>
          <w:rPr>
            <w:noProof/>
            <w:webHidden/>
          </w:rPr>
          <w:instrText xml:space="preserve"> PAGEREF _Toc527240755 \h </w:instrText>
        </w:r>
        <w:r>
          <w:rPr>
            <w:noProof/>
            <w:webHidden/>
          </w:rPr>
        </w:r>
        <w:r>
          <w:rPr>
            <w:noProof/>
            <w:webHidden/>
          </w:rPr>
          <w:fldChar w:fldCharType="separate"/>
        </w:r>
        <w:r>
          <w:rPr>
            <w:noProof/>
            <w:webHidden/>
          </w:rPr>
          <w:t>21</w:t>
        </w:r>
        <w:r>
          <w:rPr>
            <w:noProof/>
            <w:webHidden/>
          </w:rPr>
          <w:fldChar w:fldCharType="end"/>
        </w:r>
      </w:hyperlink>
    </w:p>
    <w:p w:rsidR="006D3356" w:rsidRDefault="006D3356">
      <w:pPr>
        <w:pStyle w:val="TOC3"/>
        <w:tabs>
          <w:tab w:val="right" w:leader="dot" w:pos="8778"/>
        </w:tabs>
        <w:rPr>
          <w:rFonts w:asciiTheme="minorHAnsi" w:eastAsiaTheme="minorEastAsia" w:hAnsiTheme="minorHAnsi" w:cstheme="minorBidi"/>
          <w:noProof/>
          <w:sz w:val="22"/>
          <w:szCs w:val="22"/>
        </w:rPr>
      </w:pPr>
      <w:hyperlink w:anchor="_Toc527240756" w:history="1">
        <w:r w:rsidRPr="00B53322">
          <w:rPr>
            <w:rStyle w:val="Hyperlink"/>
            <w:noProof/>
          </w:rPr>
          <w:t>2.5.3 Cảm biến ánh sáng</w:t>
        </w:r>
        <w:r>
          <w:rPr>
            <w:noProof/>
            <w:webHidden/>
          </w:rPr>
          <w:tab/>
        </w:r>
        <w:r>
          <w:rPr>
            <w:noProof/>
            <w:webHidden/>
          </w:rPr>
          <w:fldChar w:fldCharType="begin"/>
        </w:r>
        <w:r>
          <w:rPr>
            <w:noProof/>
            <w:webHidden/>
          </w:rPr>
          <w:instrText xml:space="preserve"> PAGEREF _Toc527240756 \h </w:instrText>
        </w:r>
        <w:r>
          <w:rPr>
            <w:noProof/>
            <w:webHidden/>
          </w:rPr>
        </w:r>
        <w:r>
          <w:rPr>
            <w:noProof/>
            <w:webHidden/>
          </w:rPr>
          <w:fldChar w:fldCharType="separate"/>
        </w:r>
        <w:r>
          <w:rPr>
            <w:noProof/>
            <w:webHidden/>
          </w:rPr>
          <w:t>22</w:t>
        </w:r>
        <w:r>
          <w:rPr>
            <w:noProof/>
            <w:webHidden/>
          </w:rPr>
          <w:fldChar w:fldCharType="end"/>
        </w:r>
      </w:hyperlink>
    </w:p>
    <w:p w:rsidR="006D3356" w:rsidRDefault="006D3356">
      <w:pPr>
        <w:pStyle w:val="TOC3"/>
        <w:tabs>
          <w:tab w:val="right" w:leader="dot" w:pos="8778"/>
        </w:tabs>
        <w:rPr>
          <w:rFonts w:asciiTheme="minorHAnsi" w:eastAsiaTheme="minorEastAsia" w:hAnsiTheme="minorHAnsi" w:cstheme="minorBidi"/>
          <w:noProof/>
          <w:sz w:val="22"/>
          <w:szCs w:val="22"/>
        </w:rPr>
      </w:pPr>
      <w:hyperlink w:anchor="_Toc527240757" w:history="1">
        <w:r w:rsidRPr="00B53322">
          <w:rPr>
            <w:rStyle w:val="Hyperlink"/>
            <w:noProof/>
          </w:rPr>
          <w:t>2.5.4 Cảm biến mưa</w:t>
        </w:r>
        <w:r>
          <w:rPr>
            <w:noProof/>
            <w:webHidden/>
          </w:rPr>
          <w:tab/>
        </w:r>
        <w:r>
          <w:rPr>
            <w:noProof/>
            <w:webHidden/>
          </w:rPr>
          <w:fldChar w:fldCharType="begin"/>
        </w:r>
        <w:r>
          <w:rPr>
            <w:noProof/>
            <w:webHidden/>
          </w:rPr>
          <w:instrText xml:space="preserve"> PAGEREF _Toc527240757 \h </w:instrText>
        </w:r>
        <w:r>
          <w:rPr>
            <w:noProof/>
            <w:webHidden/>
          </w:rPr>
        </w:r>
        <w:r>
          <w:rPr>
            <w:noProof/>
            <w:webHidden/>
          </w:rPr>
          <w:fldChar w:fldCharType="separate"/>
        </w:r>
        <w:r>
          <w:rPr>
            <w:noProof/>
            <w:webHidden/>
          </w:rPr>
          <w:t>23</w:t>
        </w:r>
        <w:r>
          <w:rPr>
            <w:noProof/>
            <w:webHidden/>
          </w:rPr>
          <w:fldChar w:fldCharType="end"/>
        </w:r>
      </w:hyperlink>
    </w:p>
    <w:p w:rsidR="006D3356" w:rsidRDefault="006D3356">
      <w:pPr>
        <w:pStyle w:val="TOC2"/>
        <w:rPr>
          <w:rFonts w:asciiTheme="minorHAnsi" w:eastAsiaTheme="minorEastAsia" w:hAnsiTheme="minorHAnsi" w:cstheme="minorBidi"/>
          <w:noProof/>
          <w:sz w:val="22"/>
          <w:szCs w:val="22"/>
        </w:rPr>
      </w:pPr>
      <w:hyperlink w:anchor="_Toc527240758" w:history="1">
        <w:r w:rsidRPr="00B53322">
          <w:rPr>
            <w:rStyle w:val="Hyperlink"/>
            <w:noProof/>
          </w:rPr>
          <w:t>2.6 Tìm hiểu về lập trình trên Arduino IDE</w:t>
        </w:r>
        <w:r>
          <w:rPr>
            <w:noProof/>
            <w:webHidden/>
          </w:rPr>
          <w:tab/>
        </w:r>
        <w:r>
          <w:rPr>
            <w:noProof/>
            <w:webHidden/>
          </w:rPr>
          <w:fldChar w:fldCharType="begin"/>
        </w:r>
        <w:r>
          <w:rPr>
            <w:noProof/>
            <w:webHidden/>
          </w:rPr>
          <w:instrText xml:space="preserve"> PAGEREF _Toc527240758 \h </w:instrText>
        </w:r>
        <w:r>
          <w:rPr>
            <w:noProof/>
            <w:webHidden/>
          </w:rPr>
        </w:r>
        <w:r>
          <w:rPr>
            <w:noProof/>
            <w:webHidden/>
          </w:rPr>
          <w:fldChar w:fldCharType="separate"/>
        </w:r>
        <w:r>
          <w:rPr>
            <w:noProof/>
            <w:webHidden/>
          </w:rPr>
          <w:t>24</w:t>
        </w:r>
        <w:r>
          <w:rPr>
            <w:noProof/>
            <w:webHidden/>
          </w:rPr>
          <w:fldChar w:fldCharType="end"/>
        </w:r>
      </w:hyperlink>
    </w:p>
    <w:p w:rsidR="006D3356" w:rsidRDefault="006D3356">
      <w:pPr>
        <w:pStyle w:val="TOC2"/>
        <w:rPr>
          <w:rFonts w:asciiTheme="minorHAnsi" w:eastAsiaTheme="minorEastAsia" w:hAnsiTheme="minorHAnsi" w:cstheme="minorBidi"/>
          <w:noProof/>
          <w:sz w:val="22"/>
          <w:szCs w:val="22"/>
        </w:rPr>
      </w:pPr>
      <w:hyperlink w:anchor="_Toc527240759" w:history="1">
        <w:r w:rsidRPr="00B53322">
          <w:rPr>
            <w:rStyle w:val="Hyperlink"/>
            <w:noProof/>
          </w:rPr>
          <w:t>2.7 Problem-based Learning</w:t>
        </w:r>
        <w:r>
          <w:rPr>
            <w:noProof/>
            <w:webHidden/>
          </w:rPr>
          <w:tab/>
        </w:r>
        <w:r>
          <w:rPr>
            <w:noProof/>
            <w:webHidden/>
          </w:rPr>
          <w:fldChar w:fldCharType="begin"/>
        </w:r>
        <w:r>
          <w:rPr>
            <w:noProof/>
            <w:webHidden/>
          </w:rPr>
          <w:instrText xml:space="preserve"> PAGEREF _Toc527240759 \h </w:instrText>
        </w:r>
        <w:r>
          <w:rPr>
            <w:noProof/>
            <w:webHidden/>
          </w:rPr>
        </w:r>
        <w:r>
          <w:rPr>
            <w:noProof/>
            <w:webHidden/>
          </w:rPr>
          <w:fldChar w:fldCharType="separate"/>
        </w:r>
        <w:r>
          <w:rPr>
            <w:noProof/>
            <w:webHidden/>
          </w:rPr>
          <w:t>27</w:t>
        </w:r>
        <w:r>
          <w:rPr>
            <w:noProof/>
            <w:webHidden/>
          </w:rPr>
          <w:fldChar w:fldCharType="end"/>
        </w:r>
      </w:hyperlink>
    </w:p>
    <w:p w:rsidR="006D3356" w:rsidRDefault="006D3356">
      <w:pPr>
        <w:pStyle w:val="TOC3"/>
        <w:tabs>
          <w:tab w:val="right" w:leader="dot" w:pos="8778"/>
        </w:tabs>
        <w:rPr>
          <w:rFonts w:asciiTheme="minorHAnsi" w:eastAsiaTheme="minorEastAsia" w:hAnsiTheme="minorHAnsi" w:cstheme="minorBidi"/>
          <w:noProof/>
          <w:sz w:val="22"/>
          <w:szCs w:val="22"/>
        </w:rPr>
      </w:pPr>
      <w:hyperlink w:anchor="_Toc527240760" w:history="1">
        <w:r w:rsidRPr="00B53322">
          <w:rPr>
            <w:rStyle w:val="Hyperlink"/>
            <w:noProof/>
          </w:rPr>
          <w:t>2.7.1 Đo nhiệt độ độ ẩm và điều khiển quạt khi nhiệt độ cao</w:t>
        </w:r>
        <w:r>
          <w:rPr>
            <w:noProof/>
            <w:webHidden/>
          </w:rPr>
          <w:tab/>
        </w:r>
        <w:r>
          <w:rPr>
            <w:noProof/>
            <w:webHidden/>
          </w:rPr>
          <w:fldChar w:fldCharType="begin"/>
        </w:r>
        <w:r>
          <w:rPr>
            <w:noProof/>
            <w:webHidden/>
          </w:rPr>
          <w:instrText xml:space="preserve"> PAGEREF _Toc527240760 \h </w:instrText>
        </w:r>
        <w:r>
          <w:rPr>
            <w:noProof/>
            <w:webHidden/>
          </w:rPr>
        </w:r>
        <w:r>
          <w:rPr>
            <w:noProof/>
            <w:webHidden/>
          </w:rPr>
          <w:fldChar w:fldCharType="separate"/>
        </w:r>
        <w:r>
          <w:rPr>
            <w:noProof/>
            <w:webHidden/>
          </w:rPr>
          <w:t>27</w:t>
        </w:r>
        <w:r>
          <w:rPr>
            <w:noProof/>
            <w:webHidden/>
          </w:rPr>
          <w:fldChar w:fldCharType="end"/>
        </w:r>
      </w:hyperlink>
    </w:p>
    <w:p w:rsidR="006D3356" w:rsidRDefault="006D3356">
      <w:pPr>
        <w:pStyle w:val="TOC3"/>
        <w:tabs>
          <w:tab w:val="right" w:leader="dot" w:pos="8778"/>
        </w:tabs>
        <w:rPr>
          <w:rFonts w:asciiTheme="minorHAnsi" w:eastAsiaTheme="minorEastAsia" w:hAnsiTheme="minorHAnsi" w:cstheme="minorBidi"/>
          <w:noProof/>
          <w:sz w:val="22"/>
          <w:szCs w:val="22"/>
        </w:rPr>
      </w:pPr>
      <w:hyperlink w:anchor="_Toc527240761" w:history="1">
        <w:r w:rsidRPr="00B53322">
          <w:rPr>
            <w:rStyle w:val="Hyperlink"/>
            <w:noProof/>
          </w:rPr>
          <w:t>2.7.2 Đo độ ẩm đất và điều khiển máy bơm khi độ ẩm đất thấp</w:t>
        </w:r>
        <w:r>
          <w:rPr>
            <w:noProof/>
            <w:webHidden/>
          </w:rPr>
          <w:tab/>
        </w:r>
        <w:r>
          <w:rPr>
            <w:noProof/>
            <w:webHidden/>
          </w:rPr>
          <w:fldChar w:fldCharType="begin"/>
        </w:r>
        <w:r>
          <w:rPr>
            <w:noProof/>
            <w:webHidden/>
          </w:rPr>
          <w:instrText xml:space="preserve"> PAGEREF _Toc527240761 \h </w:instrText>
        </w:r>
        <w:r>
          <w:rPr>
            <w:noProof/>
            <w:webHidden/>
          </w:rPr>
        </w:r>
        <w:r>
          <w:rPr>
            <w:noProof/>
            <w:webHidden/>
          </w:rPr>
          <w:fldChar w:fldCharType="separate"/>
        </w:r>
        <w:r>
          <w:rPr>
            <w:noProof/>
            <w:webHidden/>
          </w:rPr>
          <w:t>28</w:t>
        </w:r>
        <w:r>
          <w:rPr>
            <w:noProof/>
            <w:webHidden/>
          </w:rPr>
          <w:fldChar w:fldCharType="end"/>
        </w:r>
      </w:hyperlink>
    </w:p>
    <w:p w:rsidR="006D3356" w:rsidRDefault="006D3356">
      <w:pPr>
        <w:pStyle w:val="TOC3"/>
        <w:tabs>
          <w:tab w:val="right" w:leader="dot" w:pos="8778"/>
        </w:tabs>
        <w:rPr>
          <w:rFonts w:asciiTheme="minorHAnsi" w:eastAsiaTheme="minorEastAsia" w:hAnsiTheme="minorHAnsi" w:cstheme="minorBidi"/>
          <w:noProof/>
          <w:sz w:val="22"/>
          <w:szCs w:val="22"/>
        </w:rPr>
      </w:pPr>
      <w:hyperlink w:anchor="_Toc527240762" w:history="1">
        <w:r w:rsidRPr="00B53322">
          <w:rPr>
            <w:rStyle w:val="Hyperlink"/>
            <w:noProof/>
          </w:rPr>
          <w:t>2.7.3 Sử dụng cảm biến ánh sáng và điều khiển bật đèn khi trời tối</w:t>
        </w:r>
        <w:r>
          <w:rPr>
            <w:noProof/>
            <w:webHidden/>
          </w:rPr>
          <w:tab/>
        </w:r>
        <w:r>
          <w:rPr>
            <w:noProof/>
            <w:webHidden/>
          </w:rPr>
          <w:fldChar w:fldCharType="begin"/>
        </w:r>
        <w:r>
          <w:rPr>
            <w:noProof/>
            <w:webHidden/>
          </w:rPr>
          <w:instrText xml:space="preserve"> PAGEREF _Toc527240762 \h </w:instrText>
        </w:r>
        <w:r>
          <w:rPr>
            <w:noProof/>
            <w:webHidden/>
          </w:rPr>
        </w:r>
        <w:r>
          <w:rPr>
            <w:noProof/>
            <w:webHidden/>
          </w:rPr>
          <w:fldChar w:fldCharType="separate"/>
        </w:r>
        <w:r>
          <w:rPr>
            <w:noProof/>
            <w:webHidden/>
          </w:rPr>
          <w:t>29</w:t>
        </w:r>
        <w:r>
          <w:rPr>
            <w:noProof/>
            <w:webHidden/>
          </w:rPr>
          <w:fldChar w:fldCharType="end"/>
        </w:r>
      </w:hyperlink>
    </w:p>
    <w:p w:rsidR="006D3356" w:rsidRDefault="006D3356">
      <w:pPr>
        <w:pStyle w:val="TOC3"/>
        <w:tabs>
          <w:tab w:val="right" w:leader="dot" w:pos="8778"/>
        </w:tabs>
        <w:rPr>
          <w:rFonts w:asciiTheme="minorHAnsi" w:eastAsiaTheme="minorEastAsia" w:hAnsiTheme="minorHAnsi" w:cstheme="minorBidi"/>
          <w:noProof/>
          <w:sz w:val="22"/>
          <w:szCs w:val="22"/>
        </w:rPr>
      </w:pPr>
      <w:hyperlink w:anchor="_Toc527240763" w:history="1">
        <w:r w:rsidRPr="00B53322">
          <w:rPr>
            <w:rStyle w:val="Hyperlink"/>
            <w:noProof/>
          </w:rPr>
          <w:t>2.7.4 Sử dụng cảm biến mưa và điều khiển led khi trời mưa</w:t>
        </w:r>
        <w:r>
          <w:rPr>
            <w:noProof/>
            <w:webHidden/>
          </w:rPr>
          <w:tab/>
        </w:r>
        <w:r>
          <w:rPr>
            <w:noProof/>
            <w:webHidden/>
          </w:rPr>
          <w:fldChar w:fldCharType="begin"/>
        </w:r>
        <w:r>
          <w:rPr>
            <w:noProof/>
            <w:webHidden/>
          </w:rPr>
          <w:instrText xml:space="preserve"> PAGEREF _Toc527240763 \h </w:instrText>
        </w:r>
        <w:r>
          <w:rPr>
            <w:noProof/>
            <w:webHidden/>
          </w:rPr>
        </w:r>
        <w:r>
          <w:rPr>
            <w:noProof/>
            <w:webHidden/>
          </w:rPr>
          <w:fldChar w:fldCharType="separate"/>
        </w:r>
        <w:r>
          <w:rPr>
            <w:noProof/>
            <w:webHidden/>
          </w:rPr>
          <w:t>29</w:t>
        </w:r>
        <w:r>
          <w:rPr>
            <w:noProof/>
            <w:webHidden/>
          </w:rPr>
          <w:fldChar w:fldCharType="end"/>
        </w:r>
      </w:hyperlink>
    </w:p>
    <w:p w:rsidR="006D3356" w:rsidRDefault="006D3356">
      <w:pPr>
        <w:pStyle w:val="TOC3"/>
        <w:tabs>
          <w:tab w:val="right" w:leader="dot" w:pos="8778"/>
        </w:tabs>
        <w:rPr>
          <w:rFonts w:asciiTheme="minorHAnsi" w:eastAsiaTheme="minorEastAsia" w:hAnsiTheme="minorHAnsi" w:cstheme="minorBidi"/>
          <w:noProof/>
          <w:sz w:val="22"/>
          <w:szCs w:val="22"/>
        </w:rPr>
      </w:pPr>
      <w:hyperlink w:anchor="_Toc527240764" w:history="1">
        <w:r w:rsidRPr="00B53322">
          <w:rPr>
            <w:rStyle w:val="Hyperlink"/>
            <w:noProof/>
          </w:rPr>
          <w:t>2.7.5 Tạo một AccessPoint và chạy một web server trên AP</w:t>
        </w:r>
        <w:r>
          <w:rPr>
            <w:noProof/>
            <w:webHidden/>
          </w:rPr>
          <w:tab/>
        </w:r>
        <w:r>
          <w:rPr>
            <w:noProof/>
            <w:webHidden/>
          </w:rPr>
          <w:fldChar w:fldCharType="begin"/>
        </w:r>
        <w:r>
          <w:rPr>
            <w:noProof/>
            <w:webHidden/>
          </w:rPr>
          <w:instrText xml:space="preserve"> PAGEREF _Toc527240764 \h </w:instrText>
        </w:r>
        <w:r>
          <w:rPr>
            <w:noProof/>
            <w:webHidden/>
          </w:rPr>
        </w:r>
        <w:r>
          <w:rPr>
            <w:noProof/>
            <w:webHidden/>
          </w:rPr>
          <w:fldChar w:fldCharType="separate"/>
        </w:r>
        <w:r>
          <w:rPr>
            <w:noProof/>
            <w:webHidden/>
          </w:rPr>
          <w:t>30</w:t>
        </w:r>
        <w:r>
          <w:rPr>
            <w:noProof/>
            <w:webHidden/>
          </w:rPr>
          <w:fldChar w:fldCharType="end"/>
        </w:r>
      </w:hyperlink>
    </w:p>
    <w:p w:rsidR="006D3356" w:rsidRDefault="006D3356">
      <w:pPr>
        <w:pStyle w:val="TOC3"/>
        <w:tabs>
          <w:tab w:val="right" w:leader="dot" w:pos="8778"/>
        </w:tabs>
        <w:rPr>
          <w:rFonts w:asciiTheme="minorHAnsi" w:eastAsiaTheme="minorEastAsia" w:hAnsiTheme="minorHAnsi" w:cstheme="minorBidi"/>
          <w:noProof/>
          <w:sz w:val="22"/>
          <w:szCs w:val="22"/>
        </w:rPr>
      </w:pPr>
      <w:hyperlink w:anchor="_Toc527240765" w:history="1">
        <w:r w:rsidRPr="00B53322">
          <w:rPr>
            <w:rStyle w:val="Hyperlink"/>
            <w:noProof/>
          </w:rPr>
          <w:t>2.7.6 Lập trình điều khiển 2 led thông qua web server sử dụng esp8266</w:t>
        </w:r>
        <w:r>
          <w:rPr>
            <w:noProof/>
            <w:webHidden/>
          </w:rPr>
          <w:tab/>
        </w:r>
        <w:r>
          <w:rPr>
            <w:noProof/>
            <w:webHidden/>
          </w:rPr>
          <w:fldChar w:fldCharType="begin"/>
        </w:r>
        <w:r>
          <w:rPr>
            <w:noProof/>
            <w:webHidden/>
          </w:rPr>
          <w:instrText xml:space="preserve"> PAGEREF _Toc527240765 \h </w:instrText>
        </w:r>
        <w:r>
          <w:rPr>
            <w:noProof/>
            <w:webHidden/>
          </w:rPr>
        </w:r>
        <w:r>
          <w:rPr>
            <w:noProof/>
            <w:webHidden/>
          </w:rPr>
          <w:fldChar w:fldCharType="separate"/>
        </w:r>
        <w:r>
          <w:rPr>
            <w:noProof/>
            <w:webHidden/>
          </w:rPr>
          <w:t>30</w:t>
        </w:r>
        <w:r>
          <w:rPr>
            <w:noProof/>
            <w:webHidden/>
          </w:rPr>
          <w:fldChar w:fldCharType="end"/>
        </w:r>
      </w:hyperlink>
    </w:p>
    <w:p w:rsidR="006D3356" w:rsidRDefault="006D3356">
      <w:pPr>
        <w:pStyle w:val="TOC3"/>
        <w:tabs>
          <w:tab w:val="right" w:leader="dot" w:pos="8778"/>
        </w:tabs>
        <w:rPr>
          <w:rFonts w:asciiTheme="minorHAnsi" w:eastAsiaTheme="minorEastAsia" w:hAnsiTheme="minorHAnsi" w:cstheme="minorBidi"/>
          <w:noProof/>
          <w:sz w:val="22"/>
          <w:szCs w:val="22"/>
        </w:rPr>
      </w:pPr>
      <w:hyperlink w:anchor="_Toc527240766" w:history="1">
        <w:r w:rsidRPr="00B53322">
          <w:rPr>
            <w:rStyle w:val="Hyperlink"/>
            <w:noProof/>
          </w:rPr>
          <w:t>2.7.7 Đo nhiệt độ và độ ẩm gửi lên dịch vụ Thingspeak</w:t>
        </w:r>
        <w:r>
          <w:rPr>
            <w:noProof/>
            <w:webHidden/>
          </w:rPr>
          <w:tab/>
        </w:r>
        <w:r>
          <w:rPr>
            <w:noProof/>
            <w:webHidden/>
          </w:rPr>
          <w:fldChar w:fldCharType="begin"/>
        </w:r>
        <w:r>
          <w:rPr>
            <w:noProof/>
            <w:webHidden/>
          </w:rPr>
          <w:instrText xml:space="preserve"> PAGEREF _Toc527240766 \h </w:instrText>
        </w:r>
        <w:r>
          <w:rPr>
            <w:noProof/>
            <w:webHidden/>
          </w:rPr>
        </w:r>
        <w:r>
          <w:rPr>
            <w:noProof/>
            <w:webHidden/>
          </w:rPr>
          <w:fldChar w:fldCharType="separate"/>
        </w:r>
        <w:r>
          <w:rPr>
            <w:noProof/>
            <w:webHidden/>
          </w:rPr>
          <w:t>31</w:t>
        </w:r>
        <w:r>
          <w:rPr>
            <w:noProof/>
            <w:webHidden/>
          </w:rPr>
          <w:fldChar w:fldCharType="end"/>
        </w:r>
      </w:hyperlink>
    </w:p>
    <w:p w:rsidR="006D3356" w:rsidRDefault="006D3356">
      <w:pPr>
        <w:pStyle w:val="TOC1"/>
        <w:rPr>
          <w:rFonts w:asciiTheme="minorHAnsi" w:eastAsiaTheme="minorEastAsia" w:hAnsiTheme="minorHAnsi" w:cstheme="minorBidi"/>
          <w:sz w:val="22"/>
          <w:szCs w:val="22"/>
        </w:rPr>
      </w:pPr>
      <w:hyperlink w:anchor="_Toc527240767" w:history="1">
        <w:r w:rsidRPr="00B53322">
          <w:rPr>
            <w:rStyle w:val="Hyperlink"/>
          </w:rPr>
          <w:t>CHƯƠNG 3 : THIẾT KẾ VÀ HIỆN THỰC</w:t>
        </w:r>
        <w:r>
          <w:rPr>
            <w:webHidden/>
          </w:rPr>
          <w:tab/>
        </w:r>
        <w:r>
          <w:rPr>
            <w:webHidden/>
          </w:rPr>
          <w:fldChar w:fldCharType="begin"/>
        </w:r>
        <w:r>
          <w:rPr>
            <w:webHidden/>
          </w:rPr>
          <w:instrText xml:space="preserve"> PAGEREF _Toc527240767 \h </w:instrText>
        </w:r>
        <w:r>
          <w:rPr>
            <w:webHidden/>
          </w:rPr>
        </w:r>
        <w:r>
          <w:rPr>
            <w:webHidden/>
          </w:rPr>
          <w:fldChar w:fldCharType="separate"/>
        </w:r>
        <w:r>
          <w:rPr>
            <w:webHidden/>
          </w:rPr>
          <w:t>32</w:t>
        </w:r>
        <w:r>
          <w:rPr>
            <w:webHidden/>
          </w:rPr>
          <w:fldChar w:fldCharType="end"/>
        </w:r>
      </w:hyperlink>
    </w:p>
    <w:p w:rsidR="006D3356" w:rsidRDefault="006D3356">
      <w:pPr>
        <w:pStyle w:val="TOC2"/>
        <w:rPr>
          <w:rFonts w:asciiTheme="minorHAnsi" w:eastAsiaTheme="minorEastAsia" w:hAnsiTheme="minorHAnsi" w:cstheme="minorBidi"/>
          <w:noProof/>
          <w:sz w:val="22"/>
          <w:szCs w:val="22"/>
        </w:rPr>
      </w:pPr>
      <w:hyperlink w:anchor="_Toc527240768" w:history="1">
        <w:r w:rsidRPr="00B53322">
          <w:rPr>
            <w:rStyle w:val="Hyperlink"/>
            <w:noProof/>
          </w:rPr>
          <w:t>3.1 Thiết kế mô hình</w:t>
        </w:r>
        <w:r>
          <w:rPr>
            <w:noProof/>
            <w:webHidden/>
          </w:rPr>
          <w:tab/>
        </w:r>
        <w:r>
          <w:rPr>
            <w:noProof/>
            <w:webHidden/>
          </w:rPr>
          <w:fldChar w:fldCharType="begin"/>
        </w:r>
        <w:r>
          <w:rPr>
            <w:noProof/>
            <w:webHidden/>
          </w:rPr>
          <w:instrText xml:space="preserve"> PAGEREF _Toc527240768 \h </w:instrText>
        </w:r>
        <w:r>
          <w:rPr>
            <w:noProof/>
            <w:webHidden/>
          </w:rPr>
        </w:r>
        <w:r>
          <w:rPr>
            <w:noProof/>
            <w:webHidden/>
          </w:rPr>
          <w:fldChar w:fldCharType="separate"/>
        </w:r>
        <w:r>
          <w:rPr>
            <w:noProof/>
            <w:webHidden/>
          </w:rPr>
          <w:t>32</w:t>
        </w:r>
        <w:r>
          <w:rPr>
            <w:noProof/>
            <w:webHidden/>
          </w:rPr>
          <w:fldChar w:fldCharType="end"/>
        </w:r>
      </w:hyperlink>
    </w:p>
    <w:p w:rsidR="006D3356" w:rsidRDefault="006D3356">
      <w:pPr>
        <w:pStyle w:val="TOC3"/>
        <w:tabs>
          <w:tab w:val="right" w:leader="dot" w:pos="8778"/>
        </w:tabs>
        <w:rPr>
          <w:rFonts w:asciiTheme="minorHAnsi" w:eastAsiaTheme="minorEastAsia" w:hAnsiTheme="minorHAnsi" w:cstheme="minorBidi"/>
          <w:noProof/>
          <w:sz w:val="22"/>
          <w:szCs w:val="22"/>
        </w:rPr>
      </w:pPr>
      <w:hyperlink w:anchor="_Toc527240769" w:history="1">
        <w:r w:rsidRPr="00B53322">
          <w:rPr>
            <w:rStyle w:val="Hyperlink"/>
            <w:noProof/>
          </w:rPr>
          <w:t>3.1.1 Chuẩn bị các thiết bị</w:t>
        </w:r>
        <w:r>
          <w:rPr>
            <w:noProof/>
            <w:webHidden/>
          </w:rPr>
          <w:tab/>
        </w:r>
        <w:r>
          <w:rPr>
            <w:noProof/>
            <w:webHidden/>
          </w:rPr>
          <w:fldChar w:fldCharType="begin"/>
        </w:r>
        <w:r>
          <w:rPr>
            <w:noProof/>
            <w:webHidden/>
          </w:rPr>
          <w:instrText xml:space="preserve"> PAGEREF _Toc527240769 \h </w:instrText>
        </w:r>
        <w:r>
          <w:rPr>
            <w:noProof/>
            <w:webHidden/>
          </w:rPr>
        </w:r>
        <w:r>
          <w:rPr>
            <w:noProof/>
            <w:webHidden/>
          </w:rPr>
          <w:fldChar w:fldCharType="separate"/>
        </w:r>
        <w:r>
          <w:rPr>
            <w:noProof/>
            <w:webHidden/>
          </w:rPr>
          <w:t>32</w:t>
        </w:r>
        <w:r>
          <w:rPr>
            <w:noProof/>
            <w:webHidden/>
          </w:rPr>
          <w:fldChar w:fldCharType="end"/>
        </w:r>
      </w:hyperlink>
    </w:p>
    <w:p w:rsidR="006D3356" w:rsidRDefault="006D3356">
      <w:pPr>
        <w:pStyle w:val="TOC3"/>
        <w:tabs>
          <w:tab w:val="right" w:leader="dot" w:pos="8778"/>
        </w:tabs>
        <w:rPr>
          <w:rFonts w:asciiTheme="minorHAnsi" w:eastAsiaTheme="minorEastAsia" w:hAnsiTheme="minorHAnsi" w:cstheme="minorBidi"/>
          <w:noProof/>
          <w:sz w:val="22"/>
          <w:szCs w:val="22"/>
        </w:rPr>
      </w:pPr>
      <w:hyperlink w:anchor="_Toc527240770" w:history="1">
        <w:r w:rsidRPr="00B53322">
          <w:rPr>
            <w:rStyle w:val="Hyperlink"/>
            <w:noProof/>
          </w:rPr>
          <w:t>3.1.2 Kết nối các thiết bị</w:t>
        </w:r>
        <w:r>
          <w:rPr>
            <w:noProof/>
            <w:webHidden/>
          </w:rPr>
          <w:tab/>
        </w:r>
        <w:r>
          <w:rPr>
            <w:noProof/>
            <w:webHidden/>
          </w:rPr>
          <w:fldChar w:fldCharType="begin"/>
        </w:r>
        <w:r>
          <w:rPr>
            <w:noProof/>
            <w:webHidden/>
          </w:rPr>
          <w:instrText xml:space="preserve"> PAGEREF _Toc527240770 \h </w:instrText>
        </w:r>
        <w:r>
          <w:rPr>
            <w:noProof/>
            <w:webHidden/>
          </w:rPr>
        </w:r>
        <w:r>
          <w:rPr>
            <w:noProof/>
            <w:webHidden/>
          </w:rPr>
          <w:fldChar w:fldCharType="separate"/>
        </w:r>
        <w:r>
          <w:rPr>
            <w:noProof/>
            <w:webHidden/>
          </w:rPr>
          <w:t>32</w:t>
        </w:r>
        <w:r>
          <w:rPr>
            <w:noProof/>
            <w:webHidden/>
          </w:rPr>
          <w:fldChar w:fldCharType="end"/>
        </w:r>
      </w:hyperlink>
    </w:p>
    <w:p w:rsidR="006D3356" w:rsidRDefault="006D3356">
      <w:pPr>
        <w:pStyle w:val="TOC2"/>
        <w:rPr>
          <w:rFonts w:asciiTheme="minorHAnsi" w:eastAsiaTheme="minorEastAsia" w:hAnsiTheme="minorHAnsi" w:cstheme="minorBidi"/>
          <w:noProof/>
          <w:sz w:val="22"/>
          <w:szCs w:val="22"/>
        </w:rPr>
      </w:pPr>
      <w:hyperlink w:anchor="_Toc527240771" w:history="1">
        <w:r w:rsidRPr="00B53322">
          <w:rPr>
            <w:rStyle w:val="Hyperlink"/>
            <w:noProof/>
          </w:rPr>
          <w:t>3.2 Chức năng của mô hình</w:t>
        </w:r>
        <w:r>
          <w:rPr>
            <w:noProof/>
            <w:webHidden/>
          </w:rPr>
          <w:tab/>
        </w:r>
        <w:r>
          <w:rPr>
            <w:noProof/>
            <w:webHidden/>
          </w:rPr>
          <w:fldChar w:fldCharType="begin"/>
        </w:r>
        <w:r>
          <w:rPr>
            <w:noProof/>
            <w:webHidden/>
          </w:rPr>
          <w:instrText xml:space="preserve"> PAGEREF _Toc527240771 \h </w:instrText>
        </w:r>
        <w:r>
          <w:rPr>
            <w:noProof/>
            <w:webHidden/>
          </w:rPr>
        </w:r>
        <w:r>
          <w:rPr>
            <w:noProof/>
            <w:webHidden/>
          </w:rPr>
          <w:fldChar w:fldCharType="separate"/>
        </w:r>
        <w:r>
          <w:rPr>
            <w:noProof/>
            <w:webHidden/>
          </w:rPr>
          <w:t>32</w:t>
        </w:r>
        <w:r>
          <w:rPr>
            <w:noProof/>
            <w:webHidden/>
          </w:rPr>
          <w:fldChar w:fldCharType="end"/>
        </w:r>
      </w:hyperlink>
    </w:p>
    <w:p w:rsidR="006D3356" w:rsidRDefault="006D3356">
      <w:pPr>
        <w:pStyle w:val="TOC2"/>
        <w:rPr>
          <w:rFonts w:asciiTheme="minorHAnsi" w:eastAsiaTheme="minorEastAsia" w:hAnsiTheme="minorHAnsi" w:cstheme="minorBidi"/>
          <w:noProof/>
          <w:sz w:val="22"/>
          <w:szCs w:val="22"/>
        </w:rPr>
      </w:pPr>
      <w:hyperlink w:anchor="_Toc527240772" w:history="1">
        <w:r w:rsidRPr="00B53322">
          <w:rPr>
            <w:rStyle w:val="Hyperlink"/>
            <w:noProof/>
          </w:rPr>
          <w:t>3.3 Mô hình hoàn chỉnh</w:t>
        </w:r>
        <w:r>
          <w:rPr>
            <w:noProof/>
            <w:webHidden/>
          </w:rPr>
          <w:tab/>
        </w:r>
        <w:r>
          <w:rPr>
            <w:noProof/>
            <w:webHidden/>
          </w:rPr>
          <w:fldChar w:fldCharType="begin"/>
        </w:r>
        <w:r>
          <w:rPr>
            <w:noProof/>
            <w:webHidden/>
          </w:rPr>
          <w:instrText xml:space="preserve"> PAGEREF _Toc527240772 \h </w:instrText>
        </w:r>
        <w:r>
          <w:rPr>
            <w:noProof/>
            <w:webHidden/>
          </w:rPr>
        </w:r>
        <w:r>
          <w:rPr>
            <w:noProof/>
            <w:webHidden/>
          </w:rPr>
          <w:fldChar w:fldCharType="separate"/>
        </w:r>
        <w:r>
          <w:rPr>
            <w:noProof/>
            <w:webHidden/>
          </w:rPr>
          <w:t>33</w:t>
        </w:r>
        <w:r>
          <w:rPr>
            <w:noProof/>
            <w:webHidden/>
          </w:rPr>
          <w:fldChar w:fldCharType="end"/>
        </w:r>
      </w:hyperlink>
    </w:p>
    <w:p w:rsidR="006D3356" w:rsidRDefault="006D3356">
      <w:pPr>
        <w:pStyle w:val="TOC1"/>
        <w:rPr>
          <w:rFonts w:asciiTheme="minorHAnsi" w:eastAsiaTheme="minorEastAsia" w:hAnsiTheme="minorHAnsi" w:cstheme="minorBidi"/>
          <w:sz w:val="22"/>
          <w:szCs w:val="22"/>
        </w:rPr>
      </w:pPr>
      <w:hyperlink w:anchor="_Toc527240773" w:history="1">
        <w:r w:rsidRPr="00B53322">
          <w:rPr>
            <w:rStyle w:val="Hyperlink"/>
          </w:rPr>
          <w:t>CHƯƠNG 4 : KẾT LUẬN</w:t>
        </w:r>
        <w:r>
          <w:rPr>
            <w:webHidden/>
          </w:rPr>
          <w:tab/>
        </w:r>
        <w:r>
          <w:rPr>
            <w:webHidden/>
          </w:rPr>
          <w:fldChar w:fldCharType="begin"/>
        </w:r>
        <w:r>
          <w:rPr>
            <w:webHidden/>
          </w:rPr>
          <w:instrText xml:space="preserve"> PAGEREF _Toc527240773 \h </w:instrText>
        </w:r>
        <w:r>
          <w:rPr>
            <w:webHidden/>
          </w:rPr>
        </w:r>
        <w:r>
          <w:rPr>
            <w:webHidden/>
          </w:rPr>
          <w:fldChar w:fldCharType="separate"/>
        </w:r>
        <w:r>
          <w:rPr>
            <w:webHidden/>
          </w:rPr>
          <w:t>35</w:t>
        </w:r>
        <w:r>
          <w:rPr>
            <w:webHidden/>
          </w:rPr>
          <w:fldChar w:fldCharType="end"/>
        </w:r>
      </w:hyperlink>
    </w:p>
    <w:p w:rsidR="006D3356" w:rsidRDefault="006D3356">
      <w:pPr>
        <w:pStyle w:val="TOC2"/>
        <w:rPr>
          <w:rFonts w:asciiTheme="minorHAnsi" w:eastAsiaTheme="minorEastAsia" w:hAnsiTheme="minorHAnsi" w:cstheme="minorBidi"/>
          <w:noProof/>
          <w:sz w:val="22"/>
          <w:szCs w:val="22"/>
        </w:rPr>
      </w:pPr>
      <w:hyperlink w:anchor="_Toc527240774" w:history="1">
        <w:r w:rsidRPr="00B53322">
          <w:rPr>
            <w:rStyle w:val="Hyperlink"/>
            <w:noProof/>
          </w:rPr>
          <w:t>4.1 Kết quả đạt được</w:t>
        </w:r>
        <w:r>
          <w:rPr>
            <w:noProof/>
            <w:webHidden/>
          </w:rPr>
          <w:tab/>
        </w:r>
        <w:r>
          <w:rPr>
            <w:noProof/>
            <w:webHidden/>
          </w:rPr>
          <w:fldChar w:fldCharType="begin"/>
        </w:r>
        <w:r>
          <w:rPr>
            <w:noProof/>
            <w:webHidden/>
          </w:rPr>
          <w:instrText xml:space="preserve"> PAGEREF _Toc527240774 \h </w:instrText>
        </w:r>
        <w:r>
          <w:rPr>
            <w:noProof/>
            <w:webHidden/>
          </w:rPr>
        </w:r>
        <w:r>
          <w:rPr>
            <w:noProof/>
            <w:webHidden/>
          </w:rPr>
          <w:fldChar w:fldCharType="separate"/>
        </w:r>
        <w:r>
          <w:rPr>
            <w:noProof/>
            <w:webHidden/>
          </w:rPr>
          <w:t>35</w:t>
        </w:r>
        <w:r>
          <w:rPr>
            <w:noProof/>
            <w:webHidden/>
          </w:rPr>
          <w:fldChar w:fldCharType="end"/>
        </w:r>
      </w:hyperlink>
    </w:p>
    <w:p w:rsidR="006D3356" w:rsidRDefault="006D3356">
      <w:pPr>
        <w:pStyle w:val="TOC2"/>
        <w:rPr>
          <w:rFonts w:asciiTheme="minorHAnsi" w:eastAsiaTheme="minorEastAsia" w:hAnsiTheme="minorHAnsi" w:cstheme="minorBidi"/>
          <w:noProof/>
          <w:sz w:val="22"/>
          <w:szCs w:val="22"/>
        </w:rPr>
      </w:pPr>
      <w:hyperlink w:anchor="_Toc527240775" w:history="1">
        <w:r w:rsidRPr="00B53322">
          <w:rPr>
            <w:rStyle w:val="Hyperlink"/>
            <w:noProof/>
          </w:rPr>
          <w:t>4.2 Hạn chế của mô hình</w:t>
        </w:r>
        <w:r>
          <w:rPr>
            <w:noProof/>
            <w:webHidden/>
          </w:rPr>
          <w:tab/>
        </w:r>
        <w:r>
          <w:rPr>
            <w:noProof/>
            <w:webHidden/>
          </w:rPr>
          <w:fldChar w:fldCharType="begin"/>
        </w:r>
        <w:r>
          <w:rPr>
            <w:noProof/>
            <w:webHidden/>
          </w:rPr>
          <w:instrText xml:space="preserve"> PAGEREF _Toc527240775 \h </w:instrText>
        </w:r>
        <w:r>
          <w:rPr>
            <w:noProof/>
            <w:webHidden/>
          </w:rPr>
        </w:r>
        <w:r>
          <w:rPr>
            <w:noProof/>
            <w:webHidden/>
          </w:rPr>
          <w:fldChar w:fldCharType="separate"/>
        </w:r>
        <w:r>
          <w:rPr>
            <w:noProof/>
            <w:webHidden/>
          </w:rPr>
          <w:t>35</w:t>
        </w:r>
        <w:r>
          <w:rPr>
            <w:noProof/>
            <w:webHidden/>
          </w:rPr>
          <w:fldChar w:fldCharType="end"/>
        </w:r>
      </w:hyperlink>
    </w:p>
    <w:p w:rsidR="006D3356" w:rsidRDefault="006D3356">
      <w:pPr>
        <w:pStyle w:val="TOC2"/>
        <w:rPr>
          <w:rFonts w:asciiTheme="minorHAnsi" w:eastAsiaTheme="minorEastAsia" w:hAnsiTheme="minorHAnsi" w:cstheme="minorBidi"/>
          <w:noProof/>
          <w:sz w:val="22"/>
          <w:szCs w:val="22"/>
        </w:rPr>
      </w:pPr>
      <w:hyperlink w:anchor="_Toc527240776" w:history="1">
        <w:r w:rsidRPr="00B53322">
          <w:rPr>
            <w:rStyle w:val="Hyperlink"/>
            <w:noProof/>
          </w:rPr>
          <w:t>4.3 Hướng phát triển</w:t>
        </w:r>
        <w:r>
          <w:rPr>
            <w:noProof/>
            <w:webHidden/>
          </w:rPr>
          <w:tab/>
        </w:r>
        <w:r>
          <w:rPr>
            <w:noProof/>
            <w:webHidden/>
          </w:rPr>
          <w:fldChar w:fldCharType="begin"/>
        </w:r>
        <w:r>
          <w:rPr>
            <w:noProof/>
            <w:webHidden/>
          </w:rPr>
          <w:instrText xml:space="preserve"> PAGEREF _Toc527240776 \h </w:instrText>
        </w:r>
        <w:r>
          <w:rPr>
            <w:noProof/>
            <w:webHidden/>
          </w:rPr>
        </w:r>
        <w:r>
          <w:rPr>
            <w:noProof/>
            <w:webHidden/>
          </w:rPr>
          <w:fldChar w:fldCharType="separate"/>
        </w:r>
        <w:r>
          <w:rPr>
            <w:noProof/>
            <w:webHidden/>
          </w:rPr>
          <w:t>35</w:t>
        </w:r>
        <w:r>
          <w:rPr>
            <w:noProof/>
            <w:webHidden/>
          </w:rPr>
          <w:fldChar w:fldCharType="end"/>
        </w:r>
      </w:hyperlink>
    </w:p>
    <w:p w:rsidR="006D3356" w:rsidRDefault="006D3356">
      <w:pPr>
        <w:pStyle w:val="TOC1"/>
        <w:rPr>
          <w:rFonts w:asciiTheme="minorHAnsi" w:eastAsiaTheme="minorEastAsia" w:hAnsiTheme="minorHAnsi" w:cstheme="minorBidi"/>
          <w:sz w:val="22"/>
          <w:szCs w:val="22"/>
        </w:rPr>
      </w:pPr>
      <w:hyperlink w:anchor="_Toc527240777" w:history="1">
        <w:r w:rsidRPr="00B53322">
          <w:rPr>
            <w:rStyle w:val="Hyperlink"/>
          </w:rPr>
          <w:t>TÀI LIỆU THAM KHẢO</w:t>
        </w:r>
        <w:r>
          <w:rPr>
            <w:webHidden/>
          </w:rPr>
          <w:tab/>
        </w:r>
        <w:r>
          <w:rPr>
            <w:webHidden/>
          </w:rPr>
          <w:fldChar w:fldCharType="begin"/>
        </w:r>
        <w:r>
          <w:rPr>
            <w:webHidden/>
          </w:rPr>
          <w:instrText xml:space="preserve"> PAGEREF _Toc527240777 \h </w:instrText>
        </w:r>
        <w:r>
          <w:rPr>
            <w:webHidden/>
          </w:rPr>
        </w:r>
        <w:r>
          <w:rPr>
            <w:webHidden/>
          </w:rPr>
          <w:fldChar w:fldCharType="separate"/>
        </w:r>
        <w:r>
          <w:rPr>
            <w:webHidden/>
          </w:rPr>
          <w:t>36</w:t>
        </w:r>
        <w:r>
          <w:rPr>
            <w:webHidden/>
          </w:rPr>
          <w:fldChar w:fldCharType="end"/>
        </w:r>
      </w:hyperlink>
    </w:p>
    <w:p w:rsidR="00F95A03" w:rsidRDefault="00F95A03" w:rsidP="007A14E2">
      <w:pPr>
        <w:rPr>
          <w:b/>
          <w:bCs/>
          <w:noProof/>
          <w:sz w:val="28"/>
        </w:rPr>
        <w:sectPr w:rsidR="00F95A03" w:rsidSect="00890157">
          <w:headerReference w:type="default" r:id="rId9"/>
          <w:footerReference w:type="even" r:id="rId10"/>
          <w:footerReference w:type="default" r:id="rId11"/>
          <w:pgSz w:w="11907" w:h="16840" w:code="9"/>
          <w:pgMar w:top="1701" w:right="1134" w:bottom="1701" w:left="1985" w:header="709" w:footer="709" w:gutter="0"/>
          <w:pgNumType w:start="0"/>
          <w:cols w:space="708"/>
          <w:titlePg/>
          <w:docGrid w:linePitch="360"/>
        </w:sectPr>
      </w:pPr>
      <w:r>
        <w:rPr>
          <w:b/>
          <w:bCs/>
          <w:noProof/>
          <w:sz w:val="28"/>
        </w:rPr>
        <w:fldChar w:fldCharType="end"/>
      </w:r>
    </w:p>
    <w:p w:rsidR="00F95A03" w:rsidRDefault="00F95A03" w:rsidP="00F95A03">
      <w:pPr>
        <w:pStyle w:val="Heading1"/>
        <w:numPr>
          <w:ilvl w:val="0"/>
          <w:numId w:val="0"/>
        </w:numPr>
        <w:jc w:val="both"/>
        <w:rPr>
          <w:rFonts w:cs="Times New Roman"/>
          <w:noProof/>
          <w:kern w:val="0"/>
          <w:sz w:val="28"/>
          <w:szCs w:val="24"/>
        </w:rPr>
        <w:sectPr w:rsidR="00F95A03" w:rsidSect="009165B5">
          <w:pgSz w:w="11907" w:h="16840" w:code="9"/>
          <w:pgMar w:top="1701" w:right="1134" w:bottom="1701" w:left="1985" w:header="709" w:footer="709" w:gutter="0"/>
          <w:cols w:space="708"/>
          <w:docGrid w:linePitch="360"/>
        </w:sectPr>
      </w:pPr>
    </w:p>
    <w:p w:rsidR="00F95A03" w:rsidRPr="00BB0637" w:rsidRDefault="00F95A03" w:rsidP="00BF3DD6">
      <w:pPr>
        <w:pStyle w:val="Heading1"/>
        <w:jc w:val="both"/>
      </w:pPr>
      <w:bookmarkStart w:id="3" w:name="_Ref262310598"/>
      <w:bookmarkStart w:id="4" w:name="_Ref262310605"/>
      <w:bookmarkStart w:id="5" w:name="_Toc527240734"/>
      <w:r>
        <w:lastRenderedPageBreak/>
        <w:t xml:space="preserve">: </w:t>
      </w:r>
      <w:bookmarkEnd w:id="3"/>
      <w:bookmarkEnd w:id="4"/>
      <w:r>
        <w:t>GIỚI THIỆU</w:t>
      </w:r>
      <w:bookmarkEnd w:id="5"/>
      <w:r>
        <w:t xml:space="preserve"> </w:t>
      </w:r>
    </w:p>
    <w:p w:rsidR="00F95A03" w:rsidRDefault="00F95A03" w:rsidP="00F95A03">
      <w:pPr>
        <w:pStyle w:val="Heading2"/>
      </w:pPr>
      <w:bookmarkStart w:id="6" w:name="_Toc527240735"/>
      <w:r>
        <w:t>Tổng quan</w:t>
      </w:r>
      <w:bookmarkEnd w:id="6"/>
      <w:r>
        <w:t xml:space="preserve"> </w:t>
      </w:r>
    </w:p>
    <w:p w:rsidR="00F95A03" w:rsidRPr="00D00BC9" w:rsidRDefault="00F95A03" w:rsidP="00F95A03">
      <w:r>
        <w:t>Đề tài xây dựng hệ thống chăm sóc cây trồng tự động áp dụng IoT.</w:t>
      </w:r>
    </w:p>
    <w:p w:rsidR="00F95A03" w:rsidRPr="004563FE" w:rsidRDefault="00F95A03" w:rsidP="00F95A03">
      <w:pPr>
        <w:pStyle w:val="Heading2"/>
      </w:pPr>
      <w:bookmarkStart w:id="7" w:name="_Toc527240736"/>
      <w:r w:rsidRPr="004563FE">
        <w:t>Mục tiêu</w:t>
      </w:r>
      <w:r>
        <w:t xml:space="preserve"> đề tài</w:t>
      </w:r>
      <w:bookmarkEnd w:id="7"/>
    </w:p>
    <w:p w:rsidR="00F95A03" w:rsidRPr="00385444" w:rsidRDefault="00F95A03" w:rsidP="00F95A03">
      <w:r w:rsidRPr="00385444">
        <w:t>Xây dựng hệ thống chăm sóc cây trồng tự động, giúp cây trồng phát triển tốt nhất và an toàn. Không sử dụng các chất hóa học, quy trình trồng không cần sự trợ giúp của con người.</w:t>
      </w:r>
    </w:p>
    <w:p w:rsidR="00F95A03" w:rsidRPr="00385444" w:rsidRDefault="00F95A03" w:rsidP="00F95A03">
      <w:r w:rsidRPr="00385444">
        <w:t>Sử dụng các cảm biến như nhiệt độ độ ẩm, ánh sáng, độ ẩm đất, mưa … và dịch vụ cloud của Thingspeak để giám sát điều khiện tốt nhất cho mỗi loại cây trồng.</w:t>
      </w:r>
    </w:p>
    <w:p w:rsidR="00F95A03" w:rsidRPr="00385444" w:rsidRDefault="00F95A03" w:rsidP="00F95A03">
      <w:r w:rsidRPr="00385444">
        <w:t xml:space="preserve">Sử dụng servo để quạt điều hòa không khí, bơm tưới nước cho cây có hỗn </w:t>
      </w:r>
      <w:r w:rsidR="00C97222">
        <w:t>hợp chất dinh dưỡng trong nước.</w:t>
      </w:r>
    </w:p>
    <w:p w:rsidR="00F95A03" w:rsidRPr="004563FE" w:rsidRDefault="00F95A03" w:rsidP="00F95A03">
      <w:pPr>
        <w:pStyle w:val="Heading2"/>
      </w:pPr>
      <w:bookmarkStart w:id="8" w:name="_Toc527240737"/>
      <w:r>
        <w:t>Nhiệm vụ</w:t>
      </w:r>
      <w:bookmarkEnd w:id="8"/>
    </w:p>
    <w:tbl>
      <w:tblPr>
        <w:tblStyle w:val="TableGrid"/>
        <w:tblW w:w="0" w:type="auto"/>
        <w:jc w:val="left"/>
        <w:tblLook w:val="04A0" w:firstRow="1" w:lastRow="0" w:firstColumn="1" w:lastColumn="0" w:noHBand="0" w:noVBand="1"/>
      </w:tblPr>
      <w:tblGrid>
        <w:gridCol w:w="1102"/>
        <w:gridCol w:w="5567"/>
        <w:gridCol w:w="2109"/>
      </w:tblGrid>
      <w:tr w:rsidR="00F95A03" w:rsidRPr="00FB4DE2" w:rsidTr="00C97222">
        <w:trPr>
          <w:jc w:val="left"/>
        </w:trPr>
        <w:tc>
          <w:tcPr>
            <w:tcW w:w="1106" w:type="dxa"/>
          </w:tcPr>
          <w:p w:rsidR="00F95A03" w:rsidRPr="00FB4DE2" w:rsidRDefault="00F95A03" w:rsidP="00C97222">
            <w:pPr>
              <w:spacing w:before="0" w:beforeAutospacing="0" w:afterAutospacing="0" w:line="240" w:lineRule="auto"/>
              <w:ind w:firstLine="0"/>
              <w:jc w:val="center"/>
              <w:rPr>
                <w:szCs w:val="26"/>
              </w:rPr>
            </w:pPr>
            <w:bookmarkStart w:id="9" w:name="_Toc525812268"/>
            <w:r w:rsidRPr="00FB4DE2">
              <w:rPr>
                <w:szCs w:val="26"/>
              </w:rPr>
              <w:t>Tuần</w:t>
            </w:r>
            <w:bookmarkEnd w:id="9"/>
          </w:p>
        </w:tc>
        <w:tc>
          <w:tcPr>
            <w:tcW w:w="5611" w:type="dxa"/>
          </w:tcPr>
          <w:p w:rsidR="00F95A03" w:rsidRPr="00FB4DE2" w:rsidRDefault="00F95A03" w:rsidP="00C97222">
            <w:pPr>
              <w:spacing w:before="0" w:beforeAutospacing="0" w:afterAutospacing="0" w:line="240" w:lineRule="auto"/>
              <w:ind w:firstLine="0"/>
              <w:jc w:val="center"/>
              <w:rPr>
                <w:szCs w:val="26"/>
              </w:rPr>
            </w:pPr>
            <w:r w:rsidRPr="00FB4DE2">
              <w:rPr>
                <w:szCs w:val="26"/>
              </w:rPr>
              <w:t>Nội dung thực hiện</w:t>
            </w:r>
          </w:p>
        </w:tc>
        <w:tc>
          <w:tcPr>
            <w:tcW w:w="2123" w:type="dxa"/>
          </w:tcPr>
          <w:p w:rsidR="00F95A03" w:rsidRPr="00FB4DE2" w:rsidRDefault="00F95A03" w:rsidP="00C97222">
            <w:pPr>
              <w:spacing w:before="0" w:beforeAutospacing="0" w:afterAutospacing="0" w:line="240" w:lineRule="auto"/>
              <w:ind w:firstLine="0"/>
              <w:jc w:val="left"/>
              <w:rPr>
                <w:szCs w:val="26"/>
              </w:rPr>
            </w:pPr>
            <w:r w:rsidRPr="00FB4DE2">
              <w:rPr>
                <w:szCs w:val="26"/>
              </w:rPr>
              <w:t>Người thực hiện</w:t>
            </w:r>
          </w:p>
        </w:tc>
      </w:tr>
      <w:tr w:rsidR="00F95A03" w:rsidRPr="00FB4DE2" w:rsidTr="00C97222">
        <w:trPr>
          <w:jc w:val="left"/>
        </w:trPr>
        <w:tc>
          <w:tcPr>
            <w:tcW w:w="1106" w:type="dxa"/>
          </w:tcPr>
          <w:p w:rsidR="00F95A03" w:rsidRPr="00FB4DE2" w:rsidRDefault="00F95A03" w:rsidP="00C97222">
            <w:pPr>
              <w:spacing w:before="0" w:beforeAutospacing="0" w:afterAutospacing="0" w:line="240" w:lineRule="auto"/>
              <w:ind w:firstLine="0"/>
              <w:jc w:val="center"/>
              <w:rPr>
                <w:szCs w:val="26"/>
              </w:rPr>
            </w:pPr>
            <w:bookmarkStart w:id="10" w:name="_Toc525812271"/>
            <w:r w:rsidRPr="00FB4DE2">
              <w:rPr>
                <w:szCs w:val="26"/>
              </w:rPr>
              <w:t>1, 2</w:t>
            </w:r>
            <w:bookmarkEnd w:id="10"/>
          </w:p>
        </w:tc>
        <w:tc>
          <w:tcPr>
            <w:tcW w:w="5611" w:type="dxa"/>
          </w:tcPr>
          <w:p w:rsidR="00F95A03" w:rsidRPr="00FB4DE2" w:rsidRDefault="00F95A03" w:rsidP="00C97222">
            <w:pPr>
              <w:spacing w:before="0" w:beforeAutospacing="0" w:afterAutospacing="0" w:line="240" w:lineRule="auto"/>
              <w:ind w:firstLine="0"/>
              <w:jc w:val="left"/>
              <w:rPr>
                <w:szCs w:val="26"/>
              </w:rPr>
            </w:pPr>
            <w:bookmarkStart w:id="11" w:name="_Toc525812272"/>
            <w:r w:rsidRPr="00FB4DE2">
              <w:rPr>
                <w:szCs w:val="26"/>
              </w:rPr>
              <w:t>Tìm hiểu IoT</w:t>
            </w:r>
            <w:bookmarkStart w:id="12" w:name="_Toc525812273"/>
            <w:bookmarkEnd w:id="11"/>
          </w:p>
          <w:p w:rsidR="00F95A03" w:rsidRPr="00FB4DE2" w:rsidRDefault="00F95A03" w:rsidP="00C97222">
            <w:pPr>
              <w:spacing w:before="0" w:beforeAutospacing="0" w:afterAutospacing="0" w:line="240" w:lineRule="auto"/>
              <w:ind w:firstLine="0"/>
              <w:jc w:val="left"/>
              <w:rPr>
                <w:szCs w:val="26"/>
              </w:rPr>
            </w:pPr>
            <w:r w:rsidRPr="00FB4DE2">
              <w:rPr>
                <w:szCs w:val="26"/>
              </w:rPr>
              <w:t>Chuẩn bị thiết bị arduino, sensor, esp8266, điện trở, led,..</w:t>
            </w:r>
            <w:bookmarkEnd w:id="12"/>
          </w:p>
          <w:p w:rsidR="00F95A03" w:rsidRPr="00FB4DE2" w:rsidRDefault="00F95A03" w:rsidP="00C97222">
            <w:pPr>
              <w:spacing w:before="0" w:beforeAutospacing="0" w:afterAutospacing="0" w:line="240" w:lineRule="auto"/>
              <w:ind w:firstLine="0"/>
              <w:jc w:val="left"/>
              <w:rPr>
                <w:szCs w:val="26"/>
              </w:rPr>
            </w:pPr>
            <w:bookmarkStart w:id="13" w:name="_Toc525812274"/>
            <w:r w:rsidRPr="00FB4DE2">
              <w:rPr>
                <w:szCs w:val="26"/>
              </w:rPr>
              <w:t>Tìm hiểu mạch Arduino</w:t>
            </w:r>
            <w:bookmarkEnd w:id="13"/>
          </w:p>
          <w:p w:rsidR="00F95A03" w:rsidRPr="00FB4DE2" w:rsidRDefault="00F95A03" w:rsidP="00C97222">
            <w:pPr>
              <w:spacing w:before="0" w:beforeAutospacing="0" w:afterAutospacing="0" w:line="240" w:lineRule="auto"/>
              <w:ind w:firstLine="0"/>
              <w:jc w:val="left"/>
              <w:rPr>
                <w:szCs w:val="26"/>
              </w:rPr>
            </w:pPr>
            <w:bookmarkStart w:id="14" w:name="_Toc525812275"/>
            <w:r w:rsidRPr="00FB4DE2">
              <w:rPr>
                <w:szCs w:val="26"/>
              </w:rPr>
              <w:t xml:space="preserve">Tìm hiểu arduino </w:t>
            </w:r>
            <w:bookmarkEnd w:id="14"/>
            <w:r w:rsidRPr="00FB4DE2">
              <w:rPr>
                <w:szCs w:val="26"/>
              </w:rPr>
              <w:t>IDE</w:t>
            </w:r>
          </w:p>
          <w:p w:rsidR="00F95A03" w:rsidRPr="00FB4DE2" w:rsidRDefault="00F95A03" w:rsidP="00C97222">
            <w:pPr>
              <w:spacing w:before="0" w:beforeAutospacing="0" w:afterAutospacing="0" w:line="240" w:lineRule="auto"/>
              <w:ind w:firstLine="0"/>
              <w:jc w:val="left"/>
              <w:rPr>
                <w:szCs w:val="26"/>
              </w:rPr>
            </w:pPr>
            <w:bookmarkStart w:id="15" w:name="_Toc525812276"/>
            <w:r w:rsidRPr="00FB4DE2">
              <w:rPr>
                <w:szCs w:val="26"/>
              </w:rPr>
              <w:t>Code 1 và 3 đèn led chóp tắt 1s trên Arduino Uno</w:t>
            </w:r>
            <w:bookmarkEnd w:id="15"/>
          </w:p>
        </w:tc>
        <w:tc>
          <w:tcPr>
            <w:tcW w:w="2123" w:type="dxa"/>
          </w:tcPr>
          <w:p w:rsidR="00F95A03" w:rsidRPr="00FB4DE2" w:rsidRDefault="00F95A03" w:rsidP="00C97222">
            <w:pPr>
              <w:spacing w:before="0" w:beforeAutospacing="0" w:afterAutospacing="0" w:line="240" w:lineRule="auto"/>
              <w:ind w:firstLine="0"/>
              <w:jc w:val="left"/>
              <w:rPr>
                <w:szCs w:val="26"/>
              </w:rPr>
            </w:pPr>
          </w:p>
        </w:tc>
      </w:tr>
      <w:tr w:rsidR="00F95A03" w:rsidRPr="00FB4DE2" w:rsidTr="00C97222">
        <w:trPr>
          <w:jc w:val="left"/>
        </w:trPr>
        <w:tc>
          <w:tcPr>
            <w:tcW w:w="1106" w:type="dxa"/>
          </w:tcPr>
          <w:p w:rsidR="00F95A03" w:rsidRPr="00FB4DE2" w:rsidRDefault="00F95A03" w:rsidP="00C97222">
            <w:pPr>
              <w:spacing w:before="0" w:beforeAutospacing="0" w:afterAutospacing="0" w:line="240" w:lineRule="auto"/>
              <w:ind w:firstLine="0"/>
              <w:jc w:val="center"/>
              <w:rPr>
                <w:szCs w:val="26"/>
              </w:rPr>
            </w:pPr>
            <w:bookmarkStart w:id="16" w:name="_Toc525812277"/>
            <w:r w:rsidRPr="00FB4DE2">
              <w:rPr>
                <w:szCs w:val="26"/>
              </w:rPr>
              <w:t>3</w:t>
            </w:r>
            <w:bookmarkEnd w:id="16"/>
          </w:p>
        </w:tc>
        <w:tc>
          <w:tcPr>
            <w:tcW w:w="5611" w:type="dxa"/>
          </w:tcPr>
          <w:p w:rsidR="00F95A03" w:rsidRPr="00FB4DE2" w:rsidRDefault="00F95A03" w:rsidP="00C97222">
            <w:pPr>
              <w:spacing w:before="0" w:beforeAutospacing="0" w:afterAutospacing="0" w:line="240" w:lineRule="auto"/>
              <w:ind w:firstLine="0"/>
              <w:rPr>
                <w:szCs w:val="26"/>
              </w:rPr>
            </w:pPr>
            <w:bookmarkStart w:id="17" w:name="_Toc525812278"/>
            <w:r w:rsidRPr="00FB4DE2">
              <w:rPr>
                <w:szCs w:val="26"/>
              </w:rPr>
              <w:t>Kết nối Arduino với các thiết bị Sensor:</w:t>
            </w:r>
            <w:bookmarkEnd w:id="17"/>
          </w:p>
          <w:p w:rsidR="00F95A03" w:rsidRPr="00FB4DE2" w:rsidRDefault="00F95A03" w:rsidP="00C97222">
            <w:pPr>
              <w:spacing w:before="0" w:beforeAutospacing="0" w:afterAutospacing="0" w:line="240" w:lineRule="auto"/>
              <w:ind w:firstLine="0"/>
              <w:rPr>
                <w:szCs w:val="26"/>
              </w:rPr>
            </w:pPr>
            <w:bookmarkStart w:id="18" w:name="_Toc525812279"/>
            <w:r w:rsidRPr="00FB4DE2">
              <w:rPr>
                <w:szCs w:val="26"/>
              </w:rPr>
              <w:t>+ Kết nối Arduino với cảm biến mưa</w:t>
            </w:r>
            <w:bookmarkEnd w:id="18"/>
          </w:p>
          <w:p w:rsidR="00F95A03" w:rsidRPr="00FB4DE2" w:rsidRDefault="00F95A03" w:rsidP="00C97222">
            <w:pPr>
              <w:spacing w:before="0" w:beforeAutospacing="0" w:afterAutospacing="0" w:line="240" w:lineRule="auto"/>
              <w:ind w:firstLine="0"/>
              <w:rPr>
                <w:szCs w:val="26"/>
              </w:rPr>
            </w:pPr>
            <w:bookmarkStart w:id="19" w:name="_Toc525812280"/>
            <w:r w:rsidRPr="00FB4DE2">
              <w:rPr>
                <w:szCs w:val="26"/>
              </w:rPr>
              <w:t>+ Kết nối Arduino với cảm biến nhiệt độ, độ ẩm</w:t>
            </w:r>
            <w:bookmarkEnd w:id="19"/>
          </w:p>
          <w:p w:rsidR="00F95A03" w:rsidRPr="00FB4DE2" w:rsidRDefault="00F95A03" w:rsidP="00C97222">
            <w:pPr>
              <w:spacing w:before="0" w:beforeAutospacing="0" w:afterAutospacing="0" w:line="240" w:lineRule="auto"/>
              <w:ind w:firstLine="0"/>
              <w:rPr>
                <w:szCs w:val="26"/>
              </w:rPr>
            </w:pPr>
            <w:bookmarkStart w:id="20" w:name="_Toc525812281"/>
            <w:r w:rsidRPr="00FB4DE2">
              <w:rPr>
                <w:szCs w:val="26"/>
              </w:rPr>
              <w:t>+ ESP8266 chạy chương trình quét AP</w:t>
            </w:r>
            <w:bookmarkEnd w:id="20"/>
          </w:p>
          <w:p w:rsidR="00F95A03" w:rsidRPr="00FB4DE2" w:rsidRDefault="00F95A03" w:rsidP="00C97222">
            <w:pPr>
              <w:spacing w:before="0" w:beforeAutospacing="0" w:afterAutospacing="0" w:line="240" w:lineRule="auto"/>
              <w:ind w:firstLine="0"/>
              <w:rPr>
                <w:szCs w:val="26"/>
              </w:rPr>
            </w:pPr>
            <w:bookmarkStart w:id="21" w:name="_Toc525812282"/>
            <w:r w:rsidRPr="00FB4DE2">
              <w:rPr>
                <w:szCs w:val="26"/>
              </w:rPr>
              <w:t>+ ESP8266 chạy chương trình bật tắt 1 và 2 đèn led qua giao diện web</w:t>
            </w:r>
            <w:bookmarkEnd w:id="21"/>
          </w:p>
        </w:tc>
        <w:tc>
          <w:tcPr>
            <w:tcW w:w="2123" w:type="dxa"/>
          </w:tcPr>
          <w:p w:rsidR="00F95A03" w:rsidRPr="00FB4DE2" w:rsidRDefault="00F95A03" w:rsidP="00C97222">
            <w:pPr>
              <w:spacing w:before="0" w:beforeAutospacing="0" w:afterAutospacing="0" w:line="240" w:lineRule="auto"/>
              <w:rPr>
                <w:szCs w:val="26"/>
              </w:rPr>
            </w:pPr>
          </w:p>
        </w:tc>
      </w:tr>
      <w:tr w:rsidR="00F95A03" w:rsidRPr="00FB4DE2" w:rsidTr="00C97222">
        <w:trPr>
          <w:jc w:val="left"/>
        </w:trPr>
        <w:tc>
          <w:tcPr>
            <w:tcW w:w="1106" w:type="dxa"/>
          </w:tcPr>
          <w:p w:rsidR="00F95A03" w:rsidRPr="00FB4DE2" w:rsidRDefault="00F95A03" w:rsidP="00C97222">
            <w:pPr>
              <w:spacing w:before="0" w:beforeAutospacing="0" w:afterAutospacing="0" w:line="240" w:lineRule="auto"/>
              <w:ind w:firstLine="0"/>
              <w:jc w:val="center"/>
              <w:rPr>
                <w:szCs w:val="26"/>
              </w:rPr>
            </w:pPr>
            <w:bookmarkStart w:id="22" w:name="_Toc525812283"/>
            <w:r w:rsidRPr="00FB4DE2">
              <w:rPr>
                <w:szCs w:val="26"/>
              </w:rPr>
              <w:t>4</w:t>
            </w:r>
            <w:bookmarkEnd w:id="22"/>
          </w:p>
        </w:tc>
        <w:tc>
          <w:tcPr>
            <w:tcW w:w="5611" w:type="dxa"/>
          </w:tcPr>
          <w:p w:rsidR="00F95A03" w:rsidRPr="00FB4DE2" w:rsidRDefault="00F95A03" w:rsidP="00C97222">
            <w:pPr>
              <w:spacing w:before="0" w:beforeAutospacing="0" w:afterAutospacing="0" w:line="240" w:lineRule="auto"/>
              <w:ind w:firstLine="0"/>
              <w:rPr>
                <w:szCs w:val="26"/>
              </w:rPr>
            </w:pPr>
            <w:bookmarkStart w:id="23" w:name="_Toc525812284"/>
            <w:r w:rsidRPr="00FB4DE2">
              <w:rPr>
                <w:szCs w:val="26"/>
              </w:rPr>
              <w:t>Tạo một AP trên ESP8266 và chạy 1 server web trên AP</w:t>
            </w:r>
            <w:bookmarkEnd w:id="23"/>
          </w:p>
          <w:p w:rsidR="00F95A03" w:rsidRPr="00FB4DE2" w:rsidRDefault="00F95A03" w:rsidP="00C97222">
            <w:pPr>
              <w:spacing w:before="0" w:beforeAutospacing="0" w:afterAutospacing="0" w:line="240" w:lineRule="auto"/>
              <w:ind w:firstLine="0"/>
              <w:rPr>
                <w:szCs w:val="26"/>
              </w:rPr>
            </w:pPr>
            <w:bookmarkStart w:id="24" w:name="_Toc525812285"/>
            <w:r w:rsidRPr="00FB4DE2">
              <w:rPr>
                <w:szCs w:val="26"/>
              </w:rPr>
              <w:t>Kết nối ESP8266 với một AP</w:t>
            </w:r>
            <w:bookmarkEnd w:id="24"/>
          </w:p>
          <w:p w:rsidR="00F95A03" w:rsidRPr="00FB4DE2" w:rsidRDefault="00F95A03" w:rsidP="00C97222">
            <w:pPr>
              <w:spacing w:before="0" w:beforeAutospacing="0" w:afterAutospacing="0" w:line="240" w:lineRule="auto"/>
              <w:ind w:firstLine="0"/>
              <w:rPr>
                <w:szCs w:val="26"/>
              </w:rPr>
            </w:pPr>
            <w:bookmarkStart w:id="25" w:name="_Toc525812286"/>
            <w:r w:rsidRPr="00FB4DE2">
              <w:rPr>
                <w:szCs w:val="26"/>
              </w:rPr>
              <w:t>Đăng kí dịch vụ Thingspeak</w:t>
            </w:r>
            <w:bookmarkEnd w:id="25"/>
          </w:p>
        </w:tc>
        <w:tc>
          <w:tcPr>
            <w:tcW w:w="2123" w:type="dxa"/>
          </w:tcPr>
          <w:p w:rsidR="00F95A03" w:rsidRPr="00FB4DE2" w:rsidRDefault="00F95A03" w:rsidP="00C97222">
            <w:pPr>
              <w:spacing w:before="0" w:beforeAutospacing="0" w:afterAutospacing="0" w:line="240" w:lineRule="auto"/>
              <w:rPr>
                <w:szCs w:val="26"/>
              </w:rPr>
            </w:pPr>
          </w:p>
        </w:tc>
      </w:tr>
      <w:tr w:rsidR="00F95A03" w:rsidRPr="00FB4DE2" w:rsidTr="00C97222">
        <w:trPr>
          <w:jc w:val="left"/>
        </w:trPr>
        <w:tc>
          <w:tcPr>
            <w:tcW w:w="1106" w:type="dxa"/>
          </w:tcPr>
          <w:p w:rsidR="00F95A03" w:rsidRPr="00FB4DE2" w:rsidRDefault="00F95A03" w:rsidP="00C97222">
            <w:pPr>
              <w:spacing w:before="0" w:beforeAutospacing="0" w:afterAutospacing="0" w:line="240" w:lineRule="auto"/>
              <w:ind w:firstLine="0"/>
              <w:jc w:val="center"/>
              <w:rPr>
                <w:szCs w:val="26"/>
              </w:rPr>
            </w:pPr>
            <w:bookmarkStart w:id="26" w:name="_Toc525812287"/>
            <w:r w:rsidRPr="00FB4DE2">
              <w:rPr>
                <w:szCs w:val="26"/>
              </w:rPr>
              <w:t>5</w:t>
            </w:r>
            <w:bookmarkEnd w:id="26"/>
          </w:p>
        </w:tc>
        <w:tc>
          <w:tcPr>
            <w:tcW w:w="5611" w:type="dxa"/>
          </w:tcPr>
          <w:p w:rsidR="00F95A03" w:rsidRPr="00FB4DE2" w:rsidRDefault="00F95A03" w:rsidP="00C97222">
            <w:pPr>
              <w:spacing w:before="0" w:beforeAutospacing="0" w:afterAutospacing="0" w:line="240" w:lineRule="auto"/>
              <w:ind w:firstLine="0"/>
              <w:rPr>
                <w:szCs w:val="26"/>
              </w:rPr>
            </w:pPr>
            <w:bookmarkStart w:id="27" w:name="_Toc525812288"/>
            <w:r w:rsidRPr="00FB4DE2">
              <w:rPr>
                <w:szCs w:val="26"/>
              </w:rPr>
              <w:t>Xây dựng một soft AP / web server trên ESP8266. Thực hiện điều khiển 1 và 2 led.</w:t>
            </w:r>
            <w:bookmarkEnd w:id="27"/>
          </w:p>
          <w:p w:rsidR="00F95A03" w:rsidRPr="00FB4DE2" w:rsidRDefault="00F95A03" w:rsidP="00C97222">
            <w:pPr>
              <w:spacing w:before="0" w:beforeAutospacing="0" w:afterAutospacing="0" w:line="240" w:lineRule="auto"/>
              <w:ind w:firstLine="0"/>
              <w:rPr>
                <w:szCs w:val="26"/>
              </w:rPr>
            </w:pPr>
            <w:bookmarkStart w:id="28" w:name="_Toc525812289"/>
            <w:r w:rsidRPr="00FB4DE2">
              <w:rPr>
                <w:szCs w:val="26"/>
              </w:rPr>
              <w:lastRenderedPageBreak/>
              <w:t>Kết nối ESP8266 với cảm biến nhiệt độ độ ẩm và độ ẩm đất gửi lên thingspeak</w:t>
            </w:r>
            <w:bookmarkEnd w:id="28"/>
          </w:p>
        </w:tc>
        <w:tc>
          <w:tcPr>
            <w:tcW w:w="2123" w:type="dxa"/>
          </w:tcPr>
          <w:p w:rsidR="00F95A03" w:rsidRPr="00FB4DE2" w:rsidRDefault="00F95A03" w:rsidP="00C97222">
            <w:pPr>
              <w:spacing w:before="0" w:beforeAutospacing="0" w:afterAutospacing="0" w:line="240" w:lineRule="auto"/>
              <w:rPr>
                <w:szCs w:val="26"/>
              </w:rPr>
            </w:pPr>
          </w:p>
        </w:tc>
      </w:tr>
      <w:tr w:rsidR="00F95A03" w:rsidRPr="00FB4DE2" w:rsidTr="00C97222">
        <w:trPr>
          <w:jc w:val="left"/>
        </w:trPr>
        <w:tc>
          <w:tcPr>
            <w:tcW w:w="1106" w:type="dxa"/>
          </w:tcPr>
          <w:p w:rsidR="00F95A03" w:rsidRPr="00FB4DE2" w:rsidRDefault="00F95A03" w:rsidP="00C97222">
            <w:pPr>
              <w:spacing w:before="0" w:beforeAutospacing="0" w:afterAutospacing="0" w:line="240" w:lineRule="auto"/>
              <w:ind w:firstLine="0"/>
              <w:jc w:val="center"/>
              <w:rPr>
                <w:szCs w:val="26"/>
              </w:rPr>
            </w:pPr>
            <w:bookmarkStart w:id="29" w:name="_Toc525812290"/>
            <w:r w:rsidRPr="00FB4DE2">
              <w:rPr>
                <w:szCs w:val="26"/>
              </w:rPr>
              <w:lastRenderedPageBreak/>
              <w:t>6</w:t>
            </w:r>
            <w:bookmarkEnd w:id="29"/>
          </w:p>
        </w:tc>
        <w:tc>
          <w:tcPr>
            <w:tcW w:w="5611" w:type="dxa"/>
          </w:tcPr>
          <w:p w:rsidR="00F95A03" w:rsidRPr="00FB4DE2" w:rsidRDefault="00F95A03" w:rsidP="00C97222">
            <w:pPr>
              <w:spacing w:before="0" w:beforeAutospacing="0" w:afterAutospacing="0" w:line="240" w:lineRule="auto"/>
              <w:ind w:firstLine="0"/>
              <w:rPr>
                <w:szCs w:val="26"/>
              </w:rPr>
            </w:pPr>
            <w:bookmarkStart w:id="30" w:name="_Toc525812291"/>
            <w:r w:rsidRPr="00FB4DE2">
              <w:rPr>
                <w:szCs w:val="26"/>
              </w:rPr>
              <w:t>Tổng hợp hoàn thành các nhiệm vụ từ tuần 1 -&gt; 5</w:t>
            </w:r>
            <w:bookmarkEnd w:id="30"/>
          </w:p>
          <w:p w:rsidR="00F95A03" w:rsidRPr="00FB4DE2" w:rsidRDefault="00F95A03" w:rsidP="00C97222">
            <w:pPr>
              <w:spacing w:before="0" w:beforeAutospacing="0" w:afterAutospacing="0" w:line="240" w:lineRule="auto"/>
              <w:ind w:firstLine="0"/>
              <w:rPr>
                <w:szCs w:val="26"/>
              </w:rPr>
            </w:pPr>
            <w:bookmarkStart w:id="31" w:name="_Toc525812292"/>
            <w:r w:rsidRPr="00FB4DE2">
              <w:rPr>
                <w:szCs w:val="26"/>
              </w:rPr>
              <w:t>Triển khai project chăm sóc cây trồng thông minh</w:t>
            </w:r>
            <w:bookmarkEnd w:id="31"/>
          </w:p>
        </w:tc>
        <w:tc>
          <w:tcPr>
            <w:tcW w:w="2123" w:type="dxa"/>
          </w:tcPr>
          <w:p w:rsidR="00F95A03" w:rsidRPr="00FB4DE2" w:rsidRDefault="00F95A03" w:rsidP="00C97222">
            <w:pPr>
              <w:spacing w:before="0" w:beforeAutospacing="0" w:afterAutospacing="0" w:line="240" w:lineRule="auto"/>
              <w:rPr>
                <w:szCs w:val="26"/>
              </w:rPr>
            </w:pPr>
          </w:p>
        </w:tc>
      </w:tr>
      <w:tr w:rsidR="00F95A03" w:rsidRPr="00FB4DE2" w:rsidTr="00C97222">
        <w:trPr>
          <w:jc w:val="left"/>
        </w:trPr>
        <w:tc>
          <w:tcPr>
            <w:tcW w:w="1106" w:type="dxa"/>
          </w:tcPr>
          <w:p w:rsidR="00F95A03" w:rsidRPr="00FB4DE2" w:rsidRDefault="00F95A03" w:rsidP="00C97222">
            <w:pPr>
              <w:spacing w:before="0" w:beforeAutospacing="0" w:afterAutospacing="0" w:line="240" w:lineRule="auto"/>
              <w:ind w:firstLine="0"/>
              <w:jc w:val="center"/>
              <w:rPr>
                <w:szCs w:val="26"/>
              </w:rPr>
            </w:pPr>
            <w:bookmarkStart w:id="32" w:name="_Toc525812293"/>
            <w:r w:rsidRPr="00FB4DE2">
              <w:rPr>
                <w:szCs w:val="26"/>
              </w:rPr>
              <w:t>7</w:t>
            </w:r>
            <w:bookmarkEnd w:id="32"/>
          </w:p>
        </w:tc>
        <w:tc>
          <w:tcPr>
            <w:tcW w:w="5611" w:type="dxa"/>
          </w:tcPr>
          <w:p w:rsidR="00F95A03" w:rsidRPr="00FB4DE2" w:rsidRDefault="00F95A03" w:rsidP="00733EE1">
            <w:pPr>
              <w:spacing w:before="0" w:beforeAutospacing="0" w:afterAutospacing="0" w:line="240" w:lineRule="auto"/>
              <w:ind w:firstLine="0"/>
              <w:rPr>
                <w:szCs w:val="26"/>
              </w:rPr>
            </w:pPr>
            <w:bookmarkStart w:id="33" w:name="_Toc525812294"/>
            <w:r w:rsidRPr="00FB4DE2">
              <w:rPr>
                <w:szCs w:val="26"/>
              </w:rPr>
              <w:t>Đo độ ẩm đất, xử lý tưới cây</w:t>
            </w:r>
            <w:bookmarkEnd w:id="33"/>
            <w:r w:rsidR="00733EE1">
              <w:rPr>
                <w:szCs w:val="26"/>
              </w:rPr>
              <w:t xml:space="preserve"> và đưa dữ liệu lên thingspeak</w:t>
            </w:r>
          </w:p>
        </w:tc>
        <w:tc>
          <w:tcPr>
            <w:tcW w:w="2123" w:type="dxa"/>
          </w:tcPr>
          <w:p w:rsidR="00F95A03" w:rsidRPr="00FB4DE2" w:rsidRDefault="00F95A03" w:rsidP="00C97222">
            <w:pPr>
              <w:spacing w:before="0" w:beforeAutospacing="0" w:afterAutospacing="0" w:line="240" w:lineRule="auto"/>
              <w:rPr>
                <w:szCs w:val="26"/>
              </w:rPr>
            </w:pPr>
          </w:p>
        </w:tc>
      </w:tr>
      <w:tr w:rsidR="00F95A03" w:rsidRPr="00FB4DE2" w:rsidTr="00C97222">
        <w:trPr>
          <w:jc w:val="left"/>
        </w:trPr>
        <w:tc>
          <w:tcPr>
            <w:tcW w:w="1106" w:type="dxa"/>
          </w:tcPr>
          <w:p w:rsidR="00F95A03" w:rsidRPr="00FB4DE2" w:rsidRDefault="00F95A03" w:rsidP="00C97222">
            <w:pPr>
              <w:spacing w:before="0" w:beforeAutospacing="0" w:afterAutospacing="0" w:line="240" w:lineRule="auto"/>
              <w:ind w:firstLine="0"/>
              <w:jc w:val="center"/>
              <w:rPr>
                <w:szCs w:val="26"/>
              </w:rPr>
            </w:pPr>
            <w:bookmarkStart w:id="34" w:name="_Toc525812295"/>
            <w:r w:rsidRPr="00FB4DE2">
              <w:rPr>
                <w:szCs w:val="26"/>
              </w:rPr>
              <w:t>8</w:t>
            </w:r>
            <w:bookmarkEnd w:id="34"/>
          </w:p>
        </w:tc>
        <w:tc>
          <w:tcPr>
            <w:tcW w:w="5611" w:type="dxa"/>
          </w:tcPr>
          <w:p w:rsidR="00F95A03" w:rsidRPr="00FB4DE2" w:rsidRDefault="00F95A03" w:rsidP="00C97222">
            <w:pPr>
              <w:spacing w:before="0" w:beforeAutospacing="0" w:afterAutospacing="0" w:line="240" w:lineRule="auto"/>
              <w:ind w:firstLine="0"/>
              <w:rPr>
                <w:szCs w:val="26"/>
              </w:rPr>
            </w:pPr>
            <w:r w:rsidRPr="00FB4DE2">
              <w:rPr>
                <w:szCs w:val="26"/>
              </w:rPr>
              <w:t>Đo độ nhiệt độ độ ẩm, đưa dữ liệu lên thingspeak.</w:t>
            </w:r>
            <w:bookmarkStart w:id="35" w:name="_Toc525812296"/>
          </w:p>
          <w:p w:rsidR="00F95A03" w:rsidRPr="00FB4DE2" w:rsidRDefault="00F95A03" w:rsidP="00C97222">
            <w:pPr>
              <w:spacing w:before="0" w:beforeAutospacing="0" w:afterAutospacing="0" w:line="240" w:lineRule="auto"/>
              <w:ind w:firstLine="0"/>
              <w:rPr>
                <w:szCs w:val="26"/>
              </w:rPr>
            </w:pPr>
            <w:r w:rsidRPr="00FB4DE2">
              <w:rPr>
                <w:szCs w:val="26"/>
              </w:rPr>
              <w:t>Xử lý điều khiển nhiệt độ độ ẩm cho phù hợp với từng loại cây trồng.</w:t>
            </w:r>
            <w:bookmarkEnd w:id="35"/>
          </w:p>
        </w:tc>
        <w:tc>
          <w:tcPr>
            <w:tcW w:w="2123" w:type="dxa"/>
          </w:tcPr>
          <w:p w:rsidR="00F95A03" w:rsidRPr="00FB4DE2" w:rsidRDefault="00F95A03" w:rsidP="00C97222">
            <w:pPr>
              <w:spacing w:before="0" w:beforeAutospacing="0" w:afterAutospacing="0" w:line="240" w:lineRule="auto"/>
              <w:rPr>
                <w:szCs w:val="26"/>
              </w:rPr>
            </w:pPr>
          </w:p>
        </w:tc>
      </w:tr>
      <w:tr w:rsidR="00F95A03" w:rsidRPr="00FB4DE2" w:rsidTr="00C97222">
        <w:trPr>
          <w:jc w:val="left"/>
        </w:trPr>
        <w:tc>
          <w:tcPr>
            <w:tcW w:w="1106" w:type="dxa"/>
          </w:tcPr>
          <w:p w:rsidR="00F95A03" w:rsidRPr="00FB4DE2" w:rsidRDefault="00F95A03" w:rsidP="00C97222">
            <w:pPr>
              <w:spacing w:before="0" w:beforeAutospacing="0" w:afterAutospacing="0" w:line="240" w:lineRule="auto"/>
              <w:ind w:firstLine="0"/>
              <w:jc w:val="center"/>
              <w:rPr>
                <w:szCs w:val="26"/>
              </w:rPr>
            </w:pPr>
            <w:bookmarkStart w:id="36" w:name="_Toc525812297"/>
            <w:r w:rsidRPr="00FB4DE2">
              <w:rPr>
                <w:szCs w:val="26"/>
              </w:rPr>
              <w:t>9</w:t>
            </w:r>
            <w:bookmarkEnd w:id="36"/>
          </w:p>
        </w:tc>
        <w:tc>
          <w:tcPr>
            <w:tcW w:w="5611" w:type="dxa"/>
          </w:tcPr>
          <w:p w:rsidR="00F95A03" w:rsidRPr="00FB4DE2" w:rsidRDefault="00733EE1" w:rsidP="00C97222">
            <w:pPr>
              <w:spacing w:before="0" w:beforeAutospacing="0" w:afterAutospacing="0" w:line="240" w:lineRule="auto"/>
              <w:ind w:firstLine="0"/>
              <w:rPr>
                <w:szCs w:val="26"/>
              </w:rPr>
            </w:pPr>
            <w:r>
              <w:rPr>
                <w:szCs w:val="26"/>
              </w:rPr>
              <w:t>Xây dựng mô hình và lắp thiết bị vào mô hình.</w:t>
            </w:r>
          </w:p>
        </w:tc>
        <w:tc>
          <w:tcPr>
            <w:tcW w:w="2123" w:type="dxa"/>
          </w:tcPr>
          <w:p w:rsidR="00F95A03" w:rsidRPr="00FB4DE2" w:rsidRDefault="00F95A03" w:rsidP="00C97222">
            <w:pPr>
              <w:spacing w:before="0" w:beforeAutospacing="0" w:afterAutospacing="0" w:line="240" w:lineRule="auto"/>
              <w:rPr>
                <w:szCs w:val="26"/>
              </w:rPr>
            </w:pPr>
          </w:p>
        </w:tc>
      </w:tr>
      <w:tr w:rsidR="00F95A03" w:rsidRPr="00FB4DE2" w:rsidTr="00C97222">
        <w:trPr>
          <w:jc w:val="left"/>
        </w:trPr>
        <w:tc>
          <w:tcPr>
            <w:tcW w:w="1106" w:type="dxa"/>
          </w:tcPr>
          <w:p w:rsidR="00F95A03" w:rsidRPr="00FB4DE2" w:rsidRDefault="00F95A03" w:rsidP="00C97222">
            <w:pPr>
              <w:spacing w:before="0" w:beforeAutospacing="0" w:afterAutospacing="0" w:line="240" w:lineRule="auto"/>
              <w:ind w:firstLine="0"/>
              <w:jc w:val="center"/>
              <w:rPr>
                <w:szCs w:val="26"/>
              </w:rPr>
            </w:pPr>
            <w:bookmarkStart w:id="37" w:name="_Toc525812298"/>
            <w:r w:rsidRPr="00FB4DE2">
              <w:rPr>
                <w:szCs w:val="26"/>
              </w:rPr>
              <w:t>10</w:t>
            </w:r>
            <w:bookmarkEnd w:id="37"/>
          </w:p>
        </w:tc>
        <w:tc>
          <w:tcPr>
            <w:tcW w:w="5611" w:type="dxa"/>
          </w:tcPr>
          <w:p w:rsidR="00F95A03" w:rsidRPr="00FB4DE2" w:rsidRDefault="00F95A03" w:rsidP="00C97222">
            <w:pPr>
              <w:spacing w:before="0" w:beforeAutospacing="0" w:afterAutospacing="0" w:line="240" w:lineRule="auto"/>
              <w:ind w:firstLine="0"/>
              <w:rPr>
                <w:szCs w:val="26"/>
              </w:rPr>
            </w:pPr>
            <w:bookmarkStart w:id="38" w:name="_Toc525812299"/>
            <w:r w:rsidRPr="00FB4DE2">
              <w:rPr>
                <w:szCs w:val="26"/>
              </w:rPr>
              <w:t>Hoàn thành project, viết báo báo đề tài.</w:t>
            </w:r>
            <w:bookmarkEnd w:id="38"/>
          </w:p>
        </w:tc>
        <w:tc>
          <w:tcPr>
            <w:tcW w:w="2123" w:type="dxa"/>
          </w:tcPr>
          <w:p w:rsidR="00F95A03" w:rsidRPr="00FB4DE2" w:rsidRDefault="00F95A03" w:rsidP="00C97222">
            <w:pPr>
              <w:spacing w:before="0" w:beforeAutospacing="0" w:afterAutospacing="0" w:line="240" w:lineRule="auto"/>
              <w:rPr>
                <w:szCs w:val="26"/>
              </w:rPr>
            </w:pPr>
          </w:p>
        </w:tc>
      </w:tr>
    </w:tbl>
    <w:p w:rsidR="00733EE1" w:rsidRDefault="00733EE1" w:rsidP="00733EE1">
      <w:pPr>
        <w:ind w:firstLine="0"/>
        <w:jc w:val="left"/>
      </w:pPr>
      <w:r>
        <w:t xml:space="preserve">Tiến trình thực hiện và code đề tài: </w:t>
      </w:r>
      <w:r w:rsidRPr="00733EE1">
        <w:t>https://github.com/nguyenan97/SmartGarden/tree/master/SMARTGARDEN</w:t>
      </w:r>
    </w:p>
    <w:p w:rsidR="00F95A03" w:rsidRDefault="00F95A03" w:rsidP="00F95A03">
      <w:pPr>
        <w:pStyle w:val="Heading2"/>
      </w:pPr>
      <w:bookmarkStart w:id="39" w:name="_Toc527240738"/>
      <w:r>
        <w:t>Danh sách thiết bị</w:t>
      </w:r>
      <w:bookmarkEnd w:id="39"/>
    </w:p>
    <w:p w:rsidR="00F95A03" w:rsidRDefault="00F95A03" w:rsidP="00F95A03">
      <w:r w:rsidRPr="00385444">
        <w:rPr>
          <w:noProof/>
        </w:rPr>
        <w:drawing>
          <wp:inline distT="0" distB="0" distL="0" distR="0" wp14:anchorId="580AF34E" wp14:editId="3724D05A">
            <wp:extent cx="5580380" cy="3270250"/>
            <wp:effectExtent l="0" t="0" r="127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3270250"/>
                    </a:xfrm>
                    <a:prstGeom prst="rect">
                      <a:avLst/>
                    </a:prstGeom>
                  </pic:spPr>
                </pic:pic>
              </a:graphicData>
            </a:graphic>
          </wp:inline>
        </w:drawing>
      </w:r>
    </w:p>
    <w:p w:rsidR="00F95A03" w:rsidRPr="00213620" w:rsidRDefault="00F95A03" w:rsidP="00F95A03">
      <w:r w:rsidRPr="00385444">
        <w:rPr>
          <w:noProof/>
        </w:rPr>
        <w:lastRenderedPageBreak/>
        <w:drawing>
          <wp:inline distT="0" distB="0" distL="0" distR="0" wp14:anchorId="1A59DE72" wp14:editId="04B7756A">
            <wp:extent cx="5580380" cy="3499485"/>
            <wp:effectExtent l="0" t="0" r="127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3499485"/>
                    </a:xfrm>
                    <a:prstGeom prst="rect">
                      <a:avLst/>
                    </a:prstGeom>
                  </pic:spPr>
                </pic:pic>
              </a:graphicData>
            </a:graphic>
          </wp:inline>
        </w:drawing>
      </w:r>
      <w:r w:rsidRPr="00385444">
        <w:rPr>
          <w:noProof/>
        </w:rPr>
        <w:drawing>
          <wp:inline distT="0" distB="0" distL="0" distR="0" wp14:anchorId="0D200741" wp14:editId="20C2EE61">
            <wp:extent cx="5580380" cy="381317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813175"/>
                    </a:xfrm>
                    <a:prstGeom prst="rect">
                      <a:avLst/>
                    </a:prstGeom>
                  </pic:spPr>
                </pic:pic>
              </a:graphicData>
            </a:graphic>
          </wp:inline>
        </w:drawing>
      </w:r>
      <w:r w:rsidRPr="00385444">
        <w:rPr>
          <w:noProof/>
        </w:rPr>
        <w:lastRenderedPageBreak/>
        <w:drawing>
          <wp:inline distT="0" distB="0" distL="0" distR="0" wp14:anchorId="713FC7B1" wp14:editId="36DCC3F1">
            <wp:extent cx="5580380" cy="131635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1316355"/>
                    </a:xfrm>
                    <a:prstGeom prst="rect">
                      <a:avLst/>
                    </a:prstGeom>
                  </pic:spPr>
                </pic:pic>
              </a:graphicData>
            </a:graphic>
          </wp:inline>
        </w:drawing>
      </w:r>
    </w:p>
    <w:p w:rsidR="00F95A03" w:rsidRPr="004563FE" w:rsidRDefault="00F95A03" w:rsidP="00F95A03">
      <w:pPr>
        <w:pStyle w:val="Heading2"/>
      </w:pPr>
      <w:bookmarkStart w:id="40" w:name="_Toc527240739"/>
      <w:r>
        <w:t>Mô hình mẫu của Project</w:t>
      </w:r>
      <w:bookmarkEnd w:id="40"/>
    </w:p>
    <w:p w:rsidR="00F95A03" w:rsidRPr="004563FE" w:rsidRDefault="00F95A03" w:rsidP="00F95A03">
      <w:r>
        <w:t xml:space="preserve"> </w:t>
      </w:r>
    </w:p>
    <w:p w:rsidR="00F95A03" w:rsidRDefault="00F95A03" w:rsidP="00F95A03">
      <w:pPr>
        <w:ind w:firstLine="0"/>
        <w:jc w:val="left"/>
        <w:rPr>
          <w:szCs w:val="28"/>
        </w:rPr>
      </w:pPr>
      <w:r>
        <w:rPr>
          <w:noProof/>
          <w:szCs w:val="28"/>
        </w:rPr>
        <w:drawing>
          <wp:inline distT="0" distB="0" distL="0" distR="0" wp14:anchorId="4E55CB18" wp14:editId="4C5D29B1">
            <wp:extent cx="5580380" cy="3256915"/>
            <wp:effectExtent l="0" t="0" r="127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t.PNG"/>
                    <pic:cNvPicPr/>
                  </pic:nvPicPr>
                  <pic:blipFill>
                    <a:blip r:embed="rId16">
                      <a:extLst>
                        <a:ext uri="{28A0092B-C50C-407E-A947-70E740481C1C}">
                          <a14:useLocalDpi xmlns:a14="http://schemas.microsoft.com/office/drawing/2010/main" val="0"/>
                        </a:ext>
                      </a:extLst>
                    </a:blip>
                    <a:stretch>
                      <a:fillRect/>
                    </a:stretch>
                  </pic:blipFill>
                  <pic:spPr>
                    <a:xfrm>
                      <a:off x="0" y="0"/>
                      <a:ext cx="5580380" cy="3256915"/>
                    </a:xfrm>
                    <a:prstGeom prst="rect">
                      <a:avLst/>
                    </a:prstGeom>
                  </pic:spPr>
                </pic:pic>
              </a:graphicData>
            </a:graphic>
          </wp:inline>
        </w:drawing>
      </w:r>
      <w:r w:rsidR="00B4476F" w:rsidRPr="00B4476F">
        <w:rPr>
          <w:noProof/>
          <w:szCs w:val="28"/>
        </w:rPr>
        <w:drawing>
          <wp:inline distT="0" distB="0" distL="0" distR="0" wp14:anchorId="2D153A34" wp14:editId="22669AA2">
            <wp:extent cx="5580380" cy="2750185"/>
            <wp:effectExtent l="0" t="0" r="1270" b="0"/>
            <wp:docPr id="19"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580380" cy="2750185"/>
                    </a:xfrm>
                    <a:prstGeom prst="rect">
                      <a:avLst/>
                    </a:prstGeom>
                  </pic:spPr>
                </pic:pic>
              </a:graphicData>
            </a:graphic>
          </wp:inline>
        </w:drawing>
      </w:r>
    </w:p>
    <w:p w:rsidR="00B4476F" w:rsidRDefault="00B4476F" w:rsidP="00F95A03">
      <w:pPr>
        <w:ind w:firstLine="0"/>
        <w:jc w:val="left"/>
        <w:rPr>
          <w:szCs w:val="28"/>
        </w:rPr>
      </w:pPr>
    </w:p>
    <w:p w:rsidR="00B4476F" w:rsidRDefault="00B4476F" w:rsidP="00F95A03">
      <w:pPr>
        <w:ind w:firstLine="0"/>
        <w:jc w:val="left"/>
        <w:rPr>
          <w:szCs w:val="28"/>
        </w:rPr>
      </w:pPr>
      <w:r>
        <w:rPr>
          <w:noProof/>
          <w:szCs w:val="28"/>
        </w:rPr>
        <w:drawing>
          <wp:inline distT="0" distB="0" distL="0" distR="0" wp14:anchorId="5547061A" wp14:editId="20C1F7B4">
            <wp:extent cx="5580380" cy="3403600"/>
            <wp:effectExtent l="0" t="0" r="127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uoi.PNG"/>
                    <pic:cNvPicPr/>
                  </pic:nvPicPr>
                  <pic:blipFill>
                    <a:blip r:embed="rId18">
                      <a:extLst>
                        <a:ext uri="{28A0092B-C50C-407E-A947-70E740481C1C}">
                          <a14:useLocalDpi xmlns:a14="http://schemas.microsoft.com/office/drawing/2010/main" val="0"/>
                        </a:ext>
                      </a:extLst>
                    </a:blip>
                    <a:stretch>
                      <a:fillRect/>
                    </a:stretch>
                  </pic:blipFill>
                  <pic:spPr>
                    <a:xfrm>
                      <a:off x="0" y="0"/>
                      <a:ext cx="5580380" cy="3403600"/>
                    </a:xfrm>
                    <a:prstGeom prst="rect">
                      <a:avLst/>
                    </a:prstGeom>
                  </pic:spPr>
                </pic:pic>
              </a:graphicData>
            </a:graphic>
          </wp:inline>
        </w:drawing>
      </w:r>
    </w:p>
    <w:p w:rsidR="00B4476F" w:rsidRDefault="00B4476F" w:rsidP="00F95A03">
      <w:pPr>
        <w:ind w:firstLine="0"/>
        <w:jc w:val="left"/>
        <w:rPr>
          <w:szCs w:val="28"/>
        </w:rPr>
        <w:sectPr w:rsidR="00B4476F" w:rsidSect="009165B5">
          <w:pgSz w:w="11907" w:h="16840" w:code="9"/>
          <w:pgMar w:top="1701" w:right="1134" w:bottom="1701" w:left="1985" w:header="709" w:footer="709" w:gutter="0"/>
          <w:cols w:space="708"/>
          <w:docGrid w:linePitch="360"/>
        </w:sectPr>
      </w:pPr>
    </w:p>
    <w:p w:rsidR="00F95A03" w:rsidRDefault="00F95A03" w:rsidP="00F95A03">
      <w:pPr>
        <w:pStyle w:val="Heading1"/>
      </w:pPr>
      <w:bookmarkStart w:id="41" w:name="_Toc527240740"/>
      <w:bookmarkEnd w:id="1"/>
      <w:r>
        <w:lastRenderedPageBreak/>
        <w:t>: CƠ SỞ LÝ THUYẾT</w:t>
      </w:r>
      <w:bookmarkEnd w:id="41"/>
    </w:p>
    <w:p w:rsidR="00F95A03" w:rsidRDefault="00F95A03" w:rsidP="00F95A03">
      <w:pPr>
        <w:pStyle w:val="Heading2"/>
      </w:pPr>
      <w:bookmarkStart w:id="42" w:name="_Toc527240741"/>
      <w:r>
        <w:t>Tìm hiểu về Internet of Things</w:t>
      </w:r>
      <w:bookmarkEnd w:id="42"/>
    </w:p>
    <w:p w:rsidR="00F95A03" w:rsidRDefault="00F95A03" w:rsidP="00F95A03">
      <w:pPr>
        <w:pStyle w:val="Heading3"/>
      </w:pPr>
      <w:bookmarkStart w:id="43" w:name="_Toc527240742"/>
      <w:r>
        <w:t>Khái niệm IoT</w:t>
      </w:r>
      <w:bookmarkEnd w:id="43"/>
    </w:p>
    <w:p w:rsidR="00F95A03" w:rsidRPr="001F44F3" w:rsidRDefault="00F95A03" w:rsidP="00F95A03">
      <w:r>
        <w:t>Theo wikip</w:t>
      </w:r>
      <w:r w:rsidRPr="00124209">
        <w:t>edia: Internet of Things( IoT), hay cụ thể hơn là Mạng lưới vạn vật kết nối Internet hoặc là Mạng lưới thiết bị kết nối Internet là một </w:t>
      </w:r>
      <w:hyperlink r:id="rId19" w:tooltip="Liên mạng" w:history="1">
        <w:r w:rsidRPr="00124209">
          <w:rPr>
            <w:rStyle w:val="Hyperlink"/>
            <w:color w:val="auto"/>
          </w:rPr>
          <w:t>liên mạng</w:t>
        </w:r>
      </w:hyperlink>
      <w:r w:rsidRPr="00124209">
        <w:t>, trong đó các thiết bị, phương tiện vận tải (được gọi là "thiết bị kết nối" và "</w:t>
      </w:r>
      <w:hyperlink r:id="rId20" w:tooltip="Thiết bị thông minh" w:history="1">
        <w:r w:rsidRPr="00124209">
          <w:rPr>
            <w:rStyle w:val="Hyperlink"/>
            <w:color w:val="auto"/>
          </w:rPr>
          <w:t>thiết bị thông minh</w:t>
        </w:r>
      </w:hyperlink>
      <w:r w:rsidRPr="00124209">
        <w:t>"), phòng ốc và các trang thiết bị khác được </w:t>
      </w:r>
      <w:hyperlink r:id="rId21" w:tooltip="Hệ thống nhúng" w:history="1">
        <w:r w:rsidRPr="00124209">
          <w:rPr>
            <w:rStyle w:val="Hyperlink"/>
            <w:color w:val="auto"/>
          </w:rPr>
          <w:t>nhúng</w:t>
        </w:r>
      </w:hyperlink>
      <w:r w:rsidRPr="00124209">
        <w:t> với các bộ phận điện tử, </w:t>
      </w:r>
      <w:hyperlink r:id="rId22" w:tooltip="Phần mềm" w:history="1">
        <w:r w:rsidRPr="00124209">
          <w:rPr>
            <w:rStyle w:val="Hyperlink"/>
            <w:color w:val="auto"/>
          </w:rPr>
          <w:t>phần mềm</w:t>
        </w:r>
      </w:hyperlink>
      <w:r w:rsidRPr="00124209">
        <w:t>, </w:t>
      </w:r>
      <w:hyperlink r:id="rId23" w:tooltip="Cảm biến" w:history="1">
        <w:r w:rsidRPr="00124209">
          <w:rPr>
            <w:rStyle w:val="Hyperlink"/>
            <w:color w:val="auto"/>
          </w:rPr>
          <w:t>cảm biến</w:t>
        </w:r>
      </w:hyperlink>
      <w:r w:rsidRPr="00124209">
        <w:t>, </w:t>
      </w:r>
      <w:hyperlink r:id="rId24" w:tooltip="Cơ cấu chấp hành" w:history="1">
        <w:r w:rsidRPr="00124209">
          <w:rPr>
            <w:rStyle w:val="Hyperlink"/>
            <w:color w:val="auto"/>
          </w:rPr>
          <w:t>cơ cấu chấp hành</w:t>
        </w:r>
      </w:hyperlink>
      <w:r w:rsidRPr="00124209">
        <w:t> cùng với khả năng kết nối mạng máy tính giúp cho các thiết bị này có thể thu thập và truyền tải dữ liệu. Năm 2013, tổ chức Global Standards Initiative on Internet of Things (IoT-GSI) đinh nghĩa IoT là "hạ tầng cơ sở toàn cầu phục vụ cho xã hội thông tin, hỗ trợ các dịch vụ (điện toán) chuyên sâu thông qua các vật thể (cả thực lẫn ảo) được kết nối với nhau nhờ vào công nghệ thông tin và truyền thông hiện hữu được tích hợp,"</w:t>
      </w:r>
      <w:hyperlink r:id="rId25" w:anchor="cite_note-ITU-3" w:history="1">
        <w:r w:rsidRPr="00124209">
          <w:rPr>
            <w:rStyle w:val="Hyperlink"/>
            <w:color w:val="auto"/>
          </w:rPr>
          <w:t>[3]</w:t>
        </w:r>
      </w:hyperlink>
      <w:r w:rsidRPr="00124209">
        <w:t> và với mục đích ấy một "vật" là "một thứ trong thế giới thực (vật thực) hoặc thế giới thông tin (vật ảo), mà vật đó có thể được nhận dạng và được tích hợp vào một mạng lưới truyền thông".</w:t>
      </w:r>
      <w:hyperlink r:id="rId26" w:anchor="cite_note-4" w:history="1">
        <w:r w:rsidRPr="00124209">
          <w:rPr>
            <w:rStyle w:val="Hyperlink"/>
            <w:color w:val="auto"/>
          </w:rPr>
          <w:t>[4]</w:t>
        </w:r>
      </w:hyperlink>
      <w:r w:rsidRPr="00124209">
        <w:t> Hệ thống IoT cho phép vật được cảm nhận hoặc được điều khiển từ xa thông qua hạ tầng mạng hiện hữu, tạo cơ hội cho thế giới thực được tích hợp trực tiếp hơn vào hệ thống điện toán, hệ quả là hiệu năng, độ tin cậy và lợi ích kinh tế được tăng cường bên cạnh việc giảm thiểu sự can dự của con người. Khi IoT được gia tố </w:t>
      </w:r>
      <w:hyperlink r:id="rId27" w:tooltip="Cảm biến" w:history="1">
        <w:r w:rsidRPr="00124209">
          <w:rPr>
            <w:rStyle w:val="Hyperlink"/>
            <w:color w:val="auto"/>
          </w:rPr>
          <w:t>cảm biến</w:t>
        </w:r>
      </w:hyperlink>
      <w:r w:rsidRPr="00124209">
        <w:t> và </w:t>
      </w:r>
      <w:hyperlink r:id="rId28" w:tooltip="Cơ cấu chấp hành" w:history="1">
        <w:r w:rsidRPr="00124209">
          <w:rPr>
            <w:rStyle w:val="Hyperlink"/>
            <w:color w:val="auto"/>
          </w:rPr>
          <w:t>cơ cấu chấp hành</w:t>
        </w:r>
      </w:hyperlink>
      <w:r w:rsidRPr="00124209">
        <w:t>, công nghệ này trở thành một dạng thức của </w:t>
      </w:r>
      <w:hyperlink r:id="rId29" w:tooltip="Hệ thống ảo-thực (trang chưa được viết)" w:history="1">
        <w:r w:rsidRPr="00124209">
          <w:rPr>
            <w:rStyle w:val="Hyperlink"/>
            <w:color w:val="auto"/>
          </w:rPr>
          <w:t>hệ thống ảo-thực</w:t>
        </w:r>
      </w:hyperlink>
      <w:r w:rsidRPr="00124209">
        <w:t> với tính tổng quát cao hơn, bao gồm luôn cả những công nghệ như </w:t>
      </w:r>
      <w:hyperlink r:id="rId30" w:tooltip="Điện lưới thông minh" w:history="1">
        <w:r w:rsidRPr="00124209">
          <w:rPr>
            <w:rStyle w:val="Hyperlink"/>
            <w:color w:val="auto"/>
          </w:rPr>
          <w:t>điện lưới thông minh</w:t>
        </w:r>
      </w:hyperlink>
      <w:r w:rsidRPr="00124209">
        <w:t>, </w:t>
      </w:r>
      <w:hyperlink r:id="rId31" w:tooltip="Nhà máy điện ảo (trang chưa được viết)" w:history="1">
        <w:r w:rsidRPr="00124209">
          <w:rPr>
            <w:rStyle w:val="Hyperlink"/>
            <w:color w:val="auto"/>
          </w:rPr>
          <w:t>nhà máy điện ảo</w:t>
        </w:r>
      </w:hyperlink>
      <w:r w:rsidRPr="00124209">
        <w:t>, </w:t>
      </w:r>
      <w:hyperlink r:id="rId32" w:tooltip="Nhà thông minh" w:history="1">
        <w:r w:rsidRPr="00124209">
          <w:rPr>
            <w:rStyle w:val="Hyperlink"/>
            <w:color w:val="auto"/>
          </w:rPr>
          <w:t>nhà thông minh</w:t>
        </w:r>
      </w:hyperlink>
      <w:r w:rsidRPr="00124209">
        <w:t>, </w:t>
      </w:r>
      <w:hyperlink r:id="rId33" w:tooltip="Vận tải thông minh (trang chưa được viết)" w:history="1">
        <w:r w:rsidRPr="00124209">
          <w:rPr>
            <w:rStyle w:val="Hyperlink"/>
            <w:color w:val="auto"/>
          </w:rPr>
          <w:t>vận tải thông minh</w:t>
        </w:r>
      </w:hyperlink>
      <w:r w:rsidRPr="00124209">
        <w:t> và </w:t>
      </w:r>
      <w:hyperlink r:id="rId34" w:tooltip="Thành phố thông minh" w:history="1">
        <w:r w:rsidRPr="00124209">
          <w:rPr>
            <w:rStyle w:val="Hyperlink"/>
            <w:color w:val="auto"/>
          </w:rPr>
          <w:t>thành phố thông minh</w:t>
        </w:r>
      </w:hyperlink>
      <w:r w:rsidRPr="00124209">
        <w:t>. Mỗi vật được nhận dạng riêng biệt trong </w:t>
      </w:r>
      <w:hyperlink r:id="rId35" w:tooltip="Hệ thống nhúng" w:history="1">
        <w:r w:rsidRPr="00124209">
          <w:rPr>
            <w:rStyle w:val="Hyperlink"/>
            <w:color w:val="auto"/>
          </w:rPr>
          <w:t>hệ thống điện toán nhúng</w:t>
        </w:r>
      </w:hyperlink>
      <w:r w:rsidRPr="00124209">
        <w:t> và có khả năng phối hợp với nhau trong cùng hạ tầng </w:t>
      </w:r>
      <w:hyperlink r:id="rId36" w:tooltip="Internet" w:history="1">
        <w:r w:rsidRPr="00124209">
          <w:rPr>
            <w:rStyle w:val="Hyperlink"/>
            <w:color w:val="auto"/>
          </w:rPr>
          <w:t>Internet</w:t>
        </w:r>
      </w:hyperlink>
      <w:r w:rsidRPr="00124209">
        <w:t> hiện hữu. </w:t>
      </w:r>
    </w:p>
    <w:p w:rsidR="00F95A03" w:rsidRDefault="00F95A03" w:rsidP="00F95A03">
      <w:pPr>
        <w:pStyle w:val="Heading3"/>
      </w:pPr>
      <w:bookmarkStart w:id="44" w:name="_Toc527240743"/>
      <w:r>
        <w:t>Xu hướng và tính chất</w:t>
      </w:r>
      <w:bookmarkEnd w:id="44"/>
    </w:p>
    <w:p w:rsidR="00F95A03" w:rsidRPr="001F44F3" w:rsidRDefault="00F95A03" w:rsidP="00F95A03">
      <w:pPr>
        <w:rPr>
          <w:i/>
        </w:rPr>
      </w:pPr>
      <w:r w:rsidRPr="001F44F3">
        <w:rPr>
          <w:i/>
        </w:rPr>
        <w:t>Thông minh</w:t>
      </w:r>
    </w:p>
    <w:p w:rsidR="00F95A03" w:rsidRPr="00385444" w:rsidRDefault="00F95A03" w:rsidP="00F95A03">
      <w:r w:rsidRPr="00385444">
        <w:t xml:space="preserve">Sự thông minh và tự động trong điều khiển thực chất không phải là một phần trong ý tưởng về IoT. Các máy móc có thể dễ dàng nhận biết và phản hồi lại môi trường xung quanh, chúng cũng có thể tự điều khiển bản thân mà không cần đến kết nối mạng. Tuy nhiên, trong thời gian gần đây người ta bắt đầu nghiên cứu kết hợp hai khái niệm IoT và autonomous control lại với nhau. Tương lai của IoT có thể là một </w:t>
      </w:r>
      <w:r w:rsidRPr="00385444">
        <w:lastRenderedPageBreak/>
        <w:t>mạng lưới các thực thể thông minh có khả năng tự tổ chức và hoạt động riêng lẻ tùy theo tình huống, môi trường, đồng thời chúng cũng có thể liên lạc với nhau để trao đổi thông tin, dữ liệu.</w:t>
      </w:r>
    </w:p>
    <w:p w:rsidR="00F95A03" w:rsidRPr="00385444" w:rsidRDefault="00F95A03" w:rsidP="00F95A03">
      <w:r w:rsidRPr="00385444">
        <w:t>Việc tích hợp trí thông minh vào IoT còn có thể giúp các thiết bị, máy móc, phần mềm thu thập và phân tích các dấu vết điện tử của con người khi chúng ta tương tác với những thứ thông minh, từ đó phát hiện ra các tri thức mới liên quan tới cuộc sống, môi trường, các mối tương tác xã hội cũng như hành vi con người.</w:t>
      </w:r>
    </w:p>
    <w:p w:rsidR="00F95A03" w:rsidRPr="001F44F3" w:rsidRDefault="00F95A03" w:rsidP="00F95A03">
      <w:pPr>
        <w:rPr>
          <w:i/>
        </w:rPr>
      </w:pPr>
      <w:r w:rsidRPr="001F44F3">
        <w:rPr>
          <w:i/>
        </w:rPr>
        <w:t>Kiến trúc dựa trên sự kiện</w:t>
      </w:r>
    </w:p>
    <w:p w:rsidR="00F95A03" w:rsidRPr="00385444" w:rsidRDefault="00F95A03" w:rsidP="00F95A03">
      <w:r w:rsidRPr="00385444">
        <w:t>Các thực thể, máy móc trong IoT sẽ phản hồi dựa theo các sự kiện diễn ra trong lúc chúng hoạt động theo thời gian thực. Một số nhà nghiên cứu từng nói rằng một mạng lưới các sensor chính là một thành phần đơn giản của IoT.</w:t>
      </w:r>
    </w:p>
    <w:p w:rsidR="00F95A03" w:rsidRPr="001F44F3" w:rsidRDefault="00F95A03" w:rsidP="00F95A03">
      <w:pPr>
        <w:rPr>
          <w:i/>
        </w:rPr>
      </w:pPr>
      <w:r w:rsidRPr="001F44F3">
        <w:rPr>
          <w:i/>
        </w:rPr>
        <w:t>Là một hệ thống phức tạp</w:t>
      </w:r>
    </w:p>
    <w:p w:rsidR="00F95A03" w:rsidRPr="00385444" w:rsidRDefault="00F95A03" w:rsidP="00F95A03">
      <w:r w:rsidRPr="00385444">
        <w:t>Trong một thế giới mở, IoT sẽ mang tính chất phức tạp bởi nó bao gồm một lượng lớn các đường liên kết giữa những thiết bị, máy móc, dịch vụ với nhau, ngoài ra còn bởi khả năng thêm vào các nhân tốc mới.</w:t>
      </w:r>
    </w:p>
    <w:p w:rsidR="00F95A03" w:rsidRPr="001F44F3" w:rsidRDefault="00F95A03" w:rsidP="00F95A03">
      <w:pPr>
        <w:rPr>
          <w:i/>
        </w:rPr>
      </w:pPr>
      <w:r w:rsidRPr="001F44F3">
        <w:rPr>
          <w:i/>
        </w:rPr>
        <w:t>Kích thước</w:t>
      </w:r>
    </w:p>
    <w:p w:rsidR="00F95A03" w:rsidRPr="00385444" w:rsidRDefault="00F95A03" w:rsidP="00F95A03">
      <w:r w:rsidRPr="00385444">
        <w:t>Một mạng lưới IoT có thể chứa đến 50 đến 100 nghìn tỉ đối tượng được kết nối và mạng lưới này có thể theo dõi sự di chuyển của từng đối tượng. Một con người sống trong thành thị có thể bị bao bọc xung quanh bởi 1000 đến 5000 đối tượng có khả năng theo dõi.</w:t>
      </w:r>
    </w:p>
    <w:p w:rsidR="00F95A03" w:rsidRPr="001F44F3" w:rsidRDefault="00F95A03" w:rsidP="00F95A03">
      <w:pPr>
        <w:rPr>
          <w:i/>
        </w:rPr>
      </w:pPr>
      <w:r w:rsidRPr="001F44F3">
        <w:rPr>
          <w:i/>
        </w:rPr>
        <w:t>Vấn đề không gian, thời gian</w:t>
      </w:r>
    </w:p>
    <w:p w:rsidR="00F95A03" w:rsidRPr="00385444" w:rsidRDefault="00F95A03" w:rsidP="00F95A03">
      <w:r w:rsidRPr="00385444">
        <w:t>Trong IoT, vị trí địa lý chính xác của một vật nào đó là rất quan trọng. Hiện nay, Internet chủ yếu được sử dụng để quản lí thông tin được xử lý bởi con người. Do đó những thông tin như địa điểm, thời gian, không gian của đối tượng không mấy quan trọng bởi người xử lí thông tin có thể quyết định các thông tin này có cần thiết hay không, và nếu cần thì họ có thể bổ sung thêm. Trong khi đó, IoT về lý thuyết sẽ thu thập rất nhiều dữ liệu, trong đó có thể có dữ liệu thừa về địa điểm, và việc xử lí dữ liệu đó được xem như không hiệu quả. Ngoài ra, việc xử lí một khối lượng lớn dữ liệu trong thời gian ngắn đủ để đáp ứng cho hoạt động của các đối tượng cũng là một thác thức hiện nay</w:t>
      </w:r>
    </w:p>
    <w:p w:rsidR="00F95A03" w:rsidRPr="001F44F3" w:rsidRDefault="00F95A03" w:rsidP="00F95A03"/>
    <w:p w:rsidR="00F95A03" w:rsidRDefault="00F95A03" w:rsidP="00F95A03">
      <w:pPr>
        <w:pStyle w:val="Heading3"/>
      </w:pPr>
      <w:bookmarkStart w:id="45" w:name="_Toc527240744"/>
      <w:r>
        <w:lastRenderedPageBreak/>
        <w:t>Ứng dụng</w:t>
      </w:r>
      <w:bookmarkEnd w:id="45"/>
    </w:p>
    <w:p w:rsidR="00F95A03" w:rsidRPr="00385444" w:rsidRDefault="00F95A03" w:rsidP="00F95A03">
      <w:r w:rsidRPr="00385444">
        <w:t>IoT có ứng dụng rộng vô cùng, có thể kể ra một số thư như sau:</w:t>
      </w:r>
    </w:p>
    <w:p w:rsidR="00F95A03" w:rsidRPr="00385444" w:rsidRDefault="00F95A03" w:rsidP="00F95A03">
      <w:pPr>
        <w:pStyle w:val="ListParagraph"/>
        <w:numPr>
          <w:ilvl w:val="0"/>
          <w:numId w:val="34"/>
        </w:numPr>
      </w:pPr>
      <w:r w:rsidRPr="00385444">
        <w:t>Quản lí chất thải</w:t>
      </w:r>
    </w:p>
    <w:p w:rsidR="00F95A03" w:rsidRPr="00385444" w:rsidRDefault="00F95A03" w:rsidP="00F95A03">
      <w:pPr>
        <w:pStyle w:val="ListParagraph"/>
        <w:numPr>
          <w:ilvl w:val="0"/>
          <w:numId w:val="34"/>
        </w:numPr>
      </w:pPr>
      <w:r w:rsidRPr="00385444">
        <w:t>Quản lí và lập kế hoạch quản lí đô thị</w:t>
      </w:r>
    </w:p>
    <w:p w:rsidR="00F95A03" w:rsidRPr="00385444" w:rsidRDefault="00F95A03" w:rsidP="00F95A03">
      <w:pPr>
        <w:pStyle w:val="ListParagraph"/>
        <w:numPr>
          <w:ilvl w:val="0"/>
          <w:numId w:val="34"/>
        </w:numPr>
      </w:pPr>
      <w:r w:rsidRPr="00385444">
        <w:t>Quản lí môi trường</w:t>
      </w:r>
    </w:p>
    <w:p w:rsidR="00F95A03" w:rsidRPr="00385444" w:rsidRDefault="00F95A03" w:rsidP="00F95A03">
      <w:pPr>
        <w:pStyle w:val="ListParagraph"/>
        <w:numPr>
          <w:ilvl w:val="0"/>
          <w:numId w:val="34"/>
        </w:numPr>
      </w:pPr>
      <w:r w:rsidRPr="00385444">
        <w:t>Phản hồi trong các tinh huống khẩn cấp</w:t>
      </w:r>
    </w:p>
    <w:p w:rsidR="00F95A03" w:rsidRPr="00385444" w:rsidRDefault="00F95A03" w:rsidP="00F95A03">
      <w:pPr>
        <w:pStyle w:val="ListParagraph"/>
        <w:numPr>
          <w:ilvl w:val="0"/>
          <w:numId w:val="34"/>
        </w:numPr>
      </w:pPr>
      <w:r w:rsidRPr="00385444">
        <w:t>Mua sắm thông minh</w:t>
      </w:r>
    </w:p>
    <w:p w:rsidR="00F95A03" w:rsidRPr="00385444" w:rsidRDefault="00F95A03" w:rsidP="00F95A03">
      <w:pPr>
        <w:pStyle w:val="ListParagraph"/>
        <w:numPr>
          <w:ilvl w:val="0"/>
          <w:numId w:val="34"/>
        </w:numPr>
      </w:pPr>
      <w:r w:rsidRPr="00385444">
        <w:t>Quản lí các thiết bị cá nhân</w:t>
      </w:r>
    </w:p>
    <w:p w:rsidR="00F95A03" w:rsidRPr="00385444" w:rsidRDefault="00F95A03" w:rsidP="00F95A03">
      <w:pPr>
        <w:pStyle w:val="ListParagraph"/>
        <w:numPr>
          <w:ilvl w:val="0"/>
          <w:numId w:val="34"/>
        </w:numPr>
      </w:pPr>
      <w:r w:rsidRPr="00385444">
        <w:t>Đồng hồ đo thông minh</w:t>
      </w:r>
    </w:p>
    <w:p w:rsidR="00F95A03" w:rsidRPr="00385444" w:rsidRDefault="00F95A03" w:rsidP="00F95A03">
      <w:pPr>
        <w:pStyle w:val="ListParagraph"/>
        <w:numPr>
          <w:ilvl w:val="0"/>
          <w:numId w:val="34"/>
        </w:numPr>
      </w:pPr>
      <w:r w:rsidRPr="00385444">
        <w:t>Tự động hóa ngôi nhà</w:t>
      </w:r>
    </w:p>
    <w:p w:rsidR="00F95A03" w:rsidRPr="00D03A70" w:rsidRDefault="00F95A03" w:rsidP="00F95A03">
      <w:r w:rsidRPr="00385444">
        <w:t>Một trong những vấn đề với IoT đó là khả năng tạo ra một ứng dụng IoT nhanh chóng. Để khắc phục, hiện nay nhiều hãng, công ty, tổ chức trên thế giới đang nghiên cứu các nền tảng giúp xây dựng nhanh ứng dụng dành cho IoT. Đại học British Columbia ở Canada hiện đang tập trung vào một bộ toolkit cho phép phát triển phần mềm IoT chỉ bằng các công nghệ/tiêu chuẩn Web cũng như giao thức phổ biến. Công ty như ioBridge thì cung cấp giải pháp kết nối và điều khiển hầu như bất kì thiết bị nào có khả năng kết nối Internet, kể cả đèn bàn, quạt máy...</w:t>
      </w:r>
    </w:p>
    <w:p w:rsidR="00F95A03" w:rsidRDefault="00F95A03" w:rsidP="00F95A03">
      <w:pPr>
        <w:pStyle w:val="Heading3"/>
      </w:pPr>
      <w:bookmarkStart w:id="46" w:name="_Toc527240745"/>
      <w:r>
        <w:t>Những tác nhân ngăn cản sự phát triển của IoT</w:t>
      </w:r>
      <w:bookmarkEnd w:id="46"/>
    </w:p>
    <w:p w:rsidR="00F95A03" w:rsidRPr="00692D40" w:rsidRDefault="00F95A03" w:rsidP="00F95A03">
      <w:pPr>
        <w:rPr>
          <w:i/>
        </w:rPr>
      </w:pPr>
      <w:r w:rsidRPr="00692D40">
        <w:rPr>
          <w:i/>
        </w:rPr>
        <w:t>Chưa có một ngôn ngữ chung</w:t>
      </w:r>
    </w:p>
    <w:p w:rsidR="00F95A03" w:rsidRPr="00385444" w:rsidRDefault="00F95A03" w:rsidP="00F95A03">
      <w:r w:rsidRPr="00385444">
        <w:t>Ở mức cơ bản nhất, Internet là một mạng dùng để nối thiết bị này với thiết bị khác. Nếu chỉ riêng có kết nối không thôi thì không có gì đảm bảo rằng các thiết bị biết cách nói chuyện nói nhau. Ví dụ, bạn có thể đi từ Việt Nam đến Mỹ, nhưng không đảm bảo rằng bạn có thể nói chuyện tới với người Mỹ.</w:t>
      </w:r>
    </w:p>
    <w:p w:rsidR="00F95A03" w:rsidRPr="00385444" w:rsidRDefault="00F95A03" w:rsidP="00F95A03">
      <w:r w:rsidRPr="00385444">
        <w:t xml:space="preserve">Để các thiết bị có thể giao tiếp với nhau, chúng sẽ cần một hoặc nhiều giao thức (protocols), có thể xem là một thứ ngôn ngữ chuyên biệt để giải quyết một tác vụ nào đó. Chắc chắn bạn đã ít nhiều sử dụng một trong những giao thức phổ biến nhất thế giới, đó là HyperText Transfer Protocol (HTTP) để tải web. Ngoài ra chúng ta còn có SMTP, POP, IMAP dành cho email, FTP dùng để trao đổi file, </w:t>
      </w:r>
      <w:r>
        <w:t>…</w:t>
      </w:r>
    </w:p>
    <w:p w:rsidR="00F95A03" w:rsidRPr="00385444" w:rsidRDefault="00F95A03" w:rsidP="00F95A03">
      <w:r w:rsidRPr="00385444">
        <w:t xml:space="preserve">Những giao thức như thế này hoạt động ổn bởi các máy chủ web, mail và FTP thường không phải nói với nhau nhiều, khi cần, một phần mềm phiên dịch đơn giản sẽ đứng ra làm trung gian để hai bên hiểu nhau. Còn với các thiết bị IoT, chúng phải </w:t>
      </w:r>
      <w:r w:rsidRPr="00385444">
        <w:lastRenderedPageBreak/>
        <w:t>đảm đương rất nhiều thứ, phải nói chuyện với nhiều loại máy móc thiết bị khác nhau. Đáng tiếc rằng hiện người ta chưa có nhiều sự đồng thuận về các giao thức để IoT trao đổi dữ liệu. Nói cách khác, tình huống này gọi là "giao tiếp thất bại", một bên nói nhưng bên kia không thèm (và không thể) nghe.</w:t>
      </w:r>
    </w:p>
    <w:p w:rsidR="00F95A03" w:rsidRPr="00692D40" w:rsidRDefault="00F95A03" w:rsidP="00F95A03">
      <w:pPr>
        <w:rPr>
          <w:i/>
        </w:rPr>
      </w:pPr>
      <w:r w:rsidRPr="00692D40">
        <w:rPr>
          <w:i/>
        </w:rPr>
        <w:t>Hàng rào subnetwork</w:t>
      </w:r>
    </w:p>
    <w:p w:rsidR="00F95A03" w:rsidRPr="00385444" w:rsidRDefault="00F95A03" w:rsidP="00F95A03">
      <w:r w:rsidRPr="00385444">
        <w:t>Như đã nói ở trên, thay vì giao tiếp trực tiếp với nhau, các thiết bị IoT hiện nay chủ yếu kết nối đến một máy chủ trung tâm do hãng sản xuất một nhà phát triển nào đó quản lí. Cách này cũng vẫn ổn thôi, những thiết bị vẫn hoàn toàn nói được với nhau thông qua chức năng phiên dịch của máy chủ rồi. Thế nhưng mọi chuyện không đơn giản như thế, cứ mỗi một mạng lưới như thế tạo thành một subnetwork riêng, và buồn thay các máy móc nằm trong subnetwork này không thể giao tiếp tốt với subnetwork khác.</w:t>
      </w:r>
    </w:p>
    <w:p w:rsidR="00F95A03" w:rsidRPr="00385444" w:rsidRDefault="00F95A03" w:rsidP="00F95A03">
      <w:r w:rsidRPr="00385444">
        <w:t>Một số trong những vấn đề nói trên chỉ đơn giản là vấn đề về kiến trúc mạng, về kết nối mà các thiết bị sẽ liên lạc với nhau (Wifi, Bluetooth, NFC,...). Những thứ này thì tương đối dễ khắc phục với công nghệ không dây ngày nay. Còn với các vấn đề về giao thức thì phức tạp hơn rất nhiều, nó chính là vật vản lớn và trực tiếp trên còn đường phát triển của Internet of Things.</w:t>
      </w:r>
    </w:p>
    <w:p w:rsidR="00F95A03" w:rsidRPr="00692D40" w:rsidRDefault="00F95A03" w:rsidP="00F95A03">
      <w:pPr>
        <w:rPr>
          <w:i/>
        </w:rPr>
      </w:pPr>
      <w:r w:rsidRPr="00692D40">
        <w:rPr>
          <w:i/>
        </w:rPr>
        <w:t>Có quá nhiều "ngôn ngữ địa phương"</w:t>
      </w:r>
    </w:p>
    <w:p w:rsidR="00F95A03" w:rsidRPr="00385444" w:rsidRDefault="00F95A03" w:rsidP="00F95A03">
      <w:r w:rsidRPr="00385444">
        <w:t>Bây giờ giả sử như các nhà sản xuất xe ô tô nhận thấy rằng họ cần một giao thức chung để xe của nhiều hãng có thể trao đổi dữ liệu cho nhau và họ đã phát triển thành công giao thức đó. Thế nhưng vấn đề vẫn chưa được giải quyết. Nếu các trạm thu phí đường bộ, các trạm bơm xăng muốn giao tiếp với xe thì sao? Mỗi một loại thiết bị lại sử dụng một "ngôn ngữ địa phương" riêng thì mục đích của IoT vẫn chưa đạt được đến mức tối đa. Đồng ý rằng chúng ta vẫn có thể có một trạm kiểm soát trung tâm, thế nhưng các thiết bị vẫn chưa thật sự nói được với nhau.</w:t>
      </w:r>
    </w:p>
    <w:p w:rsidR="00F95A03" w:rsidRPr="00692D40" w:rsidRDefault="00F95A03" w:rsidP="00F95A03">
      <w:pPr>
        <w:rPr>
          <w:i/>
        </w:rPr>
      </w:pPr>
      <w:r w:rsidRPr="00692D40">
        <w:rPr>
          <w:i/>
        </w:rPr>
        <w:t>Tiền và chi phí</w:t>
      </w:r>
    </w:p>
    <w:p w:rsidR="00F95A03" w:rsidRPr="001F44F3" w:rsidRDefault="00F95A03" w:rsidP="00F95A03">
      <w:r w:rsidRPr="00385444">
        <w:t xml:space="preserve">Cách duy nhất để các thiết bị IoT có thể thật sự giao tiếp đó là khi có một động lực kinh tế để mạnh khiến các nhà sản xuất đồng ý chia sẻ quyền điều khiển cũng như dữ liệu mà các thiết bị của họ thu thập được. Hiện tại, các động lực này không nhiều. Có thể xét đến ví dụ sau: một công ty thu gom rác muốn kiểm tra xem các thùng rác có đầy hay chưa. Khi đó, họ phải gặp nhà sản xuất thùng rác, đảm bảo rằng họ có thể truy cập vào hệ thống quản lí của từng thùng một. Điều đó khiến chi phí bị đội lên, </w:t>
      </w:r>
      <w:r w:rsidRPr="00385444">
        <w:lastRenderedPageBreak/>
        <w:t>và công ty thu gom rác có thể đơn giản chọn giải pháp cho một người chạy xe kiểm tra từng thùng một.</w:t>
      </w:r>
    </w:p>
    <w:p w:rsidR="00F95A03" w:rsidRDefault="00F95A03" w:rsidP="00F95A03">
      <w:pPr>
        <w:pStyle w:val="Heading2"/>
      </w:pPr>
      <w:bookmarkStart w:id="47" w:name="_Toc527240746"/>
      <w:r>
        <w:t>Tìm hiểu về công nghệ wifi trong IoT</w:t>
      </w:r>
      <w:bookmarkEnd w:id="47"/>
    </w:p>
    <w:p w:rsidR="0092621A" w:rsidRDefault="0092621A" w:rsidP="0092621A">
      <w:pPr>
        <w:pStyle w:val="Heading3"/>
      </w:pPr>
      <w:bookmarkStart w:id="48" w:name="_Toc527240747"/>
      <w:r>
        <w:t>Giới thiệu</w:t>
      </w:r>
      <w:bookmarkEnd w:id="48"/>
    </w:p>
    <w:p w:rsidR="0092621A" w:rsidRPr="0092621A" w:rsidRDefault="0092621A" w:rsidP="0092621A">
      <w:pPr>
        <w:pStyle w:val="ListParagraph"/>
        <w:numPr>
          <w:ilvl w:val="0"/>
          <w:numId w:val="43"/>
        </w:numPr>
        <w:rPr>
          <w:szCs w:val="26"/>
        </w:rPr>
      </w:pPr>
      <w:r w:rsidRPr="0092621A">
        <w:rPr>
          <w:szCs w:val="26"/>
        </w:rPr>
        <w:t>WiFi: Wireless Fidelity( Chuẩn IEEE 802.11).</w:t>
      </w:r>
    </w:p>
    <w:p w:rsidR="0092621A" w:rsidRPr="0092621A" w:rsidRDefault="0092621A" w:rsidP="0092621A">
      <w:pPr>
        <w:pStyle w:val="ListParagraph"/>
        <w:numPr>
          <w:ilvl w:val="0"/>
          <w:numId w:val="43"/>
        </w:numPr>
        <w:rPr>
          <w:szCs w:val="26"/>
        </w:rPr>
      </w:pPr>
      <w:r w:rsidRPr="0092621A">
        <w:rPr>
          <w:szCs w:val="26"/>
        </w:rPr>
        <w:t>WLAN: Wireless LAN.</w:t>
      </w:r>
    </w:p>
    <w:p w:rsidR="0092621A" w:rsidRPr="0092621A" w:rsidRDefault="0092621A" w:rsidP="0092621A">
      <w:pPr>
        <w:pStyle w:val="ListParagraph"/>
        <w:numPr>
          <w:ilvl w:val="0"/>
          <w:numId w:val="43"/>
        </w:numPr>
        <w:rPr>
          <w:szCs w:val="26"/>
        </w:rPr>
      </w:pPr>
      <w:r w:rsidRPr="0092621A">
        <w:rPr>
          <w:szCs w:val="26"/>
        </w:rPr>
        <w:t>Radio Waves( song Radio).</w:t>
      </w:r>
    </w:p>
    <w:p w:rsidR="0092621A" w:rsidRPr="0092621A" w:rsidRDefault="0092621A" w:rsidP="0092621A">
      <w:pPr>
        <w:pStyle w:val="ListParagraph"/>
        <w:numPr>
          <w:ilvl w:val="0"/>
          <w:numId w:val="43"/>
        </w:numPr>
        <w:rPr>
          <w:szCs w:val="26"/>
        </w:rPr>
      </w:pPr>
      <w:r w:rsidRPr="0092621A">
        <w:rPr>
          <w:szCs w:val="26"/>
        </w:rPr>
        <w:t>Hostpots: Một trạm/thiết bị để tất cả mọi người truy cập vào Internet.</w:t>
      </w:r>
    </w:p>
    <w:p w:rsidR="0092621A" w:rsidRDefault="0092621A" w:rsidP="0092621A">
      <w:pPr>
        <w:pStyle w:val="Heading3"/>
      </w:pPr>
      <w:bookmarkStart w:id="49" w:name="_Toc527240748"/>
      <w:r>
        <w:t>Các thành phần của wifi</w:t>
      </w:r>
      <w:bookmarkEnd w:id="49"/>
    </w:p>
    <w:p w:rsidR="0092621A" w:rsidRPr="0092621A" w:rsidRDefault="0092621A" w:rsidP="0092621A">
      <w:pPr>
        <w:pStyle w:val="ListParagraph"/>
        <w:numPr>
          <w:ilvl w:val="0"/>
          <w:numId w:val="44"/>
        </w:numPr>
        <w:spacing w:before="0" w:after="160" w:line="259" w:lineRule="auto"/>
        <w:jc w:val="left"/>
        <w:rPr>
          <w:szCs w:val="26"/>
        </w:rPr>
      </w:pPr>
      <w:r w:rsidRPr="0092621A">
        <w:rPr>
          <w:szCs w:val="26"/>
        </w:rPr>
        <w:t>Access Point: BS( Base Station)</w:t>
      </w:r>
    </w:p>
    <w:p w:rsidR="0092621A" w:rsidRPr="0092621A" w:rsidRDefault="0092621A" w:rsidP="0092621A">
      <w:pPr>
        <w:pStyle w:val="ListParagraph"/>
        <w:numPr>
          <w:ilvl w:val="0"/>
          <w:numId w:val="44"/>
        </w:numPr>
        <w:spacing w:before="0" w:after="160" w:line="259" w:lineRule="auto"/>
        <w:jc w:val="left"/>
        <w:rPr>
          <w:szCs w:val="26"/>
        </w:rPr>
      </w:pPr>
      <w:r w:rsidRPr="0092621A">
        <w:rPr>
          <w:szCs w:val="26"/>
        </w:rPr>
        <w:t>WiFi Cards</w:t>
      </w:r>
    </w:p>
    <w:p w:rsidR="0092621A" w:rsidRPr="0092621A" w:rsidRDefault="0092621A" w:rsidP="0092621A">
      <w:pPr>
        <w:pStyle w:val="ListParagraph"/>
        <w:numPr>
          <w:ilvl w:val="0"/>
          <w:numId w:val="44"/>
        </w:numPr>
        <w:spacing w:before="0" w:after="160" w:line="259" w:lineRule="auto"/>
        <w:jc w:val="left"/>
        <w:rPr>
          <w:szCs w:val="26"/>
        </w:rPr>
      </w:pPr>
      <w:r w:rsidRPr="0092621A">
        <w:rPr>
          <w:szCs w:val="26"/>
        </w:rPr>
        <w:t>Safeguards: FireWall, Antivirus Sofware</w:t>
      </w:r>
    </w:p>
    <w:p w:rsidR="0092621A" w:rsidRDefault="0092621A" w:rsidP="0092621A">
      <w:pPr>
        <w:pStyle w:val="Heading3"/>
      </w:pPr>
      <w:bookmarkStart w:id="50" w:name="_Toc527240749"/>
      <w:r>
        <w:t>Mô hình wifi network</w:t>
      </w:r>
      <w:bookmarkEnd w:id="50"/>
    </w:p>
    <w:p w:rsidR="0092621A" w:rsidRDefault="0092621A" w:rsidP="0092621A">
      <w:pPr>
        <w:pStyle w:val="ListParagraph"/>
        <w:numPr>
          <w:ilvl w:val="0"/>
          <w:numId w:val="47"/>
        </w:numPr>
        <w:rPr>
          <w:szCs w:val="26"/>
        </w:rPr>
      </w:pPr>
      <w:r w:rsidRPr="0092621A">
        <w:rPr>
          <w:szCs w:val="26"/>
        </w:rPr>
        <w:t>Peer-to-Peer</w:t>
      </w:r>
    </w:p>
    <w:p w:rsidR="0092621A" w:rsidRPr="0092621A" w:rsidRDefault="0092621A" w:rsidP="0092621A">
      <w:pPr>
        <w:rPr>
          <w:szCs w:val="26"/>
        </w:rPr>
      </w:pPr>
      <w:r>
        <w:rPr>
          <w:noProof/>
          <w:szCs w:val="26"/>
        </w:rPr>
        <w:drawing>
          <wp:inline distT="0" distB="0" distL="0" distR="0" wp14:anchorId="4C486937" wp14:editId="10F93EFF">
            <wp:extent cx="3429000" cy="231229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er-to-peer-network.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38923" cy="2318991"/>
                    </a:xfrm>
                    <a:prstGeom prst="rect">
                      <a:avLst/>
                    </a:prstGeom>
                  </pic:spPr>
                </pic:pic>
              </a:graphicData>
            </a:graphic>
          </wp:inline>
        </w:drawing>
      </w:r>
    </w:p>
    <w:p w:rsidR="0092621A" w:rsidRPr="0092621A" w:rsidRDefault="0092621A" w:rsidP="00C7577F">
      <w:pPr>
        <w:ind w:left="873"/>
        <w:rPr>
          <w:szCs w:val="26"/>
        </w:rPr>
      </w:pPr>
      <w:r w:rsidRPr="0092621A">
        <w:rPr>
          <w:szCs w:val="26"/>
        </w:rPr>
        <w:t>Không Access Point</w:t>
      </w:r>
    </w:p>
    <w:p w:rsidR="0092621A" w:rsidRPr="0092621A" w:rsidRDefault="0092621A" w:rsidP="00C7577F">
      <w:pPr>
        <w:ind w:left="873"/>
        <w:rPr>
          <w:szCs w:val="26"/>
        </w:rPr>
      </w:pPr>
      <w:r w:rsidRPr="0092621A">
        <w:rPr>
          <w:szCs w:val="26"/>
        </w:rPr>
        <w:t>Các thiết bị kết nối trực tiếp</w:t>
      </w:r>
    </w:p>
    <w:p w:rsidR="0092621A" w:rsidRPr="0092621A" w:rsidRDefault="0092621A" w:rsidP="00C7577F">
      <w:pPr>
        <w:ind w:left="720" w:firstLine="720"/>
        <w:rPr>
          <w:szCs w:val="26"/>
        </w:rPr>
      </w:pPr>
      <w:r w:rsidRPr="0092621A">
        <w:rPr>
          <w:szCs w:val="26"/>
        </w:rPr>
        <w:t>Nhanh chóng dễ dàng</w:t>
      </w:r>
    </w:p>
    <w:p w:rsidR="0092621A" w:rsidRDefault="0092621A" w:rsidP="0092621A">
      <w:pPr>
        <w:pStyle w:val="ListParagraph"/>
        <w:numPr>
          <w:ilvl w:val="0"/>
          <w:numId w:val="47"/>
        </w:numPr>
        <w:rPr>
          <w:szCs w:val="26"/>
        </w:rPr>
      </w:pPr>
      <w:r w:rsidRPr="0092621A">
        <w:rPr>
          <w:szCs w:val="26"/>
        </w:rPr>
        <w:t>AP-based Topology</w:t>
      </w:r>
    </w:p>
    <w:p w:rsidR="0092621A" w:rsidRPr="0092621A" w:rsidRDefault="0092621A" w:rsidP="0092621A">
      <w:pPr>
        <w:ind w:left="927" w:firstLine="0"/>
        <w:rPr>
          <w:szCs w:val="26"/>
        </w:rPr>
      </w:pPr>
      <w:r>
        <w:rPr>
          <w:noProof/>
          <w:szCs w:val="26"/>
        </w:rPr>
        <w:lastRenderedPageBreak/>
        <w:drawing>
          <wp:inline distT="0" distB="0" distL="0" distR="0" wp14:anchorId="44F27236" wp14:editId="24145697">
            <wp:extent cx="5472430" cy="1447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p_base topology.png"/>
                    <pic:cNvPicPr/>
                  </pic:nvPicPr>
                  <pic:blipFill>
                    <a:blip r:embed="rId38">
                      <a:extLst>
                        <a:ext uri="{28A0092B-C50C-407E-A947-70E740481C1C}">
                          <a14:useLocalDpi xmlns:a14="http://schemas.microsoft.com/office/drawing/2010/main" val="0"/>
                        </a:ext>
                      </a:extLst>
                    </a:blip>
                    <a:stretch>
                      <a:fillRect/>
                    </a:stretch>
                  </pic:blipFill>
                  <pic:spPr>
                    <a:xfrm>
                      <a:off x="0" y="0"/>
                      <a:ext cx="5475427" cy="1448593"/>
                    </a:xfrm>
                    <a:prstGeom prst="rect">
                      <a:avLst/>
                    </a:prstGeom>
                  </pic:spPr>
                </pic:pic>
              </a:graphicData>
            </a:graphic>
          </wp:inline>
        </w:drawing>
      </w:r>
    </w:p>
    <w:p w:rsidR="0092621A" w:rsidRDefault="0092621A" w:rsidP="0092621A">
      <w:pPr>
        <w:pStyle w:val="Heading3"/>
      </w:pPr>
      <w:bookmarkStart w:id="51" w:name="_Toc527240750"/>
      <w:r>
        <w:t>Hoạt động</w:t>
      </w:r>
      <w:bookmarkEnd w:id="51"/>
    </w:p>
    <w:p w:rsidR="0092621A" w:rsidRPr="0092621A" w:rsidRDefault="0092621A" w:rsidP="0092621A">
      <w:pPr>
        <w:pStyle w:val="ListParagraph"/>
        <w:numPr>
          <w:ilvl w:val="0"/>
          <w:numId w:val="47"/>
        </w:numPr>
        <w:rPr>
          <w:szCs w:val="26"/>
        </w:rPr>
      </w:pPr>
      <w:r w:rsidRPr="0092621A">
        <w:rPr>
          <w:szCs w:val="26"/>
        </w:rPr>
        <w:t>WiFi Hostpots để truy cập Internet</w:t>
      </w:r>
    </w:p>
    <w:p w:rsidR="0092621A" w:rsidRPr="0092621A" w:rsidRDefault="0092621A" w:rsidP="0092621A">
      <w:pPr>
        <w:pStyle w:val="ListParagraph"/>
        <w:numPr>
          <w:ilvl w:val="0"/>
          <w:numId w:val="47"/>
        </w:numPr>
        <w:rPr>
          <w:szCs w:val="26"/>
        </w:rPr>
      </w:pPr>
      <w:r w:rsidRPr="0092621A">
        <w:rPr>
          <w:szCs w:val="26"/>
        </w:rPr>
        <w:t>AP-base station.</w:t>
      </w:r>
    </w:p>
    <w:p w:rsidR="0092621A" w:rsidRPr="0092621A" w:rsidRDefault="0092621A" w:rsidP="0092621A">
      <w:pPr>
        <w:pStyle w:val="ListParagraph"/>
        <w:numPr>
          <w:ilvl w:val="0"/>
          <w:numId w:val="47"/>
        </w:numPr>
        <w:rPr>
          <w:szCs w:val="26"/>
        </w:rPr>
      </w:pPr>
      <w:r w:rsidRPr="0092621A">
        <w:rPr>
          <w:szCs w:val="26"/>
        </w:rPr>
        <w:t>Hệ thống phát hiện AP -&gt;Yêu cầu kết nối.</w:t>
      </w:r>
    </w:p>
    <w:p w:rsidR="0092621A" w:rsidRPr="0092621A" w:rsidRDefault="0092621A" w:rsidP="0092621A">
      <w:pPr>
        <w:pStyle w:val="ListParagraph"/>
        <w:numPr>
          <w:ilvl w:val="0"/>
          <w:numId w:val="47"/>
        </w:numPr>
        <w:rPr>
          <w:szCs w:val="26"/>
        </w:rPr>
      </w:pPr>
      <w:r w:rsidRPr="0092621A">
        <w:rPr>
          <w:szCs w:val="26"/>
        </w:rPr>
        <w:t>Trong nhà: 100-150 feets.</w:t>
      </w:r>
    </w:p>
    <w:p w:rsidR="0092621A" w:rsidRPr="0092621A" w:rsidRDefault="0092621A" w:rsidP="0092621A">
      <w:pPr>
        <w:pStyle w:val="ListParagraph"/>
        <w:numPr>
          <w:ilvl w:val="0"/>
          <w:numId w:val="47"/>
        </w:numPr>
        <w:rPr>
          <w:szCs w:val="26"/>
        </w:rPr>
      </w:pPr>
      <w:r w:rsidRPr="0092621A">
        <w:rPr>
          <w:szCs w:val="26"/>
        </w:rPr>
        <w:t>Ngoài trời: 300 feets.</w:t>
      </w:r>
    </w:p>
    <w:p w:rsidR="00F95A03" w:rsidRPr="0092621A" w:rsidRDefault="0092621A" w:rsidP="0092621A">
      <w:pPr>
        <w:pStyle w:val="ListParagraph"/>
        <w:numPr>
          <w:ilvl w:val="0"/>
          <w:numId w:val="47"/>
        </w:numPr>
        <w:rPr>
          <w:szCs w:val="26"/>
        </w:rPr>
      </w:pPr>
      <w:r w:rsidRPr="0092621A">
        <w:rPr>
          <w:szCs w:val="26"/>
        </w:rPr>
        <w:t>Nhiều AP kết nối qua Switches</w:t>
      </w:r>
    </w:p>
    <w:p w:rsidR="00F95A03" w:rsidRDefault="00F95A03" w:rsidP="00F95A03">
      <w:pPr>
        <w:pStyle w:val="Heading2"/>
      </w:pPr>
      <w:bookmarkStart w:id="52" w:name="_Toc527240751"/>
      <w:r>
        <w:t>Tìm hiểu về mạch Arduino Uno R3</w:t>
      </w:r>
      <w:bookmarkEnd w:id="52"/>
    </w:p>
    <w:p w:rsidR="00F95A03" w:rsidRDefault="00F95A03" w:rsidP="00F95A03">
      <w:r w:rsidRPr="00385444">
        <w:rPr>
          <w:noProof/>
        </w:rPr>
        <w:drawing>
          <wp:inline distT="0" distB="0" distL="0" distR="0" wp14:anchorId="3B4A9195" wp14:editId="36BFD9D8">
            <wp:extent cx="2114550" cy="1390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duino.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14550" cy="1390650"/>
                    </a:xfrm>
                    <a:prstGeom prst="rect">
                      <a:avLst/>
                    </a:prstGeom>
                  </pic:spPr>
                </pic:pic>
              </a:graphicData>
            </a:graphic>
          </wp:inline>
        </w:drawing>
      </w:r>
    </w:p>
    <w:p w:rsidR="00F95A03" w:rsidRPr="00692D40" w:rsidRDefault="00F95A03" w:rsidP="00F95A03">
      <w:pPr>
        <w:rPr>
          <w:i/>
        </w:rPr>
      </w:pPr>
      <w:r w:rsidRPr="00692D40">
        <w:rPr>
          <w:i/>
        </w:rPr>
        <w:t>Thông số kĩ thuật của Arduino Uno R3:</w:t>
      </w:r>
    </w:p>
    <w:p w:rsidR="00F95A03" w:rsidRPr="00385444" w:rsidRDefault="00F95A03" w:rsidP="00F95A03">
      <w:pPr>
        <w:pStyle w:val="ListParagraph"/>
        <w:numPr>
          <w:ilvl w:val="0"/>
          <w:numId w:val="35"/>
        </w:numPr>
      </w:pPr>
      <w:r w:rsidRPr="00385444">
        <w:t>Chip điều khiển chính: ATmega328</w:t>
      </w:r>
    </w:p>
    <w:p w:rsidR="00F95A03" w:rsidRPr="00385444" w:rsidRDefault="00F95A03" w:rsidP="00F95A03">
      <w:pPr>
        <w:pStyle w:val="ListParagraph"/>
        <w:numPr>
          <w:ilvl w:val="0"/>
          <w:numId w:val="35"/>
        </w:numPr>
      </w:pPr>
      <w:r w:rsidRPr="00385444">
        <w:t>Chip nạp và giao tiếp UART: ATmega16U2</w:t>
      </w:r>
    </w:p>
    <w:p w:rsidR="00F95A03" w:rsidRPr="00385444" w:rsidRDefault="00F95A03" w:rsidP="00F95A03">
      <w:pPr>
        <w:pStyle w:val="ListParagraph"/>
        <w:numPr>
          <w:ilvl w:val="0"/>
          <w:numId w:val="35"/>
        </w:numPr>
      </w:pPr>
      <w:r w:rsidRPr="00385444">
        <w:t>Nguồn nuôi mạch: 5VDC từ cổng USB hoặc nguồn ngoài cắm từ giắc tròn DC (khuyên dùng 7-9VDC để đảm bảo mạch hoạt động tốt. Nếu bạn cắm 12V thì IC ổn áp rất dễ chết và gây hư hỏng mạch).</w:t>
      </w:r>
    </w:p>
    <w:p w:rsidR="00F95A03" w:rsidRPr="00385444" w:rsidRDefault="00F95A03" w:rsidP="00F95A03">
      <w:pPr>
        <w:pStyle w:val="ListParagraph"/>
        <w:numPr>
          <w:ilvl w:val="0"/>
          <w:numId w:val="35"/>
        </w:numPr>
      </w:pPr>
      <w:r w:rsidRPr="00385444">
        <w:t>Số chân Digital: 14 (hỗ trợ 6 chân PWM)</w:t>
      </w:r>
    </w:p>
    <w:p w:rsidR="00F95A03" w:rsidRPr="00385444" w:rsidRDefault="00F95A03" w:rsidP="00F95A03">
      <w:pPr>
        <w:pStyle w:val="ListParagraph"/>
        <w:numPr>
          <w:ilvl w:val="0"/>
          <w:numId w:val="35"/>
        </w:numPr>
      </w:pPr>
      <w:r w:rsidRPr="00385444">
        <w:t>Số chân Analog: 6</w:t>
      </w:r>
    </w:p>
    <w:p w:rsidR="00F95A03" w:rsidRPr="00385444" w:rsidRDefault="00F95A03" w:rsidP="00F95A03">
      <w:pPr>
        <w:pStyle w:val="ListParagraph"/>
        <w:numPr>
          <w:ilvl w:val="0"/>
          <w:numId w:val="35"/>
        </w:numPr>
      </w:pPr>
      <w:r w:rsidRPr="00385444">
        <w:t>Dòng ra tối đa trên GPIO: 40mA</w:t>
      </w:r>
    </w:p>
    <w:p w:rsidR="00F95A03" w:rsidRPr="00385444" w:rsidRDefault="00F95A03" w:rsidP="00F95A03">
      <w:pPr>
        <w:pStyle w:val="ListParagraph"/>
        <w:numPr>
          <w:ilvl w:val="0"/>
          <w:numId w:val="35"/>
        </w:numPr>
      </w:pPr>
      <w:r w:rsidRPr="00385444">
        <w:t>Dòng ra tối đa trên chân cấp nguồn 3.3VDC: 150 mA</w:t>
      </w:r>
    </w:p>
    <w:p w:rsidR="00F95A03" w:rsidRPr="00385444" w:rsidRDefault="00F95A03" w:rsidP="00F95A03">
      <w:pPr>
        <w:pStyle w:val="ListParagraph"/>
        <w:numPr>
          <w:ilvl w:val="0"/>
          <w:numId w:val="35"/>
        </w:numPr>
      </w:pPr>
      <w:r w:rsidRPr="00385444">
        <w:t>Dung lượng bộ nhớ Flash: 32 KB, 0.5 KB used by bootloader.</w:t>
      </w:r>
    </w:p>
    <w:p w:rsidR="00F95A03" w:rsidRPr="00385444" w:rsidRDefault="00F95A03" w:rsidP="00F95A03">
      <w:pPr>
        <w:pStyle w:val="ListParagraph"/>
        <w:numPr>
          <w:ilvl w:val="0"/>
          <w:numId w:val="35"/>
        </w:numPr>
      </w:pPr>
      <w:r w:rsidRPr="00385444">
        <w:t>SRAM: 2 KB</w:t>
      </w:r>
    </w:p>
    <w:p w:rsidR="00F95A03" w:rsidRPr="00385444" w:rsidRDefault="00F95A03" w:rsidP="00F95A03">
      <w:pPr>
        <w:pStyle w:val="ListParagraph"/>
        <w:numPr>
          <w:ilvl w:val="0"/>
          <w:numId w:val="35"/>
        </w:numPr>
      </w:pPr>
      <w:r>
        <w:lastRenderedPageBreak/>
        <w:t>EEPROM: 1 KB</w:t>
      </w:r>
    </w:p>
    <w:p w:rsidR="00F95A03" w:rsidRPr="00385444" w:rsidRDefault="00F95A03" w:rsidP="00F95A03">
      <w:pPr>
        <w:pStyle w:val="ListParagraph"/>
        <w:numPr>
          <w:ilvl w:val="0"/>
          <w:numId w:val="35"/>
        </w:numPr>
      </w:pPr>
      <w:r w:rsidRPr="00385444">
        <w:t>Tốc độ thạch anh: 16 MHz</w:t>
      </w:r>
    </w:p>
    <w:p w:rsidR="00F95A03" w:rsidRPr="00385444" w:rsidRDefault="00F95A03" w:rsidP="00F95A03">
      <w:pPr>
        <w:pStyle w:val="ListParagraph"/>
        <w:numPr>
          <w:ilvl w:val="0"/>
          <w:numId w:val="35"/>
        </w:numPr>
      </w:pPr>
      <w:r w:rsidRPr="00385444">
        <w:t>Arduino UNO có thể sử dụng 3 vi điều khiển họ 8bit AVR là ATmega8, ATmega168, ATmega328. Bộ não này có thể xử lí những tác vụ đơn giản như điều khiển đèn LED nhấp nháy, xử lí tín hiệu cho xe điều khiển từ xa, làm một trạm đo nhiệt độ - độ ẩm và hiển thị lên màn hình LCD,… </w:t>
      </w:r>
    </w:p>
    <w:p w:rsidR="00F95A03" w:rsidRPr="00385444" w:rsidRDefault="00F95A03" w:rsidP="00F95A03"/>
    <w:p w:rsidR="00F95A03" w:rsidRPr="00692D40" w:rsidRDefault="00F95A03" w:rsidP="00F95A03">
      <w:pPr>
        <w:rPr>
          <w:i/>
        </w:rPr>
      </w:pPr>
      <w:r w:rsidRPr="00692D40">
        <w:rPr>
          <w:i/>
        </w:rPr>
        <w:t>Nguồn  cho Arduino :</w:t>
      </w:r>
    </w:p>
    <w:p w:rsidR="00F95A03" w:rsidRPr="00385444" w:rsidRDefault="00F95A03" w:rsidP="00F95A03">
      <w:r w:rsidRPr="00385444">
        <w:t>Arduino UNO R3 có thể được cấp nguồn 5VDC thông qua cổng USB hoặc cấp nguồn ngoài thông qua Adaptor với điện áp khuyên dùng là 7-9VDC, thường thì nên cấp nguồn bằng pin 9V là hợp lý nhất nếu bạn không có sẵn nguồn từ cổng USB.</w:t>
      </w:r>
    </w:p>
    <w:p w:rsidR="00F95A03" w:rsidRPr="00385444" w:rsidRDefault="00F95A03" w:rsidP="00F95A03">
      <w:r w:rsidRPr="00385444">
        <w:t>Nếu cấp nguồn vượt quá ngưỡng giới hạn như trên sẽ làm hỏng Arduino UNO R3.</w:t>
      </w:r>
    </w:p>
    <w:p w:rsidR="00F95A03" w:rsidRPr="00385444" w:rsidRDefault="00F95A03" w:rsidP="00F95A03">
      <w:r w:rsidRPr="00385444">
        <w:t>GND (Ground): cực âm của nguồn điện cấp cho Arduino UNO. Khi bạn dùng các thiết bị sử dụng những nguồn điện riêng biệt thì những chân này phải được nối với nhau.</w:t>
      </w:r>
    </w:p>
    <w:p w:rsidR="00F95A03" w:rsidRPr="00385444" w:rsidRDefault="00F95A03" w:rsidP="00F95A03">
      <w:r w:rsidRPr="00385444">
        <w:t>5V: cấp điện áp 5V đầu ra. Dòng tối đa cho phép ở chân này là 500mA.</w:t>
      </w:r>
    </w:p>
    <w:p w:rsidR="00F95A03" w:rsidRPr="00385444" w:rsidRDefault="00F95A03" w:rsidP="00F95A03">
      <w:r w:rsidRPr="00385444">
        <w:t>3.3V: cấp điện áp 3.3V đầu ra. Dòng tối đa cho phép ở chân này là 150mA.</w:t>
      </w:r>
    </w:p>
    <w:p w:rsidR="00F95A03" w:rsidRPr="00385444" w:rsidRDefault="00F95A03" w:rsidP="00F95A03">
      <w:r w:rsidRPr="00385444">
        <w:t>Vin (Voltage Input): Để cấp nguồn ngoài cho Arduino UNO, bạn nối cực dương của nguồn với chân này và cực âm của nguồn với chân GND.</w:t>
      </w:r>
      <w:r w:rsidRPr="00385444">
        <w:br/>
      </w:r>
    </w:p>
    <w:p w:rsidR="00F95A03" w:rsidRPr="00385444" w:rsidRDefault="00F95A03" w:rsidP="00F95A03">
      <w:r w:rsidRPr="00385444">
        <w:t>RESET: Khi nhấn nút Reset trên board để Reset vi điều khiển tương đương với việc chân Reset được nối với GND qua 1 điện trở 10KΩ.</w:t>
      </w:r>
    </w:p>
    <w:p w:rsidR="00F95A03" w:rsidRPr="00692D40" w:rsidRDefault="00F95A03" w:rsidP="00F95A03">
      <w:pPr>
        <w:rPr>
          <w:i/>
        </w:rPr>
      </w:pPr>
      <w:r w:rsidRPr="00692D40">
        <w:rPr>
          <w:i/>
        </w:rPr>
        <w:t>Các chân vào ra của Arduino Uno R3:</w:t>
      </w:r>
    </w:p>
    <w:p w:rsidR="00F95A03" w:rsidRDefault="00F95A03" w:rsidP="00F95A03">
      <w:r w:rsidRPr="00385444">
        <w:rPr>
          <w:noProof/>
        </w:rPr>
        <w:lastRenderedPageBreak/>
        <w:drawing>
          <wp:inline distT="0" distB="0" distL="0" distR="0" wp14:anchorId="79150FB4" wp14:editId="38085D3C">
            <wp:extent cx="3590925" cy="2247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n.jpg"/>
                    <pic:cNvPicPr/>
                  </pic:nvPicPr>
                  <pic:blipFill>
                    <a:blip r:embed="rId40">
                      <a:extLst>
                        <a:ext uri="{28A0092B-C50C-407E-A947-70E740481C1C}">
                          <a14:useLocalDpi xmlns:a14="http://schemas.microsoft.com/office/drawing/2010/main" val="0"/>
                        </a:ext>
                      </a:extLst>
                    </a:blip>
                    <a:stretch>
                      <a:fillRect/>
                    </a:stretch>
                  </pic:blipFill>
                  <pic:spPr>
                    <a:xfrm>
                      <a:off x="0" y="0"/>
                      <a:ext cx="3609759" cy="2259690"/>
                    </a:xfrm>
                    <a:prstGeom prst="rect">
                      <a:avLst/>
                    </a:prstGeom>
                  </pic:spPr>
                </pic:pic>
              </a:graphicData>
            </a:graphic>
          </wp:inline>
        </w:drawing>
      </w:r>
    </w:p>
    <w:p w:rsidR="00F95A03" w:rsidRPr="00385444" w:rsidRDefault="00F95A03" w:rsidP="00F95A03">
      <w:r w:rsidRPr="00385444">
        <w:t>Arduino UNO có 14 chân digital dùng để đọc hoặc xuất tín hiệu. Chúng chỉ có 2 mức điện áp là 0V và 5V với dòng vào/ra tối đa trên mỗi chân là 40mA. Ở mỗi chân đều có các điện trở pull-up từ được cài đặt ngay trong vi điều khiển ATmega328 (mặc định thì các điện trở này không được kết nối).</w:t>
      </w:r>
    </w:p>
    <w:p w:rsidR="00F95A03" w:rsidRPr="00692D40" w:rsidRDefault="00F95A03" w:rsidP="00F95A03">
      <w:pPr>
        <w:rPr>
          <w:i/>
        </w:rPr>
      </w:pPr>
      <w:r w:rsidRPr="00692D40">
        <w:rPr>
          <w:i/>
        </w:rPr>
        <w:t>Một số chân digital có các chức năng đặc biệt như sau:</w:t>
      </w:r>
    </w:p>
    <w:p w:rsidR="00F95A03" w:rsidRPr="00385444" w:rsidRDefault="00F95A03" w:rsidP="00F95A03">
      <w:r w:rsidRPr="00385444">
        <w:t>2 chân Serial: 0 (RX) và 1 (TX): dùng để gửi (transmit – TX) và nhận (receive – RX) dữ liệu TTL Serial. Arduino Uno có thể giao tiếp với thiết bị khác thông qua 2 chân này. Kết nối bluetooth thường thấy nói nôm na chính là kết nối Serial không dây. Nếu không cần giao tiếp Serial, bạn không nên sử dụng 2 chân này nếu không cần thiết</w:t>
      </w:r>
    </w:p>
    <w:p w:rsidR="00F95A03" w:rsidRPr="00385444" w:rsidRDefault="00F95A03" w:rsidP="00F95A03">
      <w:r w:rsidRPr="00385444">
        <w:t>Chân PWM (~): 3, 5, 6, 9, 10, và 11: cho phép bạn xuất ra xung PWM với độ phân giải 8bit (giá trị từ 0 → 28-1 tương ứng với 0V → 5V) bằng hàm analogWrite(). Nói một cách đơn giản, bạn có thể điều chỉnh được điện áp ra ở chân này từ mức 0V đến 5V thay vì chỉ cố định ở mức 0V và 5V như những chân khác.</w:t>
      </w:r>
    </w:p>
    <w:p w:rsidR="00F95A03" w:rsidRPr="00385444" w:rsidRDefault="00F95A03" w:rsidP="00F95A03">
      <w:r w:rsidRPr="00385444">
        <w:t>Chân giao tiếp SPI: 10 (SS), 11 (MOSI), 12 (MISO), 13 (SCK).  Ngoài các chức năng thông thường, 4 chân này còn dùng để truyền phát dữ liệu bằng giao thức SPI với các thiết bị khác.</w:t>
      </w:r>
    </w:p>
    <w:p w:rsidR="00F95A03" w:rsidRPr="00385444" w:rsidRDefault="00F95A03" w:rsidP="00F95A03">
      <w:r w:rsidRPr="00385444">
        <w:t>LED 13: trên Arduino UNO có 1 đèn led màu cam (kí hiệu chữ L). Khi bấm nút Reset, bạn sẽ thấy đèn này nhấp nháy để báo hiệu. Nó được nối với chân số 13. Khi chân này được người dùng sử dụng, LED sẽ sáng.</w:t>
      </w:r>
    </w:p>
    <w:p w:rsidR="00F95A03" w:rsidRPr="00385444" w:rsidRDefault="00F95A03" w:rsidP="00F95A03">
      <w:r w:rsidRPr="00385444">
        <w:t xml:space="preserve">Arduino UNO có 6 chân analog (A0 → A5) cung cấp độ phân giải tín hiệu 10bit (0 → 210-1) để đọc giá trị điện áp trong khoảng 0V → 5V. Với chân AREF trên board, bạn có thể để đưa vào điện áp tham chiếu khi sử dụng các chân analog. Tức là </w:t>
      </w:r>
      <w:r w:rsidRPr="00385444">
        <w:lastRenderedPageBreak/>
        <w:t>nếu bạn cấp điện áp 2.5V vào chân này thì bạn có thể dùng các chân analog để đo điện áp trong khoảng từ 0V  → 2.5V với độ phân giải vẫn là 10bit.</w:t>
      </w:r>
    </w:p>
    <w:p w:rsidR="00F95A03" w:rsidRPr="00385444" w:rsidRDefault="00F95A03" w:rsidP="00F95A03">
      <w:r w:rsidRPr="00385444">
        <w:t>Đặc biệt, Arduino UNO có 2 chân A4 (SDA) và A5 (SCL) hỗ trợ giao tiếp I2C/TWI với các thiết bị khác.</w:t>
      </w:r>
    </w:p>
    <w:p w:rsidR="00F95A03" w:rsidRPr="001F44F3" w:rsidRDefault="00F95A03" w:rsidP="00F95A03"/>
    <w:p w:rsidR="00F95A03" w:rsidRPr="001F44F3" w:rsidRDefault="00F95A03" w:rsidP="00F95A03"/>
    <w:p w:rsidR="00F95A03" w:rsidRDefault="00F95A03" w:rsidP="00F95A03">
      <w:pPr>
        <w:pStyle w:val="Heading2"/>
      </w:pPr>
      <w:bookmarkStart w:id="53" w:name="_Toc527240752"/>
      <w:r>
        <w:t>Tìm hiểu về ESP8266</w:t>
      </w:r>
      <w:bookmarkEnd w:id="53"/>
    </w:p>
    <w:p w:rsidR="00F95A03" w:rsidRDefault="00F95A03" w:rsidP="00F95A03">
      <w:r w:rsidRPr="00385444">
        <w:rPr>
          <w:noProof/>
        </w:rPr>
        <w:drawing>
          <wp:inline distT="0" distB="0" distL="0" distR="0" wp14:anchorId="33ED8F8E" wp14:editId="3BA8FC60">
            <wp:extent cx="4724400" cy="19716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sp.jpg"/>
                    <pic:cNvPicPr/>
                  </pic:nvPicPr>
                  <pic:blipFill rotWithShape="1">
                    <a:blip r:embed="rId41">
                      <a:extLst>
                        <a:ext uri="{28A0092B-C50C-407E-A947-70E740481C1C}">
                          <a14:useLocalDpi xmlns:a14="http://schemas.microsoft.com/office/drawing/2010/main" val="0"/>
                        </a:ext>
                      </a:extLst>
                    </a:blip>
                    <a:srcRect l="17922" t="43783" b="2790"/>
                    <a:stretch/>
                  </pic:blipFill>
                  <pic:spPr bwMode="auto">
                    <a:xfrm>
                      <a:off x="0" y="0"/>
                      <a:ext cx="4724400" cy="1971675"/>
                    </a:xfrm>
                    <a:prstGeom prst="rect">
                      <a:avLst/>
                    </a:prstGeom>
                    <a:ln>
                      <a:noFill/>
                    </a:ln>
                    <a:extLst>
                      <a:ext uri="{53640926-AAD7-44D8-BBD7-CCE9431645EC}">
                        <a14:shadowObscured xmlns:a14="http://schemas.microsoft.com/office/drawing/2010/main"/>
                      </a:ext>
                    </a:extLst>
                  </pic:spPr>
                </pic:pic>
              </a:graphicData>
            </a:graphic>
          </wp:inline>
        </w:drawing>
      </w:r>
    </w:p>
    <w:p w:rsidR="00F95A03" w:rsidRPr="00692D40" w:rsidRDefault="00342771" w:rsidP="00F95A03">
      <w:pPr>
        <w:rPr>
          <w:b/>
          <w:i/>
        </w:rPr>
      </w:pPr>
      <w:hyperlink r:id="rId42" w:anchor="detail-des-content1" w:history="1">
        <w:r w:rsidR="00F95A03" w:rsidRPr="00692D40">
          <w:rPr>
            <w:rStyle w:val="Hyperlink"/>
            <w:b/>
            <w:i/>
            <w:color w:val="auto"/>
            <w:u w:val="none"/>
          </w:rPr>
          <w:t>MÔ TẢ</w:t>
        </w:r>
      </w:hyperlink>
    </w:p>
    <w:p w:rsidR="00F95A03" w:rsidRPr="00385444" w:rsidRDefault="00F95A03" w:rsidP="00F95A03">
      <w:pPr>
        <w:jc w:val="left"/>
      </w:pPr>
      <w:r w:rsidRPr="00385444">
        <w:t>Kit RF thu phát Wifi ESP8266 NodeMCU Lua là kit phát triển dựa trên nền chip Wifi SoC ESP8266 với thiết kế dễ sử dụng và đặc biệt là có thể sử dụng trực tiếp trình biên dịch của Arduino để lập trình và nạp code, điều này khiến việc sử dụng và lập trình các ứng dụng trê</w:t>
      </w:r>
      <w:r>
        <w:t>n ESP8266 trở nên rất đơn giản.</w:t>
      </w:r>
      <w:r w:rsidRPr="00385444">
        <w:br/>
        <w:t>Kit RF thu phát Wifi ESP8266 NodeMCU Lua được dùng cho các ứng dụng cần kết nối, thu thập dữ liệu và điều khiển qua sóng Wifi, đặc biệ</w:t>
      </w:r>
      <w:r>
        <w:t>t là các ứng dụng liên quan đến IoT</w:t>
      </w:r>
      <w:r w:rsidRPr="00385444">
        <w:br/>
        <w:t>Kit RF thu phát Wifi ESP8266 NodeMCU Lua tại Hshop.vn sử dụng chip nạp và giao tiếp UART mới và ổn định nhất là CP2102 có khả năng tự nhận Driver trên tất cả các hệ điều hành Window và Linux, đây là phiên bản nâng cấp từ các phiên b</w:t>
      </w:r>
      <w:r>
        <w:t>ản sử dụng IC nạp giá rẻ CH340.</w:t>
      </w:r>
    </w:p>
    <w:p w:rsidR="00F95A03" w:rsidRPr="00385444" w:rsidRDefault="00F95A03" w:rsidP="00F95A03">
      <w:pPr>
        <w:ind w:firstLine="0"/>
        <w:jc w:val="left"/>
      </w:pPr>
      <w:r w:rsidRPr="00385444">
        <w:t>IC chính: ESP8266 Wifi SoC.</w:t>
      </w:r>
    </w:p>
    <w:p w:rsidR="00F95A03" w:rsidRPr="00385444" w:rsidRDefault="00F95A03" w:rsidP="00F95A03">
      <w:pPr>
        <w:ind w:firstLine="0"/>
        <w:jc w:val="left"/>
      </w:pPr>
      <w:r w:rsidRPr="00385444">
        <w:t>Phiên bản firmware: NodeMCU Lua</w:t>
      </w:r>
    </w:p>
    <w:p w:rsidR="00F95A03" w:rsidRPr="00385444" w:rsidRDefault="00F95A03" w:rsidP="00F95A03">
      <w:pPr>
        <w:ind w:firstLine="0"/>
        <w:jc w:val="left"/>
      </w:pPr>
      <w:r w:rsidRPr="00385444">
        <w:t>Chip nạp và giao tiếp UART: CP2102.</w:t>
      </w:r>
    </w:p>
    <w:p w:rsidR="00F95A03" w:rsidRPr="00385444" w:rsidRDefault="00F95A03" w:rsidP="00F95A03">
      <w:pPr>
        <w:ind w:firstLine="0"/>
        <w:jc w:val="left"/>
      </w:pPr>
      <w:r w:rsidRPr="00385444">
        <w:lastRenderedPageBreak/>
        <w:t>GPIO tương thích hoàn toàn với firmware Node MCU.</w:t>
      </w:r>
    </w:p>
    <w:p w:rsidR="00F95A03" w:rsidRPr="00385444" w:rsidRDefault="00F95A03" w:rsidP="00F95A03">
      <w:pPr>
        <w:ind w:firstLine="0"/>
        <w:jc w:val="left"/>
      </w:pPr>
      <w:r w:rsidRPr="00385444">
        <w:t>Cấp nguồn: 5VDC MicroUSB hoặc Vin.</w:t>
      </w:r>
    </w:p>
    <w:p w:rsidR="00F95A03" w:rsidRPr="00385444" w:rsidRDefault="00F95A03" w:rsidP="00F95A03">
      <w:pPr>
        <w:ind w:firstLine="0"/>
        <w:jc w:val="left"/>
      </w:pPr>
      <w:r w:rsidRPr="00385444">
        <w:t>GIPO giao tiếp mức 3.3VDC</w:t>
      </w:r>
    </w:p>
    <w:p w:rsidR="00F95A03" w:rsidRPr="00385444" w:rsidRDefault="00F95A03" w:rsidP="00F95A03">
      <w:pPr>
        <w:ind w:firstLine="0"/>
        <w:jc w:val="left"/>
      </w:pPr>
      <w:r w:rsidRPr="00385444">
        <w:t>Tích hợp Led báo trạng thái, nút Reset, Flash.</w:t>
      </w:r>
    </w:p>
    <w:p w:rsidR="00F95A03" w:rsidRPr="00385444" w:rsidRDefault="00F95A03" w:rsidP="00F95A03">
      <w:pPr>
        <w:ind w:firstLine="0"/>
        <w:jc w:val="left"/>
      </w:pPr>
      <w:r w:rsidRPr="00385444">
        <w:t>Tương thích hoàn toàn với trình biên dịch Arduino.</w:t>
      </w:r>
      <w:r w:rsidRPr="00385444">
        <w:br/>
      </w:r>
    </w:p>
    <w:p w:rsidR="00F95A03" w:rsidRPr="00385444" w:rsidRDefault="00F95A03" w:rsidP="00F95A03">
      <w:pPr>
        <w:ind w:firstLine="0"/>
        <w:jc w:val="left"/>
      </w:pPr>
      <w:r w:rsidRPr="00385444">
        <w:t>Kích thước: 25 x 50 mm</w:t>
      </w:r>
    </w:p>
    <w:p w:rsidR="00F95A03" w:rsidRDefault="00F95A03" w:rsidP="00F95A03">
      <w:r w:rsidRPr="00385444">
        <w:rPr>
          <w:noProof/>
        </w:rPr>
        <w:drawing>
          <wp:inline distT="0" distB="0" distL="0" distR="0" wp14:anchorId="5CE6B4C8" wp14:editId="19B2488E">
            <wp:extent cx="4914900" cy="44100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spc.jpg"/>
                    <pic:cNvPicPr/>
                  </pic:nvPicPr>
                  <pic:blipFill>
                    <a:blip r:embed="rId43">
                      <a:extLst>
                        <a:ext uri="{28A0092B-C50C-407E-A947-70E740481C1C}">
                          <a14:useLocalDpi xmlns:a14="http://schemas.microsoft.com/office/drawing/2010/main" val="0"/>
                        </a:ext>
                      </a:extLst>
                    </a:blip>
                    <a:stretch>
                      <a:fillRect/>
                    </a:stretch>
                  </pic:blipFill>
                  <pic:spPr>
                    <a:xfrm>
                      <a:off x="0" y="0"/>
                      <a:ext cx="4914900" cy="4410075"/>
                    </a:xfrm>
                    <a:prstGeom prst="rect">
                      <a:avLst/>
                    </a:prstGeom>
                  </pic:spPr>
                </pic:pic>
              </a:graphicData>
            </a:graphic>
          </wp:inline>
        </w:drawing>
      </w:r>
    </w:p>
    <w:p w:rsidR="00F95A03" w:rsidRPr="001F44F3" w:rsidRDefault="00F95A03" w:rsidP="00F95A03"/>
    <w:p w:rsidR="00F95A03" w:rsidRDefault="00F95A03" w:rsidP="00F95A03">
      <w:pPr>
        <w:pStyle w:val="Heading2"/>
      </w:pPr>
      <w:bookmarkStart w:id="54" w:name="_Toc527240753"/>
      <w:r>
        <w:lastRenderedPageBreak/>
        <w:t>Tìm hiểu về Sensor</w:t>
      </w:r>
      <w:bookmarkEnd w:id="54"/>
    </w:p>
    <w:p w:rsidR="00F95A03" w:rsidRDefault="00F95A03" w:rsidP="00F95A03">
      <w:pPr>
        <w:pStyle w:val="Heading3"/>
        <w:ind w:left="3960" w:hanging="3510"/>
      </w:pPr>
      <w:bookmarkStart w:id="55" w:name="_Toc527240754"/>
      <w:r>
        <w:t>Cảm biến nhiệt độ độ ẩm DHT21</w:t>
      </w:r>
      <w:bookmarkEnd w:id="55"/>
    </w:p>
    <w:p w:rsidR="00F95A03" w:rsidRDefault="00F95A03" w:rsidP="00F95A03">
      <w:r w:rsidRPr="00385444">
        <w:rPr>
          <w:noProof/>
        </w:rPr>
        <w:drawing>
          <wp:inline distT="0" distB="0" distL="0" distR="0" wp14:anchorId="679638A4" wp14:editId="0907C93E">
            <wp:extent cx="3705658" cy="25717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jpg"/>
                    <pic:cNvPicPr/>
                  </pic:nvPicPr>
                  <pic:blipFill>
                    <a:blip r:embed="rId44">
                      <a:extLst>
                        <a:ext uri="{28A0092B-C50C-407E-A947-70E740481C1C}">
                          <a14:useLocalDpi xmlns:a14="http://schemas.microsoft.com/office/drawing/2010/main" val="0"/>
                        </a:ext>
                      </a:extLst>
                    </a:blip>
                    <a:stretch>
                      <a:fillRect/>
                    </a:stretch>
                  </pic:blipFill>
                  <pic:spPr>
                    <a:xfrm>
                      <a:off x="0" y="0"/>
                      <a:ext cx="3717360" cy="2579872"/>
                    </a:xfrm>
                    <a:prstGeom prst="rect">
                      <a:avLst/>
                    </a:prstGeom>
                  </pic:spPr>
                </pic:pic>
              </a:graphicData>
            </a:graphic>
          </wp:inline>
        </w:drawing>
      </w:r>
    </w:p>
    <w:p w:rsidR="00F95A03" w:rsidRPr="00692D40" w:rsidRDefault="00342771" w:rsidP="00F95A03">
      <w:pPr>
        <w:rPr>
          <w:b/>
          <w:i/>
        </w:rPr>
      </w:pPr>
      <w:hyperlink r:id="rId45" w:anchor="detail-des-content1" w:history="1">
        <w:r w:rsidR="00F95A03" w:rsidRPr="00692D40">
          <w:rPr>
            <w:rStyle w:val="Hyperlink"/>
            <w:b/>
            <w:i/>
            <w:color w:val="auto"/>
            <w:u w:val="none"/>
          </w:rPr>
          <w:t>MÔ TẢ</w:t>
        </w:r>
      </w:hyperlink>
      <w:r w:rsidR="00F95A03">
        <w:rPr>
          <w:rStyle w:val="Hyperlink"/>
          <w:b/>
          <w:i/>
          <w:color w:val="auto"/>
          <w:u w:val="none"/>
        </w:rPr>
        <w:t>:</w:t>
      </w:r>
    </w:p>
    <w:p w:rsidR="00F95A03" w:rsidRPr="00385444" w:rsidRDefault="00F95A03" w:rsidP="00F95A03">
      <w:r w:rsidRPr="00385444">
        <w:t>Cảm biến độ ẩm đất thường được sử dụng trong các mô hình tưới nước tự động, vườn thông minh,..., cảm biến giúp xác định độ ẩm của đất  qua đầu dò và trả về giá trị Analog, Digital qua 2 chân tương ứng để giao tiếp với Vi điều khiển để thực hiện vô số các ứng dụng khác nhau.</w:t>
      </w:r>
    </w:p>
    <w:p w:rsidR="00F95A03" w:rsidRPr="00546F91" w:rsidRDefault="00F95A03" w:rsidP="00F95A03">
      <w:pPr>
        <w:rPr>
          <w:b/>
          <w:i/>
        </w:rPr>
      </w:pPr>
      <w:r w:rsidRPr="00546F91">
        <w:rPr>
          <w:b/>
          <w:i/>
        </w:rPr>
        <w:t>Thông số kỹ thuật:</w:t>
      </w:r>
    </w:p>
    <w:p w:rsidR="00F95A03" w:rsidRPr="00385444" w:rsidRDefault="00F95A03" w:rsidP="00F95A03">
      <w:pPr>
        <w:pStyle w:val="ListParagraph"/>
        <w:numPr>
          <w:ilvl w:val="0"/>
          <w:numId w:val="37"/>
        </w:numPr>
        <w:jc w:val="left"/>
      </w:pPr>
      <w:r w:rsidRPr="00385444">
        <w:t>Điện áp hoạt động: 3.3~5VDC</w:t>
      </w:r>
    </w:p>
    <w:p w:rsidR="00F95A03" w:rsidRPr="00385444" w:rsidRDefault="00F95A03" w:rsidP="00F95A03">
      <w:pPr>
        <w:pStyle w:val="ListParagraph"/>
        <w:numPr>
          <w:ilvl w:val="0"/>
          <w:numId w:val="37"/>
        </w:numPr>
        <w:jc w:val="left"/>
      </w:pPr>
      <w:r w:rsidRPr="00385444">
        <w:t>Tín hiệu đầu ra:</w:t>
      </w:r>
    </w:p>
    <w:p w:rsidR="00F95A03" w:rsidRPr="00385444" w:rsidRDefault="00F95A03" w:rsidP="00F95A03">
      <w:pPr>
        <w:pStyle w:val="ListParagraph"/>
        <w:numPr>
          <w:ilvl w:val="0"/>
          <w:numId w:val="37"/>
        </w:numPr>
        <w:jc w:val="left"/>
      </w:pPr>
      <w:r w:rsidRPr="00385444">
        <w:t>Analog: theo điện áp cấp nguồn tương ứng.</w:t>
      </w:r>
    </w:p>
    <w:p w:rsidR="00F95A03" w:rsidRPr="00385444" w:rsidRDefault="00F95A03" w:rsidP="00F95A03">
      <w:pPr>
        <w:pStyle w:val="ListParagraph"/>
        <w:numPr>
          <w:ilvl w:val="0"/>
          <w:numId w:val="37"/>
        </w:numPr>
        <w:jc w:val="left"/>
      </w:pPr>
      <w:r w:rsidRPr="00385444">
        <w:t>Digital: High hoặc Low, có thể điều chỉnh độ ẩm mong muốn bằng biến trở thông qua mạch so sánh LM393 tích hợp.</w:t>
      </w:r>
    </w:p>
    <w:p w:rsidR="00F95A03" w:rsidRPr="00385444" w:rsidRDefault="00F95A03" w:rsidP="00F95A03">
      <w:pPr>
        <w:pStyle w:val="ListParagraph"/>
        <w:numPr>
          <w:ilvl w:val="0"/>
          <w:numId w:val="37"/>
        </w:numPr>
        <w:jc w:val="left"/>
      </w:pPr>
      <w:r w:rsidRPr="00385444">
        <w:t>Kích thước: 3 x 1.6cm.</w:t>
      </w:r>
    </w:p>
    <w:p w:rsidR="00F95A03" w:rsidRPr="00385444" w:rsidRDefault="00F95A03" w:rsidP="00F95A03">
      <w:r w:rsidRPr="00385444">
        <w:t>Sơ đồ chân:</w:t>
      </w:r>
    </w:p>
    <w:tbl>
      <w:tblPr>
        <w:tblW w:w="639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18"/>
        <w:gridCol w:w="5580"/>
      </w:tblGrid>
      <w:tr w:rsidR="00F95A03" w:rsidRPr="00385444" w:rsidTr="00C97222">
        <w:tc>
          <w:tcPr>
            <w:tcW w:w="818"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95A03" w:rsidRPr="00385444" w:rsidRDefault="00F95A03" w:rsidP="00C97222">
            <w:pPr>
              <w:ind w:firstLine="0"/>
              <w:jc w:val="left"/>
            </w:pPr>
            <w:r w:rsidRPr="00385444">
              <w:t>VCC</w:t>
            </w:r>
          </w:p>
        </w:tc>
        <w:tc>
          <w:tcPr>
            <w:tcW w:w="5580"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95A03" w:rsidRPr="00385444" w:rsidRDefault="00F95A03" w:rsidP="00C97222">
            <w:r w:rsidRPr="00385444">
              <w:t>3.3V ~ 5V</w:t>
            </w:r>
          </w:p>
        </w:tc>
      </w:tr>
      <w:tr w:rsidR="00F95A03" w:rsidRPr="00385444" w:rsidTr="00C97222">
        <w:tc>
          <w:tcPr>
            <w:tcW w:w="818"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95A03" w:rsidRPr="00385444" w:rsidRDefault="00F95A03" w:rsidP="00C97222">
            <w:pPr>
              <w:ind w:firstLine="0"/>
              <w:jc w:val="left"/>
            </w:pPr>
            <w:r w:rsidRPr="00385444">
              <w:t>GND</w:t>
            </w:r>
          </w:p>
        </w:tc>
        <w:tc>
          <w:tcPr>
            <w:tcW w:w="5580"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95A03" w:rsidRPr="00385444" w:rsidRDefault="00F95A03" w:rsidP="00C97222">
            <w:r w:rsidRPr="00385444">
              <w:t>GND của nguồn ngoài</w:t>
            </w:r>
          </w:p>
        </w:tc>
      </w:tr>
      <w:tr w:rsidR="00F95A03" w:rsidRPr="00385444" w:rsidTr="00C97222">
        <w:tc>
          <w:tcPr>
            <w:tcW w:w="818"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95A03" w:rsidRPr="00385444" w:rsidRDefault="00F95A03" w:rsidP="00C97222">
            <w:pPr>
              <w:ind w:firstLine="0"/>
              <w:jc w:val="left"/>
            </w:pPr>
            <w:r w:rsidRPr="00385444">
              <w:t>DO</w:t>
            </w:r>
          </w:p>
        </w:tc>
        <w:tc>
          <w:tcPr>
            <w:tcW w:w="5580"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95A03" w:rsidRPr="00385444" w:rsidRDefault="00F95A03" w:rsidP="00C97222">
            <w:r w:rsidRPr="00385444">
              <w:t>Đầu ra tín hiệu số (mức cao hoặc mức thấp)</w:t>
            </w:r>
          </w:p>
        </w:tc>
      </w:tr>
      <w:tr w:rsidR="00F95A03" w:rsidRPr="00385444" w:rsidTr="00C97222">
        <w:tc>
          <w:tcPr>
            <w:tcW w:w="818"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95A03" w:rsidRPr="00385444" w:rsidRDefault="00F95A03" w:rsidP="00C97222">
            <w:pPr>
              <w:ind w:firstLine="0"/>
              <w:jc w:val="left"/>
            </w:pPr>
            <w:r w:rsidRPr="00385444">
              <w:t>AO</w:t>
            </w:r>
          </w:p>
        </w:tc>
        <w:tc>
          <w:tcPr>
            <w:tcW w:w="5580"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95A03" w:rsidRPr="00385444" w:rsidRDefault="00F95A03" w:rsidP="00C97222">
            <w:r w:rsidRPr="00385444">
              <w:t>Đầu ra tín hiệu tương tự (Analog)</w:t>
            </w:r>
          </w:p>
        </w:tc>
      </w:tr>
    </w:tbl>
    <w:p w:rsidR="00F95A03" w:rsidRPr="001F44F3" w:rsidRDefault="00F95A03" w:rsidP="00F95A03">
      <w:pPr>
        <w:ind w:firstLine="0"/>
      </w:pPr>
    </w:p>
    <w:p w:rsidR="00F95A03" w:rsidRDefault="00F95A03" w:rsidP="00F95A03">
      <w:pPr>
        <w:pStyle w:val="Heading3"/>
      </w:pPr>
      <w:bookmarkStart w:id="56" w:name="_Toc527240755"/>
      <w:r>
        <w:t>Cảm biến độ ẩm đất</w:t>
      </w:r>
      <w:bookmarkEnd w:id="56"/>
    </w:p>
    <w:p w:rsidR="00F95A03" w:rsidRDefault="00F95A03" w:rsidP="00F95A03">
      <w:r>
        <w:rPr>
          <w:noProof/>
        </w:rPr>
        <w:drawing>
          <wp:inline distT="0" distB="0" distL="0" distR="0" wp14:anchorId="0AC004F3" wp14:editId="038AA550">
            <wp:extent cx="3657600" cy="2552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57600" cy="2552700"/>
                    </a:xfrm>
                    <a:prstGeom prst="rect">
                      <a:avLst/>
                    </a:prstGeom>
                    <a:noFill/>
                    <a:ln>
                      <a:noFill/>
                    </a:ln>
                  </pic:spPr>
                </pic:pic>
              </a:graphicData>
            </a:graphic>
          </wp:inline>
        </w:drawing>
      </w:r>
    </w:p>
    <w:p w:rsidR="00F95A03" w:rsidRPr="00692D40" w:rsidRDefault="00F95A03" w:rsidP="00F95A03">
      <w:pPr>
        <w:rPr>
          <w:b/>
          <w:i/>
        </w:rPr>
      </w:pPr>
      <w:r>
        <w:rPr>
          <w:b/>
          <w:i/>
        </w:rPr>
        <w:t>Mô tả:</w:t>
      </w:r>
    </w:p>
    <w:p w:rsidR="00F95A03" w:rsidRPr="00385444" w:rsidRDefault="00F95A03" w:rsidP="00F95A03">
      <w:r w:rsidRPr="00385444">
        <w:t>Cảm biến độ ẩm, nhiệt độ DHT21 AM2301 tích hợp cảm biến độ ẩm điện dung và cảm biến nhiệt độ có độ chính xác cao, đầu ra tín hiệu số có thể kết nối với một Vi điều khiển 8-bit, Sản phẩm chất lượng cao, đáp ứng nhanh, khả năng chống nhiễu mạnh, giao tiếp duy nhất 1 dây. Kích thước nhỏ, tiêu thụ điện năng thấp, khoảng cách truyền dẫn tín hiệu lên đến 20m. Điện năng tiêu thụ cực thấp, khoảng cách truyền dẫn, hiệu chuẩn hoàn toàn tự động, sử dụng các cảm biến độ ẩm điện dung, hoàn toàn hoán đổi cho nhau, tiêu chuẩn kỹ thuật số đầu ra duy nhất- một bust, ổn định lâu dài tuyệt vời, thiết bị đo nhiệt độ chính xác cao.</w:t>
      </w:r>
    </w:p>
    <w:p w:rsidR="00F95A03" w:rsidRPr="00692D40" w:rsidRDefault="00F95A03" w:rsidP="00F95A03">
      <w:pPr>
        <w:ind w:firstLine="0"/>
        <w:rPr>
          <w:b/>
          <w:i/>
        </w:rPr>
      </w:pPr>
      <w:r w:rsidRPr="00692D40">
        <w:rPr>
          <w:b/>
          <w:i/>
        </w:rPr>
        <w:t>Thông số kỹ thuật:</w:t>
      </w:r>
    </w:p>
    <w:p w:rsidR="00F95A03" w:rsidRPr="00385444" w:rsidRDefault="00F95A03" w:rsidP="00F95A03">
      <w:pPr>
        <w:pStyle w:val="ListParagraph"/>
        <w:numPr>
          <w:ilvl w:val="0"/>
          <w:numId w:val="36"/>
        </w:numPr>
        <w:jc w:val="left"/>
      </w:pPr>
      <w:r w:rsidRPr="00385444">
        <w:t>Áp nguồn: 3.3 - 5V</w:t>
      </w:r>
    </w:p>
    <w:p w:rsidR="00F95A03" w:rsidRPr="00385444" w:rsidRDefault="00F95A03" w:rsidP="00F95A03">
      <w:pPr>
        <w:pStyle w:val="ListParagraph"/>
        <w:numPr>
          <w:ilvl w:val="0"/>
          <w:numId w:val="36"/>
        </w:numPr>
        <w:jc w:val="left"/>
      </w:pPr>
      <w:r w:rsidRPr="00385444">
        <w:t>Dòng tiêu thụ: 300 uA</w:t>
      </w:r>
    </w:p>
    <w:p w:rsidR="00F95A03" w:rsidRPr="00385444" w:rsidRDefault="00F95A03" w:rsidP="00F95A03">
      <w:pPr>
        <w:pStyle w:val="ListParagraph"/>
        <w:numPr>
          <w:ilvl w:val="0"/>
          <w:numId w:val="36"/>
        </w:numPr>
        <w:jc w:val="left"/>
      </w:pPr>
      <w:r w:rsidRPr="00385444">
        <w:t>Kích thước: 58.8 x 26.7 x 13.8 (mm)</w:t>
      </w:r>
    </w:p>
    <w:p w:rsidR="00F95A03" w:rsidRPr="00385444" w:rsidRDefault="00F95A03" w:rsidP="00F95A03">
      <w:pPr>
        <w:pStyle w:val="ListParagraph"/>
        <w:numPr>
          <w:ilvl w:val="0"/>
          <w:numId w:val="36"/>
        </w:numPr>
        <w:jc w:val="left"/>
      </w:pPr>
      <w:r w:rsidRPr="00385444">
        <w:t>Model: AM2301</w:t>
      </w:r>
    </w:p>
    <w:p w:rsidR="00F95A03" w:rsidRPr="00385444" w:rsidRDefault="00F95A03" w:rsidP="00F95A03">
      <w:pPr>
        <w:pStyle w:val="ListParagraph"/>
        <w:numPr>
          <w:ilvl w:val="0"/>
          <w:numId w:val="36"/>
        </w:numPr>
        <w:jc w:val="left"/>
      </w:pPr>
      <w:r w:rsidRPr="00385444">
        <w:t>Độ phân giải chính xác: 0.1</w:t>
      </w:r>
    </w:p>
    <w:p w:rsidR="00F95A03" w:rsidRPr="00385444" w:rsidRDefault="00F95A03" w:rsidP="00F95A03">
      <w:pPr>
        <w:pStyle w:val="ListParagraph"/>
        <w:numPr>
          <w:ilvl w:val="0"/>
          <w:numId w:val="36"/>
        </w:numPr>
        <w:jc w:val="left"/>
      </w:pPr>
      <w:r w:rsidRPr="00385444">
        <w:t>Khoảng đo: 0100% RH</w:t>
      </w:r>
    </w:p>
    <w:p w:rsidR="00F95A03" w:rsidRPr="00385444" w:rsidRDefault="00F95A03" w:rsidP="00F95A03">
      <w:pPr>
        <w:pStyle w:val="ListParagraph"/>
        <w:numPr>
          <w:ilvl w:val="0"/>
          <w:numId w:val="36"/>
        </w:numPr>
        <w:jc w:val="left"/>
      </w:pPr>
      <w:r w:rsidRPr="00385444">
        <w:t>Khoảng đo nhiệt độ: -40 ℃ ~ 80 ℃</w:t>
      </w:r>
    </w:p>
    <w:p w:rsidR="00F95A03" w:rsidRPr="00385444" w:rsidRDefault="00F95A03" w:rsidP="00F95A03">
      <w:pPr>
        <w:pStyle w:val="ListParagraph"/>
        <w:numPr>
          <w:ilvl w:val="0"/>
          <w:numId w:val="36"/>
        </w:numPr>
        <w:jc w:val="left"/>
      </w:pPr>
      <w:r w:rsidRPr="00385444">
        <w:t>Đo lường chính xác độ ẩm: ± 3% RH</w:t>
      </w:r>
    </w:p>
    <w:p w:rsidR="00F95A03" w:rsidRPr="001F44F3" w:rsidRDefault="00F95A03" w:rsidP="00F95A03">
      <w:pPr>
        <w:pStyle w:val="ListParagraph"/>
        <w:numPr>
          <w:ilvl w:val="0"/>
          <w:numId w:val="36"/>
        </w:numPr>
        <w:jc w:val="left"/>
      </w:pPr>
      <w:r w:rsidRPr="00385444">
        <w:t>Đo lường chính xác nhiệt độ: ± 0.5 ℃</w:t>
      </w:r>
    </w:p>
    <w:p w:rsidR="00F95A03" w:rsidRDefault="00F95A03" w:rsidP="00F95A03">
      <w:pPr>
        <w:pStyle w:val="Heading3"/>
      </w:pPr>
      <w:bookmarkStart w:id="57" w:name="_Toc527240756"/>
      <w:r>
        <w:lastRenderedPageBreak/>
        <w:t>Cảm biến ánh sáng</w:t>
      </w:r>
      <w:bookmarkEnd w:id="57"/>
    </w:p>
    <w:p w:rsidR="00F95A03" w:rsidRDefault="00F95A03" w:rsidP="00F95A03">
      <w:r w:rsidRPr="00385444">
        <w:rPr>
          <w:noProof/>
        </w:rPr>
        <w:drawing>
          <wp:inline distT="0" distB="0" distL="0" distR="0" wp14:anchorId="78F4A907" wp14:editId="5D056FDF">
            <wp:extent cx="3418840" cy="17430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s.jpg"/>
                    <pic:cNvPicPr/>
                  </pic:nvPicPr>
                  <pic:blipFill rotWithShape="1">
                    <a:blip r:embed="rId47">
                      <a:extLst>
                        <a:ext uri="{28A0092B-C50C-407E-A947-70E740481C1C}">
                          <a14:useLocalDpi xmlns:a14="http://schemas.microsoft.com/office/drawing/2010/main" val="0"/>
                        </a:ext>
                      </a:extLst>
                    </a:blip>
                    <a:srcRect l="21677" t="54245" r="8171" b="2192"/>
                    <a:stretch/>
                  </pic:blipFill>
                  <pic:spPr bwMode="auto">
                    <a:xfrm>
                      <a:off x="0" y="0"/>
                      <a:ext cx="3444322" cy="1756067"/>
                    </a:xfrm>
                    <a:prstGeom prst="rect">
                      <a:avLst/>
                    </a:prstGeom>
                    <a:ln>
                      <a:noFill/>
                    </a:ln>
                    <a:extLst>
                      <a:ext uri="{53640926-AAD7-44D8-BBD7-CCE9431645EC}">
                        <a14:shadowObscured xmlns:a14="http://schemas.microsoft.com/office/drawing/2010/main"/>
                      </a:ext>
                    </a:extLst>
                  </pic:spPr>
                </pic:pic>
              </a:graphicData>
            </a:graphic>
          </wp:inline>
        </w:drawing>
      </w:r>
    </w:p>
    <w:p w:rsidR="00F95A03" w:rsidRPr="00546F91" w:rsidRDefault="00F95A03" w:rsidP="00F95A03">
      <w:pPr>
        <w:rPr>
          <w:b/>
          <w:i/>
        </w:rPr>
      </w:pPr>
      <w:r w:rsidRPr="00546F91">
        <w:rPr>
          <w:b/>
          <w:i/>
        </w:rPr>
        <w:t>Mô tả</w:t>
      </w:r>
      <w:r>
        <w:rPr>
          <w:b/>
          <w:i/>
        </w:rPr>
        <w:t>:</w:t>
      </w:r>
    </w:p>
    <w:p w:rsidR="00F95A03" w:rsidRPr="00385444" w:rsidRDefault="00F95A03" w:rsidP="00F95A03">
      <w:r w:rsidRPr="00385444">
        <w:t>Cảm biến ánh sáng Photodiod sử dụng Photodiod thay vì quang trở để cảm biến ánh sáng nên cho độ chính xác và độ ổn định cao, cảm biến có Opamp tích hợp cho cả hai ngõ ra tín hiệu là Digital và Analog rất dễ sử dụng, thích hợp cho các ứng dụng nhận biết sáng tối, cảm biến cường độ sáng,...</w:t>
      </w:r>
    </w:p>
    <w:p w:rsidR="00F95A03" w:rsidRPr="00546F91" w:rsidRDefault="00F95A03" w:rsidP="00F95A03">
      <w:pPr>
        <w:rPr>
          <w:b/>
          <w:i/>
        </w:rPr>
      </w:pPr>
      <w:r w:rsidRPr="00546F91">
        <w:rPr>
          <w:b/>
          <w:i/>
        </w:rPr>
        <w:t>Thông số kỹ thuật:</w:t>
      </w:r>
    </w:p>
    <w:p w:rsidR="00F95A03" w:rsidRPr="00546F91" w:rsidRDefault="00F95A03" w:rsidP="00F95A03">
      <w:pPr>
        <w:pStyle w:val="ListParagraph"/>
        <w:numPr>
          <w:ilvl w:val="0"/>
          <w:numId w:val="38"/>
        </w:numPr>
        <w:jc w:val="left"/>
      </w:pPr>
      <w:r w:rsidRPr="00546F91">
        <w:t>Nguồn: 3.3 -&gt; 5VDC</w:t>
      </w:r>
    </w:p>
    <w:p w:rsidR="00F95A03" w:rsidRPr="00546F91" w:rsidRDefault="00F95A03" w:rsidP="00F95A03">
      <w:pPr>
        <w:pStyle w:val="ListParagraph"/>
        <w:numPr>
          <w:ilvl w:val="0"/>
          <w:numId w:val="38"/>
        </w:numPr>
        <w:jc w:val="left"/>
      </w:pPr>
      <w:r w:rsidRPr="00546F91">
        <w:t>Sử dụng Photodiod cho độ chính xác cao.</w:t>
      </w:r>
    </w:p>
    <w:p w:rsidR="00F95A03" w:rsidRPr="00546F91" w:rsidRDefault="00F95A03" w:rsidP="00F95A03">
      <w:pPr>
        <w:pStyle w:val="ListParagraph"/>
        <w:numPr>
          <w:ilvl w:val="0"/>
          <w:numId w:val="38"/>
        </w:numPr>
        <w:jc w:val="left"/>
      </w:pPr>
      <w:r w:rsidRPr="00546F91">
        <w:t>Xuất tín hiệu Digital tinh chỉnh bằng biến trở trên mạch hoặc Analog rất dễ sử dụng.</w:t>
      </w:r>
    </w:p>
    <w:p w:rsidR="00F95A03" w:rsidRPr="00546F91" w:rsidRDefault="00F95A03" w:rsidP="00F95A03">
      <w:pPr>
        <w:pStyle w:val="ListParagraph"/>
        <w:numPr>
          <w:ilvl w:val="0"/>
          <w:numId w:val="38"/>
        </w:numPr>
        <w:jc w:val="left"/>
      </w:pPr>
      <w:r w:rsidRPr="00546F91">
        <w:t>Kích thước: 30 x 16mm</w:t>
      </w:r>
    </w:p>
    <w:tbl>
      <w:tblPr>
        <w:tblW w:w="750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083"/>
        <w:gridCol w:w="5417"/>
      </w:tblGrid>
      <w:tr w:rsidR="00F95A03" w:rsidRPr="00385444" w:rsidTr="00C97222">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5A03" w:rsidRPr="00385444" w:rsidRDefault="00F95A03" w:rsidP="00C97222">
            <w:r w:rsidRPr="00385444">
              <w:t>A0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5A03" w:rsidRPr="00385444" w:rsidRDefault="00F95A03" w:rsidP="00C97222">
            <w:r w:rsidRPr="00385444">
              <w:t>Ngõ ra tín hiệu Analog</w:t>
            </w:r>
          </w:p>
        </w:tc>
      </w:tr>
      <w:tr w:rsidR="00F95A03" w:rsidRPr="00385444" w:rsidTr="00C97222">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5A03" w:rsidRPr="00385444" w:rsidRDefault="00F95A03" w:rsidP="00C97222">
            <w:r w:rsidRPr="00385444">
              <w:t>DO</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5A03" w:rsidRPr="00385444" w:rsidRDefault="00F95A03" w:rsidP="00C97222">
            <w:r w:rsidRPr="00385444">
              <w:t>Ngõ ra tín hiệu Digital</w:t>
            </w:r>
          </w:p>
        </w:tc>
      </w:tr>
      <w:tr w:rsidR="00F95A03" w:rsidRPr="00385444" w:rsidTr="00C97222">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5A03" w:rsidRPr="00385444" w:rsidRDefault="00F95A03" w:rsidP="00C97222">
            <w:r w:rsidRPr="00385444">
              <w:t>VCC</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5A03" w:rsidRPr="00385444" w:rsidRDefault="00F95A03" w:rsidP="00C97222">
            <w:r w:rsidRPr="00385444">
              <w:t>Nguồn 3.3 ~ 5VDC</w:t>
            </w:r>
          </w:p>
        </w:tc>
      </w:tr>
      <w:tr w:rsidR="00F95A03" w:rsidRPr="00385444" w:rsidTr="00C97222">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5A03" w:rsidRPr="00385444" w:rsidRDefault="00F95A03" w:rsidP="00C97222">
            <w:r w:rsidRPr="00385444">
              <w:t>GND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F95A03" w:rsidRPr="00385444" w:rsidRDefault="00F95A03" w:rsidP="00C97222">
            <w:r w:rsidRPr="00385444">
              <w:t>Mass</w:t>
            </w:r>
          </w:p>
        </w:tc>
      </w:tr>
    </w:tbl>
    <w:p w:rsidR="00F95A03" w:rsidRDefault="00F95A03" w:rsidP="00F95A03">
      <w:r w:rsidRPr="00385444">
        <w:rPr>
          <w:noProof/>
        </w:rPr>
        <w:lastRenderedPageBreak/>
        <w:drawing>
          <wp:inline distT="0" distB="0" distL="0" distR="0" wp14:anchorId="34A1A171" wp14:editId="37BB4750">
            <wp:extent cx="5190490" cy="3895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smh.jpg"/>
                    <pic:cNvPicPr/>
                  </pic:nvPicPr>
                  <pic:blipFill>
                    <a:blip r:embed="rId48">
                      <a:extLst>
                        <a:ext uri="{28A0092B-C50C-407E-A947-70E740481C1C}">
                          <a14:useLocalDpi xmlns:a14="http://schemas.microsoft.com/office/drawing/2010/main" val="0"/>
                        </a:ext>
                      </a:extLst>
                    </a:blip>
                    <a:stretch>
                      <a:fillRect/>
                    </a:stretch>
                  </pic:blipFill>
                  <pic:spPr>
                    <a:xfrm>
                      <a:off x="0" y="0"/>
                      <a:ext cx="5199257" cy="3902305"/>
                    </a:xfrm>
                    <a:prstGeom prst="rect">
                      <a:avLst/>
                    </a:prstGeom>
                  </pic:spPr>
                </pic:pic>
              </a:graphicData>
            </a:graphic>
          </wp:inline>
        </w:drawing>
      </w:r>
    </w:p>
    <w:p w:rsidR="00F95A03" w:rsidRPr="001F44F3" w:rsidRDefault="00F95A03" w:rsidP="00F95A03"/>
    <w:p w:rsidR="00F95A03" w:rsidRDefault="00F95A03" w:rsidP="00F95A03">
      <w:pPr>
        <w:pStyle w:val="Heading3"/>
      </w:pPr>
      <w:bookmarkStart w:id="58" w:name="_Toc527240757"/>
      <w:r>
        <w:t>Cảm biến mưa</w:t>
      </w:r>
      <w:bookmarkEnd w:id="58"/>
    </w:p>
    <w:p w:rsidR="00F95A03" w:rsidRDefault="00F95A03" w:rsidP="00F95A03">
      <w:r w:rsidRPr="00385444">
        <w:rPr>
          <w:noProof/>
        </w:rPr>
        <w:drawing>
          <wp:inline distT="0" distB="0" distL="0" distR="0" wp14:anchorId="26ABAB0B" wp14:editId="22CD9CD0">
            <wp:extent cx="2962275" cy="21812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ua.jpg"/>
                    <pic:cNvPicPr/>
                  </pic:nvPicPr>
                  <pic:blipFill rotWithShape="1">
                    <a:blip r:embed="rId49">
                      <a:extLst>
                        <a:ext uri="{28A0092B-C50C-407E-A947-70E740481C1C}">
                          <a14:useLocalDpi xmlns:a14="http://schemas.microsoft.com/office/drawing/2010/main" val="0"/>
                        </a:ext>
                      </a:extLst>
                    </a:blip>
                    <a:srcRect t="9646" b="10611"/>
                    <a:stretch/>
                  </pic:blipFill>
                  <pic:spPr bwMode="auto">
                    <a:xfrm>
                      <a:off x="0" y="0"/>
                      <a:ext cx="2962275" cy="2181225"/>
                    </a:xfrm>
                    <a:prstGeom prst="rect">
                      <a:avLst/>
                    </a:prstGeom>
                    <a:ln>
                      <a:noFill/>
                    </a:ln>
                    <a:extLst>
                      <a:ext uri="{53640926-AAD7-44D8-BBD7-CCE9431645EC}">
                        <a14:shadowObscured xmlns:a14="http://schemas.microsoft.com/office/drawing/2010/main"/>
                      </a:ext>
                    </a:extLst>
                  </pic:spPr>
                </pic:pic>
              </a:graphicData>
            </a:graphic>
          </wp:inline>
        </w:drawing>
      </w:r>
    </w:p>
    <w:p w:rsidR="00F95A03" w:rsidRPr="00551E61" w:rsidRDefault="00F95A03" w:rsidP="00F95A03">
      <w:pPr>
        <w:rPr>
          <w:b/>
          <w:i/>
        </w:rPr>
      </w:pPr>
      <w:r w:rsidRPr="00551E61">
        <w:rPr>
          <w:b/>
          <w:i/>
        </w:rPr>
        <w:t>Mô tả:</w:t>
      </w:r>
    </w:p>
    <w:p w:rsidR="00F95A03" w:rsidRPr="00385444" w:rsidRDefault="00F95A03" w:rsidP="00F95A03">
      <w:pPr>
        <w:pStyle w:val="ListParagraph"/>
        <w:numPr>
          <w:ilvl w:val="0"/>
          <w:numId w:val="39"/>
        </w:numPr>
      </w:pPr>
      <w:r w:rsidRPr="00385444">
        <w:t>Raindrops và bộ điều khiển riêng biệt, dễ dàng nối dây. </w:t>
      </w:r>
    </w:p>
    <w:p w:rsidR="00F95A03" w:rsidRPr="00385444" w:rsidRDefault="00F95A03" w:rsidP="00F95A03">
      <w:pPr>
        <w:pStyle w:val="ListParagraph"/>
        <w:numPr>
          <w:ilvl w:val="0"/>
          <w:numId w:val="39"/>
        </w:numPr>
      </w:pPr>
      <w:r w:rsidRPr="00385444">
        <w:t>Tấm cảm biến mưa lớn, thuận lợi để phát hiện mưa. </w:t>
      </w:r>
    </w:p>
    <w:p w:rsidR="00F95A03" w:rsidRPr="00385444" w:rsidRDefault="00F95A03" w:rsidP="00F95A03">
      <w:pPr>
        <w:pStyle w:val="ListParagraph"/>
        <w:numPr>
          <w:ilvl w:val="0"/>
          <w:numId w:val="39"/>
        </w:numPr>
      </w:pPr>
      <w:r w:rsidRPr="00385444">
        <w:t>Board có lỗ định vị dễ dàng lắp đặt </w:t>
      </w:r>
    </w:p>
    <w:p w:rsidR="00F95A03" w:rsidRPr="00385444" w:rsidRDefault="00F95A03" w:rsidP="00F95A03">
      <w:pPr>
        <w:pStyle w:val="ListParagraph"/>
        <w:numPr>
          <w:ilvl w:val="0"/>
          <w:numId w:val="39"/>
        </w:numPr>
      </w:pPr>
      <w:r w:rsidRPr="00385444">
        <w:t>LM393 khoảng so sánh điện áp rộng</w:t>
      </w:r>
    </w:p>
    <w:p w:rsidR="00F95A03" w:rsidRPr="00551E61" w:rsidRDefault="00F95A03" w:rsidP="00F95A03">
      <w:pPr>
        <w:rPr>
          <w:b/>
          <w:i/>
        </w:rPr>
      </w:pPr>
      <w:r w:rsidRPr="00551E61">
        <w:rPr>
          <w:b/>
          <w:i/>
        </w:rPr>
        <w:lastRenderedPageBreak/>
        <w:t>Thông số kĩ thuật:</w:t>
      </w:r>
    </w:p>
    <w:p w:rsidR="00F95A03" w:rsidRPr="00385444" w:rsidRDefault="00F95A03" w:rsidP="00F95A03">
      <w:pPr>
        <w:pStyle w:val="ListParagraph"/>
        <w:numPr>
          <w:ilvl w:val="0"/>
          <w:numId w:val="40"/>
        </w:numPr>
        <w:jc w:val="left"/>
      </w:pPr>
      <w:r w:rsidRPr="00385444">
        <w:t>Kích thước tấm cảm biến mưa: 54 x 40mm </w:t>
      </w:r>
    </w:p>
    <w:p w:rsidR="00F95A03" w:rsidRPr="00385444" w:rsidRDefault="00F95A03" w:rsidP="00F95A03">
      <w:pPr>
        <w:pStyle w:val="ListParagraph"/>
        <w:numPr>
          <w:ilvl w:val="0"/>
          <w:numId w:val="40"/>
        </w:numPr>
        <w:jc w:val="left"/>
      </w:pPr>
      <w:r w:rsidRPr="00385444">
        <w:t>Kích thước board PCB: 30 x 16mm </w:t>
      </w:r>
    </w:p>
    <w:p w:rsidR="00F95A03" w:rsidRPr="00385444" w:rsidRDefault="00F95A03" w:rsidP="00F95A03">
      <w:pPr>
        <w:pStyle w:val="ListParagraph"/>
        <w:numPr>
          <w:ilvl w:val="0"/>
          <w:numId w:val="40"/>
        </w:numPr>
        <w:jc w:val="left"/>
      </w:pPr>
      <w:r w:rsidRPr="00385444">
        <w:t>Điện áp: 5V </w:t>
      </w:r>
    </w:p>
    <w:p w:rsidR="00F95A03" w:rsidRPr="00385444" w:rsidRDefault="00F95A03" w:rsidP="00F95A03">
      <w:pPr>
        <w:pStyle w:val="ListParagraph"/>
        <w:numPr>
          <w:ilvl w:val="0"/>
          <w:numId w:val="40"/>
        </w:numPr>
        <w:jc w:val="left"/>
      </w:pPr>
      <w:r w:rsidRPr="00385444">
        <w:t>Đầu ra: đầu ra kỹ thuật số (0 và 1) và đầu ra tương tự điện áp A0 ; </w:t>
      </w:r>
    </w:p>
    <w:p w:rsidR="00F95A03" w:rsidRPr="00385444" w:rsidRDefault="00F95A03" w:rsidP="00F95A03">
      <w:pPr>
        <w:pStyle w:val="ListParagraph"/>
        <w:numPr>
          <w:ilvl w:val="0"/>
          <w:numId w:val="40"/>
        </w:numPr>
        <w:jc w:val="left"/>
      </w:pPr>
      <w:r w:rsidRPr="00385444">
        <w:t>Lỗ cố định bu lông dễ dàng để cài đặt</w:t>
      </w:r>
    </w:p>
    <w:p w:rsidR="00F95A03" w:rsidRPr="00385444" w:rsidRDefault="00F95A03" w:rsidP="00F95A03">
      <w:pPr>
        <w:pStyle w:val="ListParagraph"/>
        <w:numPr>
          <w:ilvl w:val="0"/>
          <w:numId w:val="40"/>
        </w:numPr>
        <w:jc w:val="left"/>
      </w:pPr>
      <w:r w:rsidRPr="00385444">
        <w:t>Có đèn báo hiệu nguồn và đầu ra </w:t>
      </w:r>
    </w:p>
    <w:p w:rsidR="00F95A03" w:rsidRPr="00385444" w:rsidRDefault="00F95A03" w:rsidP="00F95A03">
      <w:pPr>
        <w:pStyle w:val="ListParagraph"/>
        <w:numPr>
          <w:ilvl w:val="0"/>
          <w:numId w:val="40"/>
        </w:numPr>
        <w:jc w:val="left"/>
      </w:pPr>
      <w:r w:rsidRPr="00385444">
        <w:t>Đầu ra TTL, tín hiệu đầu ra TTL có giá trị thấp. Có thể điều khiển trực tiếp relay, buzzer, a small fan...</w:t>
      </w:r>
    </w:p>
    <w:p w:rsidR="00F95A03" w:rsidRPr="00385444" w:rsidRDefault="00F95A03" w:rsidP="00F95A03">
      <w:pPr>
        <w:pStyle w:val="ListParagraph"/>
        <w:numPr>
          <w:ilvl w:val="0"/>
          <w:numId w:val="40"/>
        </w:numPr>
        <w:jc w:val="left"/>
      </w:pPr>
      <w:r w:rsidRPr="00385444">
        <w:t>Độ nhạy có thể được điều chỉnh thông qua chiết áp</w:t>
      </w:r>
    </w:p>
    <w:p w:rsidR="00F95A03" w:rsidRPr="00385444" w:rsidRDefault="00F95A03" w:rsidP="00F95A03">
      <w:pPr>
        <w:pStyle w:val="ListParagraph"/>
        <w:numPr>
          <w:ilvl w:val="0"/>
          <w:numId w:val="40"/>
        </w:numPr>
        <w:jc w:val="left"/>
      </w:pPr>
      <w:r w:rsidRPr="00385444">
        <w:t>LED sáng lên khi không có mưa đầu ra cao, có mưa, đầu ra thấp LED tắt. </w:t>
      </w:r>
    </w:p>
    <w:p w:rsidR="00F95A03" w:rsidRPr="00385444" w:rsidRDefault="00F95A03" w:rsidP="00F95A03">
      <w:pPr>
        <w:pStyle w:val="ListParagraph"/>
        <w:numPr>
          <w:ilvl w:val="0"/>
          <w:numId w:val="40"/>
        </w:numPr>
        <w:jc w:val="left"/>
      </w:pPr>
      <w:r w:rsidRPr="00385444">
        <w:t>chế độ kết nối:</w:t>
      </w:r>
    </w:p>
    <w:p w:rsidR="00F95A03" w:rsidRPr="00385444" w:rsidRDefault="00F95A03" w:rsidP="00F95A03">
      <w:pPr>
        <w:pStyle w:val="ListParagraph"/>
        <w:numPr>
          <w:ilvl w:val="0"/>
          <w:numId w:val="40"/>
        </w:numPr>
        <w:jc w:val="left"/>
      </w:pPr>
      <w:r w:rsidRPr="00385444">
        <w:t>VCC: Nguồn</w:t>
      </w:r>
    </w:p>
    <w:p w:rsidR="00F95A03" w:rsidRPr="00385444" w:rsidRDefault="00F95A03" w:rsidP="00F95A03">
      <w:pPr>
        <w:pStyle w:val="ListParagraph"/>
        <w:numPr>
          <w:ilvl w:val="0"/>
          <w:numId w:val="40"/>
        </w:numPr>
        <w:jc w:val="left"/>
      </w:pPr>
      <w:r w:rsidRPr="00385444">
        <w:t>GND: Đất</w:t>
      </w:r>
    </w:p>
    <w:p w:rsidR="00F95A03" w:rsidRPr="00385444" w:rsidRDefault="00F95A03" w:rsidP="00F95A03">
      <w:pPr>
        <w:pStyle w:val="ListParagraph"/>
        <w:numPr>
          <w:ilvl w:val="0"/>
          <w:numId w:val="40"/>
        </w:numPr>
        <w:jc w:val="left"/>
      </w:pPr>
      <w:r w:rsidRPr="00385444">
        <w:t>D0: Đầu ra tín hiệu TTL chuyển đổi</w:t>
      </w:r>
    </w:p>
    <w:p w:rsidR="00F95A03" w:rsidRPr="00385444" w:rsidRDefault="00F95A03" w:rsidP="00F95A03">
      <w:pPr>
        <w:pStyle w:val="ListParagraph"/>
        <w:numPr>
          <w:ilvl w:val="0"/>
          <w:numId w:val="40"/>
        </w:numPr>
        <w:jc w:val="left"/>
      </w:pPr>
      <w:r w:rsidRPr="00385444">
        <w:t>A0: Đầu ra tín hiệu Analog</w:t>
      </w:r>
    </w:p>
    <w:p w:rsidR="00F95A03" w:rsidRPr="001F44F3" w:rsidRDefault="00F95A03" w:rsidP="00F95A03"/>
    <w:p w:rsidR="00F95A03" w:rsidRDefault="00F95A03" w:rsidP="00F95A03">
      <w:pPr>
        <w:pStyle w:val="Heading2"/>
      </w:pPr>
      <w:bookmarkStart w:id="59" w:name="_Toc527240758"/>
      <w:r>
        <w:t>Tìm hiểu về lập trình trên Arduino IDE</w:t>
      </w:r>
      <w:bookmarkEnd w:id="59"/>
    </w:p>
    <w:p w:rsidR="00F95A03" w:rsidRPr="00385444" w:rsidRDefault="00F95A03" w:rsidP="00F95A03">
      <w:r w:rsidRPr="00385444">
        <w:t>Arduino IDE:Arduino Intergrated Development Environment</w:t>
      </w:r>
    </w:p>
    <w:p w:rsidR="00F95A03" w:rsidRPr="000A34E1" w:rsidRDefault="00F95A03" w:rsidP="00F95A03">
      <w:pPr>
        <w:rPr>
          <w:b/>
          <w:i/>
        </w:rPr>
      </w:pPr>
      <w:r w:rsidRPr="000A34E1">
        <w:rPr>
          <w:b/>
          <w:i/>
        </w:rPr>
        <w:t>Giao diện:</w:t>
      </w:r>
    </w:p>
    <w:p w:rsidR="00F95A03" w:rsidRDefault="00F95A03" w:rsidP="00F95A03">
      <w:r w:rsidRPr="00385444">
        <w:rPr>
          <w:noProof/>
        </w:rPr>
        <w:lastRenderedPageBreak/>
        <w:drawing>
          <wp:inline distT="0" distB="0" distL="0" distR="0" wp14:anchorId="4505ACE8" wp14:editId="05C715DA">
            <wp:extent cx="3152775" cy="2808017"/>
            <wp:effectExtent l="0" t="0" r="0" b="0"/>
            <wp:docPr id="6" name="Picture 6" descr="http://k2.arduino.vn/img/2014/05/24/0/464_8821-1400927858-0--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k2.arduino.vn/img/2014/05/24/0/464_8821-1400927858-0--a4.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63003" cy="2817126"/>
                    </a:xfrm>
                    <a:prstGeom prst="rect">
                      <a:avLst/>
                    </a:prstGeom>
                    <a:noFill/>
                    <a:ln>
                      <a:noFill/>
                    </a:ln>
                  </pic:spPr>
                </pic:pic>
              </a:graphicData>
            </a:graphic>
          </wp:inline>
        </w:drawing>
      </w:r>
    </w:p>
    <w:p w:rsidR="00F95A03" w:rsidRPr="000A34E1" w:rsidRDefault="00F95A03" w:rsidP="00F95A03">
      <w:pPr>
        <w:rPr>
          <w:b/>
          <w:i/>
        </w:rPr>
      </w:pPr>
      <w:r w:rsidRPr="000A34E1">
        <w:rPr>
          <w:b/>
          <w:i/>
        </w:rPr>
        <w:t>Vùng lệnh:</w:t>
      </w:r>
    </w:p>
    <w:p w:rsidR="00F95A03" w:rsidRPr="00385444" w:rsidRDefault="00F95A03" w:rsidP="00F95A03">
      <w:r w:rsidRPr="00385444">
        <w:t>Bao gồm các nút lệnh menu (File, Edit, Sketch, Tools, Help). Phía dưới là các icon cho phép sử dụng nhanh các chức năng thường dùng của IDE được miêu tả như sau:</w:t>
      </w:r>
    </w:p>
    <w:p w:rsidR="00F95A03" w:rsidRDefault="00F95A03" w:rsidP="00F95A03">
      <w:r w:rsidRPr="00385444">
        <w:rPr>
          <w:noProof/>
        </w:rPr>
        <w:drawing>
          <wp:inline distT="0" distB="0" distL="0" distR="0" wp14:anchorId="419E104E" wp14:editId="67E45E72">
            <wp:extent cx="3990604" cy="2752725"/>
            <wp:effectExtent l="0" t="0" r="0" b="0"/>
            <wp:docPr id="9" name="Picture 9" descr="http://k3.arduino.vn/img/2014/05/24/0/465_8121-1400927938-0--ta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k3.arduino.vn/img/2014/05/24/0/465_8121-1400927938-0--table.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8897" cy="2758445"/>
                    </a:xfrm>
                    <a:prstGeom prst="rect">
                      <a:avLst/>
                    </a:prstGeom>
                    <a:noFill/>
                    <a:ln>
                      <a:noFill/>
                    </a:ln>
                  </pic:spPr>
                </pic:pic>
              </a:graphicData>
            </a:graphic>
          </wp:inline>
        </w:drawing>
      </w:r>
    </w:p>
    <w:p w:rsidR="00F95A03" w:rsidRPr="000A34E1" w:rsidRDefault="00F95A03" w:rsidP="00F95A03">
      <w:pPr>
        <w:rPr>
          <w:b/>
          <w:i/>
        </w:rPr>
      </w:pPr>
      <w:r w:rsidRPr="000A34E1">
        <w:rPr>
          <w:b/>
          <w:i/>
        </w:rPr>
        <w:t>Vùng viết chương trình:</w:t>
      </w:r>
    </w:p>
    <w:p w:rsidR="00F95A03" w:rsidRPr="00385444" w:rsidRDefault="00F95A03" w:rsidP="00F95A03">
      <w:r w:rsidRPr="00385444">
        <w:t>Bạn sẽ viết các đoạn mã của mình tại đây. Tên chương trình của bạn được hiển thị ngay dưới dãy các Icon, ở đây nó tên là “Blink”. Để ý rằng phía sau tên chương trình có một dấu “§”. Điều đó có nghĩa là đoạn chương trình của bạn chưa được lưu lại.</w:t>
      </w:r>
    </w:p>
    <w:p w:rsidR="00F95A03" w:rsidRPr="000A34E1" w:rsidRDefault="00F95A03" w:rsidP="00F95A03">
      <w:pPr>
        <w:rPr>
          <w:b/>
          <w:i/>
        </w:rPr>
      </w:pPr>
      <w:r w:rsidRPr="000A34E1">
        <w:rPr>
          <w:b/>
          <w:i/>
        </w:rPr>
        <w:lastRenderedPageBreak/>
        <w:t>Vùng thông báo (debug):</w:t>
      </w:r>
    </w:p>
    <w:p w:rsidR="00F95A03" w:rsidRPr="00385444" w:rsidRDefault="00F95A03" w:rsidP="00F95A03">
      <w:r w:rsidRPr="00385444">
        <w:t>Những thông báo từ IDE sẽ được hiển thị tại đây. Để ý rằng góc dưới cùng bên phải hiển thị loại board Arduino và cổng COM được sử dụng. Luôn chú ý tới mục này bởi nếu chọn sai loại board hoặc cổng COM, bạn sẽ không thể upload được code của mình.</w:t>
      </w:r>
    </w:p>
    <w:p w:rsidR="00F95A03" w:rsidRPr="000A34E1" w:rsidRDefault="00F95A03" w:rsidP="00F95A03">
      <w:pPr>
        <w:rPr>
          <w:b/>
          <w:i/>
        </w:rPr>
      </w:pPr>
      <w:r w:rsidRPr="000A34E1">
        <w:rPr>
          <w:b/>
          <w:i/>
        </w:rPr>
        <w:t>Một số Menu thông dụng:</w:t>
      </w:r>
    </w:p>
    <w:p w:rsidR="00F95A03" w:rsidRPr="00385444" w:rsidRDefault="00F95A03" w:rsidP="00F95A03">
      <w:r w:rsidRPr="00385444">
        <w:t>Phần Example (ví dụ) đưa ra các ví dụ sẵn để người lập trình có thể tham khảo, giảm bớt thời gian lập trình.</w:t>
      </w:r>
    </w:p>
    <w:p w:rsidR="00F95A03" w:rsidRDefault="00F95A03" w:rsidP="00F95A03">
      <w:r w:rsidRPr="00385444">
        <w:rPr>
          <w:noProof/>
        </w:rPr>
        <w:drawing>
          <wp:inline distT="0" distB="0" distL="0" distR="0" wp14:anchorId="3F081AA6" wp14:editId="34F326FA">
            <wp:extent cx="5580380" cy="3178351"/>
            <wp:effectExtent l="0" t="0" r="127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png"/>
                    <pic:cNvPicPr/>
                  </pic:nvPicPr>
                  <pic:blipFill rotWithShape="1">
                    <a:blip r:embed="rId52">
                      <a:extLst>
                        <a:ext uri="{28A0092B-C50C-407E-A947-70E740481C1C}">
                          <a14:useLocalDpi xmlns:a14="http://schemas.microsoft.com/office/drawing/2010/main" val="0"/>
                        </a:ext>
                      </a:extLst>
                    </a:blip>
                    <a:srcRect r="23703" b="24316"/>
                    <a:stretch/>
                  </pic:blipFill>
                  <pic:spPr bwMode="auto">
                    <a:xfrm>
                      <a:off x="0" y="0"/>
                      <a:ext cx="5580380" cy="3178351"/>
                    </a:xfrm>
                    <a:prstGeom prst="rect">
                      <a:avLst/>
                    </a:prstGeom>
                    <a:ln>
                      <a:noFill/>
                    </a:ln>
                    <a:extLst>
                      <a:ext uri="{53640926-AAD7-44D8-BBD7-CCE9431645EC}">
                        <a14:shadowObscured xmlns:a14="http://schemas.microsoft.com/office/drawing/2010/main"/>
                      </a:ext>
                    </a:extLst>
                  </pic:spPr>
                </pic:pic>
              </a:graphicData>
            </a:graphic>
          </wp:inline>
        </w:drawing>
      </w:r>
    </w:p>
    <w:p w:rsidR="00F95A03" w:rsidRPr="00385444" w:rsidRDefault="00F95A03" w:rsidP="00F95A03">
      <w:r w:rsidRPr="00385444">
        <w:t>Phần mềm chọn sẵn kiểu bo là bo Arduino Uno, nếu người dùng dùng kiểu bo khác thì chọn kiểu bo đang dùng.</w:t>
      </w:r>
    </w:p>
    <w:p w:rsidR="00F95A03" w:rsidRDefault="00F95A03" w:rsidP="00F95A03">
      <w:r w:rsidRPr="00385444">
        <w:rPr>
          <w:noProof/>
        </w:rPr>
        <w:lastRenderedPageBreak/>
        <w:drawing>
          <wp:inline distT="0" distB="0" distL="0" distR="0" wp14:anchorId="6F2B0209" wp14:editId="5FF9FC78">
            <wp:extent cx="5580380" cy="2961755"/>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2961755"/>
                    </a:xfrm>
                    <a:prstGeom prst="rect">
                      <a:avLst/>
                    </a:prstGeom>
                    <a:noFill/>
                    <a:ln>
                      <a:noFill/>
                    </a:ln>
                  </pic:spPr>
                </pic:pic>
              </a:graphicData>
            </a:graphic>
          </wp:inline>
        </w:drawing>
      </w:r>
    </w:p>
    <w:p w:rsidR="00F95A03" w:rsidRPr="00385444" w:rsidRDefault="00F95A03" w:rsidP="00F95A03">
      <w:r w:rsidRPr="00385444">
        <w:t>Code mẫu đèn chóp tắt 1s:</w:t>
      </w:r>
    </w:p>
    <w:p w:rsidR="00F95A03" w:rsidRPr="001F44F3" w:rsidRDefault="00F95A03" w:rsidP="00F95A03">
      <w:r w:rsidRPr="00385444">
        <w:rPr>
          <w:noProof/>
        </w:rPr>
        <w:drawing>
          <wp:inline distT="0" distB="0" distL="0" distR="0" wp14:anchorId="14576256" wp14:editId="77642F71">
            <wp:extent cx="3895725" cy="23526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95725" cy="2352675"/>
                    </a:xfrm>
                    <a:prstGeom prst="rect">
                      <a:avLst/>
                    </a:prstGeom>
                  </pic:spPr>
                </pic:pic>
              </a:graphicData>
            </a:graphic>
          </wp:inline>
        </w:drawing>
      </w:r>
    </w:p>
    <w:p w:rsidR="00F95A03" w:rsidRDefault="00F95A03" w:rsidP="00F95A03">
      <w:pPr>
        <w:pStyle w:val="Heading2"/>
      </w:pPr>
      <w:bookmarkStart w:id="60" w:name="_Toc527240759"/>
      <w:r>
        <w:t>Problem-based Learning</w:t>
      </w:r>
      <w:bookmarkEnd w:id="60"/>
    </w:p>
    <w:p w:rsidR="00F95A03" w:rsidRDefault="00F95A03" w:rsidP="00F95A03">
      <w:pPr>
        <w:pStyle w:val="Heading3"/>
        <w:ind w:left="3960" w:hanging="3420"/>
      </w:pPr>
      <w:bookmarkStart w:id="61" w:name="_Toc527240760"/>
      <w:r>
        <w:t>Đo nhiệt độ độ ẩm và điều khiển quạt khi nhiệt độ cao</w:t>
      </w:r>
      <w:bookmarkEnd w:id="61"/>
    </w:p>
    <w:p w:rsidR="00F95A03" w:rsidRDefault="00F95A03" w:rsidP="00F95A03">
      <w:pPr>
        <w:rPr>
          <w:i/>
        </w:rPr>
      </w:pPr>
      <w:r w:rsidRPr="00FE5ED4">
        <w:rPr>
          <w:i/>
        </w:rPr>
        <w:t>Mô hình:</w:t>
      </w:r>
    </w:p>
    <w:p w:rsidR="007A14E2" w:rsidRPr="00FE5ED4" w:rsidRDefault="007A14E2" w:rsidP="00F95A03">
      <w:pPr>
        <w:rPr>
          <w:i/>
        </w:rPr>
      </w:pPr>
      <w:r>
        <w:rPr>
          <w:i/>
          <w:noProof/>
        </w:rPr>
        <w:lastRenderedPageBreak/>
        <w:drawing>
          <wp:inline distT="0" distB="0" distL="0" distR="0" wp14:anchorId="597CF6B7" wp14:editId="2A119D47">
            <wp:extent cx="4304665" cy="352425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uat.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08768" cy="3527609"/>
                    </a:xfrm>
                    <a:prstGeom prst="rect">
                      <a:avLst/>
                    </a:prstGeom>
                  </pic:spPr>
                </pic:pic>
              </a:graphicData>
            </a:graphic>
          </wp:inline>
        </w:drawing>
      </w:r>
    </w:p>
    <w:p w:rsidR="00F95A03" w:rsidRPr="00FE5ED4" w:rsidRDefault="00F95A03" w:rsidP="00F95A03">
      <w:pPr>
        <w:rPr>
          <w:i/>
        </w:rPr>
      </w:pPr>
      <w:r w:rsidRPr="00FE5ED4">
        <w:rPr>
          <w:i/>
        </w:rPr>
        <w:t>Ứng dụng:</w:t>
      </w:r>
      <w:r w:rsidR="004662D2">
        <w:rPr>
          <w:i/>
        </w:rPr>
        <w:t xml:space="preserve"> Đo nhiệt độ và khi nhiệt độ cao thì bật quạt. Ứng dụng trong nhà thông minh hoặc điều hòa không khí trong smart garden</w:t>
      </w:r>
    </w:p>
    <w:p w:rsidR="00F95A03" w:rsidRPr="00FF6310" w:rsidRDefault="00F95A03" w:rsidP="00FF6310">
      <w:pPr>
        <w:rPr>
          <w:i/>
        </w:rPr>
      </w:pPr>
      <w:r w:rsidRPr="00FE5ED4">
        <w:rPr>
          <w:i/>
        </w:rPr>
        <w:t>Code:</w:t>
      </w:r>
      <w:r w:rsidR="00FF6310" w:rsidRPr="00FF6310">
        <w:t xml:space="preserve"> </w:t>
      </w:r>
      <w:r w:rsidR="00FF6310" w:rsidRPr="00FF6310">
        <w:rPr>
          <w:i/>
        </w:rPr>
        <w:t>https://github.com/nguyenan97/SmartGarden/tree/master/DHT_Quat</w:t>
      </w:r>
    </w:p>
    <w:p w:rsidR="00F95A03" w:rsidRDefault="00F95A03" w:rsidP="00F95A03">
      <w:pPr>
        <w:pStyle w:val="Heading3"/>
      </w:pPr>
      <w:bookmarkStart w:id="62" w:name="_Toc527240761"/>
      <w:r>
        <w:t>Đo độ ẩm đất và điều khiển máy bơm khi độ ẩm đất thấp</w:t>
      </w:r>
      <w:bookmarkEnd w:id="62"/>
    </w:p>
    <w:p w:rsidR="00F95A03" w:rsidRDefault="00F95A03" w:rsidP="00F95A03">
      <w:pPr>
        <w:rPr>
          <w:i/>
        </w:rPr>
      </w:pPr>
      <w:r w:rsidRPr="00FE5ED4">
        <w:rPr>
          <w:i/>
        </w:rPr>
        <w:t>Mô hình:</w:t>
      </w:r>
    </w:p>
    <w:p w:rsidR="007A14E2" w:rsidRPr="00FE5ED4" w:rsidRDefault="007A14E2" w:rsidP="00F95A03">
      <w:pPr>
        <w:rPr>
          <w:i/>
        </w:rPr>
      </w:pPr>
      <w:r>
        <w:rPr>
          <w:i/>
          <w:noProof/>
        </w:rPr>
        <w:drawing>
          <wp:inline distT="0" distB="0" distL="0" distR="0" wp14:anchorId="00CB7B9F" wp14:editId="19523989">
            <wp:extent cx="4895850" cy="25431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m.jpg"/>
                    <pic:cNvPicPr/>
                  </pic:nvPicPr>
                  <pic:blipFill rotWithShape="1">
                    <a:blip r:embed="rId56" cstate="print">
                      <a:extLst>
                        <a:ext uri="{28A0092B-C50C-407E-A947-70E740481C1C}">
                          <a14:useLocalDpi xmlns:a14="http://schemas.microsoft.com/office/drawing/2010/main" val="0"/>
                        </a:ext>
                      </a:extLst>
                    </a:blip>
                    <a:srcRect t="9404" r="10442" b="6896"/>
                    <a:stretch/>
                  </pic:blipFill>
                  <pic:spPr bwMode="auto">
                    <a:xfrm>
                      <a:off x="0" y="0"/>
                      <a:ext cx="4907209" cy="2549075"/>
                    </a:xfrm>
                    <a:prstGeom prst="rect">
                      <a:avLst/>
                    </a:prstGeom>
                    <a:ln>
                      <a:noFill/>
                    </a:ln>
                    <a:extLst>
                      <a:ext uri="{53640926-AAD7-44D8-BBD7-CCE9431645EC}">
                        <a14:shadowObscured xmlns:a14="http://schemas.microsoft.com/office/drawing/2010/main"/>
                      </a:ext>
                    </a:extLst>
                  </pic:spPr>
                </pic:pic>
              </a:graphicData>
            </a:graphic>
          </wp:inline>
        </w:drawing>
      </w:r>
    </w:p>
    <w:p w:rsidR="00F95A03" w:rsidRPr="00FE5ED4" w:rsidRDefault="00F95A03" w:rsidP="00F95A03">
      <w:pPr>
        <w:rPr>
          <w:i/>
        </w:rPr>
      </w:pPr>
      <w:r w:rsidRPr="00FE5ED4">
        <w:rPr>
          <w:i/>
        </w:rPr>
        <w:t>Ứng dụng:</w:t>
      </w:r>
      <w:r w:rsidR="007A14E2">
        <w:rPr>
          <w:i/>
        </w:rPr>
        <w:t xml:space="preserve"> Đo độ ẩm đất và điều khiển máy bơm ứng dụng nhiều trong chăm sóc cây tự động,…</w:t>
      </w:r>
    </w:p>
    <w:p w:rsidR="00F95A03" w:rsidRPr="007A14E2" w:rsidRDefault="00F95A03" w:rsidP="007A14E2">
      <w:pPr>
        <w:rPr>
          <w:i/>
        </w:rPr>
      </w:pPr>
      <w:r w:rsidRPr="00FE5ED4">
        <w:rPr>
          <w:i/>
        </w:rPr>
        <w:lastRenderedPageBreak/>
        <w:t>Code:</w:t>
      </w:r>
      <w:r w:rsidR="007A14E2">
        <w:rPr>
          <w:i/>
        </w:rPr>
        <w:t xml:space="preserve"> </w:t>
      </w:r>
      <w:r w:rsidR="007A14E2" w:rsidRPr="007A14E2">
        <w:rPr>
          <w:i/>
        </w:rPr>
        <w:t>https://github.com/nguyenan97/SmartGarden/tree/master/Dat_Bom</w:t>
      </w:r>
    </w:p>
    <w:p w:rsidR="00F95A03" w:rsidRDefault="00F95A03" w:rsidP="00F95A03">
      <w:pPr>
        <w:pStyle w:val="Heading3"/>
      </w:pPr>
      <w:bookmarkStart w:id="63" w:name="_Toc527240762"/>
      <w:r>
        <w:t>Sử dụng cảm biến ánh sáng và điều khiển bật đèn khi trời tối</w:t>
      </w:r>
      <w:bookmarkEnd w:id="63"/>
    </w:p>
    <w:p w:rsidR="00F95A03" w:rsidRDefault="00F95A03" w:rsidP="00F95A03">
      <w:pPr>
        <w:rPr>
          <w:i/>
        </w:rPr>
      </w:pPr>
      <w:r w:rsidRPr="00FE5ED4">
        <w:rPr>
          <w:i/>
        </w:rPr>
        <w:t>Mô hình:</w:t>
      </w:r>
    </w:p>
    <w:p w:rsidR="007A14E2" w:rsidRPr="00FE5ED4" w:rsidRDefault="00CA4F68" w:rsidP="00F95A03">
      <w:pPr>
        <w:rPr>
          <w:i/>
        </w:rPr>
      </w:pPr>
      <w:r>
        <w:rPr>
          <w:i/>
          <w:noProof/>
        </w:rPr>
        <w:drawing>
          <wp:inline distT="0" distB="0" distL="0" distR="0" wp14:anchorId="02760E26" wp14:editId="06096A77">
            <wp:extent cx="4324350" cy="240241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44764" cy="2413758"/>
                    </a:xfrm>
                    <a:prstGeom prst="rect">
                      <a:avLst/>
                    </a:prstGeom>
                    <a:noFill/>
                    <a:ln>
                      <a:noFill/>
                    </a:ln>
                  </pic:spPr>
                </pic:pic>
              </a:graphicData>
            </a:graphic>
          </wp:inline>
        </w:drawing>
      </w:r>
    </w:p>
    <w:p w:rsidR="00F95A03" w:rsidRPr="00FE5ED4" w:rsidRDefault="00F95A03" w:rsidP="00F95A03">
      <w:pPr>
        <w:rPr>
          <w:i/>
        </w:rPr>
      </w:pPr>
      <w:r w:rsidRPr="00FE5ED4">
        <w:rPr>
          <w:i/>
        </w:rPr>
        <w:t>Ứng dụng:</w:t>
      </w:r>
      <w:r w:rsidR="007A14E2">
        <w:rPr>
          <w:i/>
        </w:rPr>
        <w:t xml:space="preserve"> Ứng dụng nhiều trong nhà thông minh khi mà trời tối thì có thể tự bật tắt đèn hay ứng dụng trong chăm sóc cây trồng,…</w:t>
      </w:r>
    </w:p>
    <w:p w:rsidR="00F95A03" w:rsidRPr="007A14E2" w:rsidRDefault="007A14E2" w:rsidP="007A14E2">
      <w:pPr>
        <w:rPr>
          <w:i/>
        </w:rPr>
      </w:pPr>
      <w:r>
        <w:rPr>
          <w:i/>
        </w:rPr>
        <w:t xml:space="preserve">Code: </w:t>
      </w:r>
      <w:r w:rsidRPr="007A14E2">
        <w:rPr>
          <w:i/>
        </w:rPr>
        <w:t>https://github.com/nguyenan97/SmartGarden/tree/master/AS_Led</w:t>
      </w:r>
    </w:p>
    <w:p w:rsidR="00F95A03" w:rsidRDefault="00F95A03" w:rsidP="00F95A03">
      <w:pPr>
        <w:pStyle w:val="Heading3"/>
      </w:pPr>
      <w:bookmarkStart w:id="64" w:name="_Toc527240763"/>
      <w:r>
        <w:t>Sử dụng cảm biến mưa và điều khiển led khi trời mưa</w:t>
      </w:r>
      <w:bookmarkEnd w:id="64"/>
    </w:p>
    <w:p w:rsidR="00F95A03" w:rsidRDefault="00F95A03" w:rsidP="00F95A03">
      <w:pPr>
        <w:rPr>
          <w:i/>
        </w:rPr>
      </w:pPr>
      <w:r w:rsidRPr="00FE5ED4">
        <w:rPr>
          <w:i/>
        </w:rPr>
        <w:t>Mô hình:</w:t>
      </w:r>
    </w:p>
    <w:p w:rsidR="00CF01C7" w:rsidRPr="00FE5ED4" w:rsidRDefault="00CF01C7" w:rsidP="00F95A03">
      <w:pPr>
        <w:rPr>
          <w:i/>
        </w:rPr>
      </w:pPr>
      <w:r>
        <w:rPr>
          <w:i/>
          <w:noProof/>
        </w:rPr>
        <w:drawing>
          <wp:inline distT="0" distB="0" distL="0" distR="0" wp14:anchorId="3245F7DE" wp14:editId="4142BAF2">
            <wp:extent cx="3828415" cy="2276475"/>
            <wp:effectExtent l="0" t="0" r="63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ua.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34530" cy="2280111"/>
                    </a:xfrm>
                    <a:prstGeom prst="rect">
                      <a:avLst/>
                    </a:prstGeom>
                  </pic:spPr>
                </pic:pic>
              </a:graphicData>
            </a:graphic>
          </wp:inline>
        </w:drawing>
      </w:r>
    </w:p>
    <w:p w:rsidR="00F95A03" w:rsidRPr="00FE5ED4" w:rsidRDefault="00F95A03" w:rsidP="00F95A03">
      <w:pPr>
        <w:rPr>
          <w:i/>
        </w:rPr>
      </w:pPr>
      <w:r w:rsidRPr="00FE5ED4">
        <w:rPr>
          <w:i/>
        </w:rPr>
        <w:t>Ứng dụng:</w:t>
      </w:r>
      <w:r w:rsidR="00CF01C7">
        <w:rPr>
          <w:i/>
        </w:rPr>
        <w:t xml:space="preserve"> Ứng dụng nhiều trong nhà thông minh khi mà trời mưa thì có thể kéo máy che,.. hoặc ứng dụng trong chăm sóc cây trồng khi trời mưa thì có thể kéo màn che lại,..</w:t>
      </w:r>
    </w:p>
    <w:p w:rsidR="00F95A03" w:rsidRPr="00FE5ED4" w:rsidRDefault="00F95A03" w:rsidP="00F95A03">
      <w:pPr>
        <w:rPr>
          <w:i/>
        </w:rPr>
      </w:pPr>
      <w:r w:rsidRPr="00FE5ED4">
        <w:rPr>
          <w:i/>
        </w:rPr>
        <w:t>Code:</w:t>
      </w:r>
      <w:r w:rsidR="00AF54FB" w:rsidRPr="00AF54FB">
        <w:t xml:space="preserve"> </w:t>
      </w:r>
      <w:r w:rsidR="00AF54FB" w:rsidRPr="00AF54FB">
        <w:rPr>
          <w:i/>
        </w:rPr>
        <w:t>https://github.com/nguyenan97/SmartGarden/tree/master/Mua_Led</w:t>
      </w:r>
    </w:p>
    <w:p w:rsidR="00F95A03" w:rsidRPr="000A34E1" w:rsidRDefault="00F95A03" w:rsidP="00F95A03"/>
    <w:p w:rsidR="00F95A03" w:rsidRDefault="00F95A03" w:rsidP="00F95A03">
      <w:pPr>
        <w:pStyle w:val="Heading3"/>
      </w:pPr>
      <w:bookmarkStart w:id="65" w:name="_Toc527240764"/>
      <w:r>
        <w:t>Tạo một AccessPoint và chạy một web server trên AP</w:t>
      </w:r>
      <w:bookmarkEnd w:id="65"/>
    </w:p>
    <w:p w:rsidR="00F95A03" w:rsidRDefault="00F95A03" w:rsidP="00F95A03">
      <w:pPr>
        <w:rPr>
          <w:i/>
        </w:rPr>
      </w:pPr>
      <w:r w:rsidRPr="00FE5ED4">
        <w:rPr>
          <w:i/>
        </w:rPr>
        <w:t>Mô hình:</w:t>
      </w:r>
      <w:r w:rsidR="00E61077">
        <w:rPr>
          <w:i/>
        </w:rPr>
        <w:t xml:space="preserve"> </w:t>
      </w:r>
    </w:p>
    <w:p w:rsidR="00E61077" w:rsidRPr="00FE5ED4" w:rsidRDefault="00567D76" w:rsidP="00F95A03">
      <w:pPr>
        <w:rPr>
          <w:i/>
        </w:rPr>
      </w:pPr>
      <w:r>
        <w:rPr>
          <w:noProof/>
        </w:rPr>
        <w:drawing>
          <wp:inline distT="0" distB="0" distL="0" distR="0" wp14:anchorId="380AAACF" wp14:editId="0C479953">
            <wp:extent cx="2263993" cy="1190625"/>
            <wp:effectExtent l="0" t="0" r="3175" b="0"/>
            <wp:docPr id="34" name="Picture 34" descr="Image result for esp8266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esp8266 nodemcu"/>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169" t="11800" r="7144" b="15751"/>
                    <a:stretch/>
                  </pic:blipFill>
                  <pic:spPr bwMode="auto">
                    <a:xfrm>
                      <a:off x="0" y="0"/>
                      <a:ext cx="2276542" cy="11972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1D1BBA0" wp14:editId="5617C4FC">
            <wp:extent cx="3276600" cy="185045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90240" cy="1858157"/>
                    </a:xfrm>
                    <a:prstGeom prst="rect">
                      <a:avLst/>
                    </a:prstGeom>
                  </pic:spPr>
                </pic:pic>
              </a:graphicData>
            </a:graphic>
          </wp:inline>
        </w:drawing>
      </w:r>
    </w:p>
    <w:p w:rsidR="00F95A03" w:rsidRPr="00FE5ED4" w:rsidRDefault="00F95A03" w:rsidP="00F95A03">
      <w:pPr>
        <w:rPr>
          <w:i/>
        </w:rPr>
      </w:pPr>
      <w:r w:rsidRPr="00FE5ED4">
        <w:rPr>
          <w:i/>
        </w:rPr>
        <w:t>Ứng dụng:</w:t>
      </w:r>
      <w:r w:rsidR="00E61077">
        <w:rPr>
          <w:i/>
        </w:rPr>
        <w:t xml:space="preserve"> Ứng dụng lập một AP cung cấp thông tin hoặc dịch vụ hay điều khiển thiết bị</w:t>
      </w:r>
      <w:r w:rsidR="00567D76">
        <w:rPr>
          <w:i/>
        </w:rPr>
        <w:t xml:space="preserve"> bật tắt,…</w:t>
      </w:r>
    </w:p>
    <w:p w:rsidR="00F95A03" w:rsidRPr="00567D76" w:rsidRDefault="00567D76" w:rsidP="00567D76">
      <w:pPr>
        <w:rPr>
          <w:i/>
        </w:rPr>
      </w:pPr>
      <w:r>
        <w:rPr>
          <w:i/>
        </w:rPr>
        <w:t>Code:</w:t>
      </w:r>
      <w:r w:rsidRPr="00567D76">
        <w:t xml:space="preserve"> </w:t>
      </w:r>
      <w:r w:rsidRPr="00567D76">
        <w:rPr>
          <w:i/>
        </w:rPr>
        <w:t>https://github.com/nguyenan97/SmartGarden/tree/master/AccessPoint</w:t>
      </w:r>
    </w:p>
    <w:p w:rsidR="00F95A03" w:rsidRDefault="00F95A03" w:rsidP="00F95A03">
      <w:pPr>
        <w:pStyle w:val="Heading3"/>
      </w:pPr>
      <w:bookmarkStart w:id="66" w:name="_Toc527240765"/>
      <w:r>
        <w:t>Lập trình điều khiển 2 led thông qua web server sử dụng esp8266</w:t>
      </w:r>
      <w:bookmarkEnd w:id="66"/>
    </w:p>
    <w:p w:rsidR="00F95A03" w:rsidRDefault="00F95A03" w:rsidP="00F95A03">
      <w:pPr>
        <w:rPr>
          <w:i/>
        </w:rPr>
      </w:pPr>
      <w:r w:rsidRPr="00FE5ED4">
        <w:rPr>
          <w:i/>
        </w:rPr>
        <w:t>Mô hình:</w:t>
      </w:r>
    </w:p>
    <w:p w:rsidR="00C53449" w:rsidRPr="00FE5ED4" w:rsidRDefault="00C53449" w:rsidP="00F95A03">
      <w:pPr>
        <w:rPr>
          <w:i/>
        </w:rPr>
      </w:pPr>
      <w:r w:rsidRPr="00360AA1">
        <w:rPr>
          <w:noProof/>
          <w:szCs w:val="26"/>
        </w:rPr>
        <w:drawing>
          <wp:inline distT="0" distB="0" distL="0" distR="0" wp14:anchorId="68ECEBE9" wp14:editId="642326DA">
            <wp:extent cx="3552190" cy="24860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ed2.jpg"/>
                    <pic:cNvPicPr/>
                  </pic:nvPicPr>
                  <pic:blipFill rotWithShape="1">
                    <a:blip r:embed="rId61" cstate="print">
                      <a:extLst>
                        <a:ext uri="{28A0092B-C50C-407E-A947-70E740481C1C}">
                          <a14:useLocalDpi xmlns:a14="http://schemas.microsoft.com/office/drawing/2010/main" val="0"/>
                        </a:ext>
                      </a:extLst>
                    </a:blip>
                    <a:srcRect l="5463" t="11267" r="9525" b="10106"/>
                    <a:stretch/>
                  </pic:blipFill>
                  <pic:spPr bwMode="auto">
                    <a:xfrm>
                      <a:off x="0" y="0"/>
                      <a:ext cx="3559142" cy="2490890"/>
                    </a:xfrm>
                    <a:prstGeom prst="rect">
                      <a:avLst/>
                    </a:prstGeom>
                    <a:ln>
                      <a:noFill/>
                    </a:ln>
                    <a:extLst>
                      <a:ext uri="{53640926-AAD7-44D8-BBD7-CCE9431645EC}">
                        <a14:shadowObscured xmlns:a14="http://schemas.microsoft.com/office/drawing/2010/main"/>
                      </a:ext>
                    </a:extLst>
                  </pic:spPr>
                </pic:pic>
              </a:graphicData>
            </a:graphic>
          </wp:inline>
        </w:drawing>
      </w:r>
    </w:p>
    <w:p w:rsidR="00F95A03" w:rsidRPr="00FE5ED4" w:rsidRDefault="00F95A03" w:rsidP="00F95A03">
      <w:pPr>
        <w:rPr>
          <w:i/>
        </w:rPr>
      </w:pPr>
      <w:r w:rsidRPr="00FE5ED4">
        <w:rPr>
          <w:i/>
        </w:rPr>
        <w:lastRenderedPageBreak/>
        <w:t>Ứng dụng:</w:t>
      </w:r>
      <w:r w:rsidR="004E33AF">
        <w:rPr>
          <w:i/>
        </w:rPr>
        <w:t xml:space="preserve"> Điều khiển các thiết bị thông qua Access Point</w:t>
      </w:r>
    </w:p>
    <w:p w:rsidR="00F95A03" w:rsidRPr="00C53449" w:rsidRDefault="00C53449" w:rsidP="00C53449">
      <w:pPr>
        <w:rPr>
          <w:i/>
        </w:rPr>
      </w:pPr>
      <w:r>
        <w:rPr>
          <w:i/>
        </w:rPr>
        <w:t>Code:</w:t>
      </w:r>
      <w:r w:rsidR="003A57B5">
        <w:t xml:space="preserve"> </w:t>
      </w:r>
      <w:r w:rsidR="003A57B5" w:rsidRPr="003A57B5">
        <w:rPr>
          <w:i/>
        </w:rPr>
        <w:t>https://github.com/nguyenan97/SmartGarden/tree/master/DieuKhien2Led</w:t>
      </w:r>
    </w:p>
    <w:p w:rsidR="00F95A03" w:rsidRDefault="00F95A03" w:rsidP="00F95A03">
      <w:pPr>
        <w:pStyle w:val="Heading3"/>
      </w:pPr>
      <w:bookmarkStart w:id="67" w:name="_Toc527240766"/>
      <w:r>
        <w:t>Đo nhiệt độ và độ ẩm gửi lên dịch vụ Thingspeak</w:t>
      </w:r>
      <w:bookmarkEnd w:id="67"/>
    </w:p>
    <w:p w:rsidR="00F95A03" w:rsidRDefault="00F95A03" w:rsidP="00F95A03">
      <w:pPr>
        <w:rPr>
          <w:i/>
        </w:rPr>
      </w:pPr>
      <w:r w:rsidRPr="00FE5ED4">
        <w:rPr>
          <w:i/>
        </w:rPr>
        <w:t>Mô hình:</w:t>
      </w:r>
    </w:p>
    <w:p w:rsidR="005173D9" w:rsidRDefault="005173D9" w:rsidP="00F95A03">
      <w:pPr>
        <w:rPr>
          <w:i/>
        </w:rPr>
      </w:pPr>
      <w:r>
        <w:rPr>
          <w:noProof/>
        </w:rPr>
        <w:drawing>
          <wp:inline distT="0" distB="0" distL="0" distR="0" wp14:anchorId="339677E6" wp14:editId="2E829250">
            <wp:extent cx="2790825" cy="1786979"/>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2506" cy="1794458"/>
                    </a:xfrm>
                    <a:prstGeom prst="rect">
                      <a:avLst/>
                    </a:prstGeom>
                  </pic:spPr>
                </pic:pic>
              </a:graphicData>
            </a:graphic>
          </wp:inline>
        </w:drawing>
      </w:r>
    </w:p>
    <w:p w:rsidR="00C53449" w:rsidRPr="00FE5ED4" w:rsidRDefault="00C53449" w:rsidP="00F95A03">
      <w:pPr>
        <w:rPr>
          <w:i/>
        </w:rPr>
      </w:pPr>
      <w:r w:rsidRPr="003C2B7D">
        <w:rPr>
          <w:noProof/>
          <w:szCs w:val="26"/>
        </w:rPr>
        <w:drawing>
          <wp:inline distT="0" distB="0" distL="0" distR="0" wp14:anchorId="6233E625" wp14:editId="7C110689">
            <wp:extent cx="5580380" cy="2345429"/>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345429"/>
                    </a:xfrm>
                    <a:prstGeom prst="rect">
                      <a:avLst/>
                    </a:prstGeom>
                  </pic:spPr>
                </pic:pic>
              </a:graphicData>
            </a:graphic>
          </wp:inline>
        </w:drawing>
      </w:r>
    </w:p>
    <w:p w:rsidR="005173D9" w:rsidRPr="00FE5ED4" w:rsidRDefault="00F95A03" w:rsidP="005173D9">
      <w:pPr>
        <w:rPr>
          <w:i/>
        </w:rPr>
      </w:pPr>
      <w:r w:rsidRPr="00FE5ED4">
        <w:rPr>
          <w:i/>
        </w:rPr>
        <w:t>Ứng dụng:</w:t>
      </w:r>
      <w:r w:rsidR="005173D9">
        <w:rPr>
          <w:i/>
        </w:rPr>
        <w:t xml:space="preserve"> Đo được nhiệt độ độ ẩm và gửi lên cloud để có thể giám sát nhiệt độ độ ẩm bất kì đâu chỉ cần có wifi.</w:t>
      </w:r>
    </w:p>
    <w:p w:rsidR="00F95A03" w:rsidRPr="00FE5ED4" w:rsidRDefault="00F95A03" w:rsidP="00F95A03">
      <w:pPr>
        <w:rPr>
          <w:i/>
        </w:rPr>
      </w:pPr>
      <w:r w:rsidRPr="00FE5ED4">
        <w:rPr>
          <w:i/>
        </w:rPr>
        <w:t>Code:</w:t>
      </w:r>
      <w:r w:rsidR="002A2AB1" w:rsidRPr="002A2AB1">
        <w:t xml:space="preserve"> </w:t>
      </w:r>
      <w:r w:rsidR="002A2AB1" w:rsidRPr="002A2AB1">
        <w:rPr>
          <w:i/>
        </w:rPr>
        <w:t>https://github.com/nguyenan97/SmartGarden/tree/master/DHT_Thingspeak</w:t>
      </w:r>
    </w:p>
    <w:p w:rsidR="00F95A03" w:rsidRPr="000A34E1" w:rsidRDefault="00F95A03" w:rsidP="00F95A03"/>
    <w:p w:rsidR="00F95A03" w:rsidRDefault="00F95A03" w:rsidP="00F95A03">
      <w:pPr>
        <w:ind w:firstLine="0"/>
      </w:pPr>
    </w:p>
    <w:p w:rsidR="00F95A03" w:rsidRDefault="00F95A03" w:rsidP="00F95A03">
      <w:pPr>
        <w:pStyle w:val="Heading1"/>
        <w:rPr>
          <w:color w:val="FF0000"/>
        </w:rPr>
      </w:pPr>
      <w:bookmarkStart w:id="68" w:name="_Toc169424247"/>
      <w:bookmarkStart w:id="69" w:name="_Toc527240767"/>
      <w:r>
        <w:lastRenderedPageBreak/>
        <w:t>: THIẾT KẾ VÀ HIỆN THỰC</w:t>
      </w:r>
      <w:bookmarkEnd w:id="69"/>
      <w:r>
        <w:t xml:space="preserve"> </w:t>
      </w:r>
    </w:p>
    <w:p w:rsidR="00F95A03" w:rsidRPr="00A16910" w:rsidRDefault="00F95A03" w:rsidP="00F95A03">
      <w:pPr>
        <w:pStyle w:val="Heading2"/>
      </w:pPr>
      <w:bookmarkStart w:id="70" w:name="_Toc527240768"/>
      <w:bookmarkEnd w:id="68"/>
      <w:r>
        <w:t>Thiết kế mô hình</w:t>
      </w:r>
      <w:bookmarkEnd w:id="70"/>
      <w:r>
        <w:t xml:space="preserve"> </w:t>
      </w:r>
    </w:p>
    <w:p w:rsidR="00F95A03" w:rsidRDefault="00F95A03" w:rsidP="00F95A03">
      <w:pPr>
        <w:pStyle w:val="Heading3"/>
      </w:pPr>
      <w:bookmarkStart w:id="71" w:name="_Toc527240769"/>
      <w:r>
        <w:t>Chuẩn bị các thiết bị</w:t>
      </w:r>
      <w:bookmarkEnd w:id="71"/>
    </w:p>
    <w:p w:rsidR="00F95A03" w:rsidRDefault="00F95A03" w:rsidP="00F95A03">
      <w:r>
        <w:t>1 ESP8266 nodeMCU</w:t>
      </w:r>
    </w:p>
    <w:p w:rsidR="00F95A03" w:rsidRDefault="00F95A03" w:rsidP="00F95A03">
      <w:r>
        <w:t>1 Arduino Uno R3</w:t>
      </w:r>
    </w:p>
    <w:p w:rsidR="00F95A03" w:rsidRDefault="00F95A03" w:rsidP="00F95A03">
      <w:r>
        <w:t>1 Testboard</w:t>
      </w:r>
    </w:p>
    <w:p w:rsidR="00F95A03" w:rsidRDefault="00F95A03" w:rsidP="00F95A03">
      <w:r>
        <w:t>1 Màn hình LCD</w:t>
      </w:r>
    </w:p>
    <w:p w:rsidR="00F95A03" w:rsidRDefault="00F95A03" w:rsidP="00F95A03">
      <w:r>
        <w:t>4 Led</w:t>
      </w:r>
    </w:p>
    <w:p w:rsidR="00F95A03" w:rsidRDefault="00F95A03" w:rsidP="00F95A03">
      <w:r>
        <w:t>20 Dây đực đực</w:t>
      </w:r>
    </w:p>
    <w:p w:rsidR="00F95A03" w:rsidRDefault="00F95A03" w:rsidP="00F95A03">
      <w:r>
        <w:t>20 Dây đực cái</w:t>
      </w:r>
    </w:p>
    <w:p w:rsidR="00F95A03" w:rsidRDefault="00F95A03" w:rsidP="00F95A03">
      <w:r>
        <w:t>1 Cảm biến DHT21</w:t>
      </w:r>
    </w:p>
    <w:p w:rsidR="00F95A03" w:rsidRPr="00FE5ED4" w:rsidRDefault="00F95A03" w:rsidP="00F95A03">
      <w:r>
        <w:t>1 Cảm biến Đất</w:t>
      </w:r>
    </w:p>
    <w:p w:rsidR="00F95A03" w:rsidRDefault="00F95A03" w:rsidP="00F95A03">
      <w:pPr>
        <w:pStyle w:val="Heading3"/>
      </w:pPr>
      <w:bookmarkStart w:id="72" w:name="_Toc527240770"/>
      <w:r>
        <w:t>Kết nối các thiết bị</w:t>
      </w:r>
      <w:bookmarkEnd w:id="72"/>
    </w:p>
    <w:p w:rsidR="00905EFD" w:rsidRPr="00905EFD" w:rsidRDefault="00905EFD" w:rsidP="00905EFD">
      <w:r>
        <w:rPr>
          <w:noProof/>
        </w:rPr>
        <w:drawing>
          <wp:inline distT="0" distB="0" distL="0" distR="0" wp14:anchorId="3434A198" wp14:editId="62280661">
            <wp:extent cx="4133850" cy="3100388"/>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ull.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135481" cy="3101611"/>
                    </a:xfrm>
                    <a:prstGeom prst="rect">
                      <a:avLst/>
                    </a:prstGeom>
                  </pic:spPr>
                </pic:pic>
              </a:graphicData>
            </a:graphic>
          </wp:inline>
        </w:drawing>
      </w:r>
    </w:p>
    <w:p w:rsidR="00F95A03" w:rsidRDefault="00F95A03" w:rsidP="00F95A03">
      <w:pPr>
        <w:pStyle w:val="Heading2"/>
      </w:pPr>
      <w:bookmarkStart w:id="73" w:name="_Toc527240771"/>
      <w:r>
        <w:t>Chức năng của mô hình</w:t>
      </w:r>
      <w:bookmarkEnd w:id="73"/>
    </w:p>
    <w:p w:rsidR="00F95A03" w:rsidRPr="005E32D2" w:rsidRDefault="00F95A03" w:rsidP="00F95A03">
      <w:r>
        <w:t>Sử dụng 3 đèn led để thông báo 3 mức độ là đất đang thiếu nước, đủ nước hay thừa nước. Nếu đang thiều nước thì hệ thống sẽ tự động bật máy bơm để tưới cây.</w:t>
      </w:r>
    </w:p>
    <w:p w:rsidR="00F95A03" w:rsidRPr="005E32D2" w:rsidRDefault="00F95A03" w:rsidP="00F95A03">
      <w:r w:rsidRPr="005E32D2">
        <w:lastRenderedPageBreak/>
        <w:t>Sử dụng quạt để điều hòa nhiệt độ không khí</w:t>
      </w:r>
      <w:r>
        <w:t xml:space="preserve"> khi nhiệt độ quá cao</w:t>
      </w:r>
    </w:p>
    <w:p w:rsidR="00F95A03" w:rsidRDefault="00F95A03" w:rsidP="00F95A03">
      <w:pPr>
        <w:pStyle w:val="Heading2"/>
      </w:pPr>
      <w:bookmarkStart w:id="74" w:name="_Toc527240772"/>
      <w:r>
        <w:t>Mô hình hoàn chỉnh</w:t>
      </w:r>
      <w:bookmarkEnd w:id="74"/>
      <w:r>
        <w:t xml:space="preserve">   </w:t>
      </w:r>
    </w:p>
    <w:p w:rsidR="00905EFD" w:rsidRDefault="00905EFD" w:rsidP="00905EFD"/>
    <w:p w:rsidR="00905EFD" w:rsidRDefault="00905EFD" w:rsidP="00905EFD">
      <w:pPr>
        <w:ind w:left="567" w:firstLine="0"/>
      </w:pPr>
      <w:r>
        <w:rPr>
          <w:noProof/>
        </w:rPr>
        <w:drawing>
          <wp:inline distT="0" distB="0" distL="0" distR="0" wp14:anchorId="34899FFD" wp14:editId="1ECB8434">
            <wp:extent cx="4838700" cy="36290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ullmohinh.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38908" cy="3629181"/>
                    </a:xfrm>
                    <a:prstGeom prst="rect">
                      <a:avLst/>
                    </a:prstGeom>
                  </pic:spPr>
                </pic:pic>
              </a:graphicData>
            </a:graphic>
          </wp:inline>
        </w:drawing>
      </w:r>
    </w:p>
    <w:p w:rsidR="00C7577F" w:rsidRDefault="00C7577F" w:rsidP="00905EFD">
      <w:pPr>
        <w:ind w:left="567" w:firstLine="0"/>
      </w:pPr>
      <w:r>
        <w:rPr>
          <w:noProof/>
        </w:rPr>
        <w:drawing>
          <wp:inline distT="0" distB="0" distL="0" distR="0" wp14:anchorId="009B89D3" wp14:editId="6A030957">
            <wp:extent cx="5029200" cy="28098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uatden.jpg"/>
                    <pic:cNvPicPr/>
                  </pic:nvPicPr>
                  <pic:blipFill rotWithShape="1">
                    <a:blip r:embed="rId66" cstate="print">
                      <a:extLst>
                        <a:ext uri="{28A0092B-C50C-407E-A947-70E740481C1C}">
                          <a14:useLocalDpi xmlns:a14="http://schemas.microsoft.com/office/drawing/2010/main" val="0"/>
                        </a:ext>
                      </a:extLst>
                    </a:blip>
                    <a:srcRect t="1629" r="3155" b="54667"/>
                    <a:stretch/>
                  </pic:blipFill>
                  <pic:spPr bwMode="auto">
                    <a:xfrm>
                      <a:off x="0" y="0"/>
                      <a:ext cx="5030553" cy="2810631"/>
                    </a:xfrm>
                    <a:prstGeom prst="rect">
                      <a:avLst/>
                    </a:prstGeom>
                    <a:ln>
                      <a:noFill/>
                    </a:ln>
                    <a:extLst>
                      <a:ext uri="{53640926-AAD7-44D8-BBD7-CCE9431645EC}">
                        <a14:shadowObscured xmlns:a14="http://schemas.microsoft.com/office/drawing/2010/main"/>
                      </a:ext>
                    </a:extLst>
                  </pic:spPr>
                </pic:pic>
              </a:graphicData>
            </a:graphic>
          </wp:inline>
        </w:drawing>
      </w:r>
    </w:p>
    <w:p w:rsidR="00905EFD" w:rsidRDefault="00905EFD" w:rsidP="00905EFD">
      <w:pPr>
        <w:ind w:left="567" w:firstLine="0"/>
      </w:pPr>
    </w:p>
    <w:p w:rsidR="00905EFD" w:rsidRDefault="00905EFD" w:rsidP="00905EFD">
      <w:pPr>
        <w:ind w:left="567" w:firstLine="0"/>
      </w:pPr>
      <w:r>
        <w:rPr>
          <w:noProof/>
        </w:rPr>
        <w:lastRenderedPageBreak/>
        <w:drawing>
          <wp:inline distT="0" distB="0" distL="0" distR="0" wp14:anchorId="118A3676" wp14:editId="7E58025D">
            <wp:extent cx="5156200" cy="38671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ạc.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56789" cy="3867592"/>
                    </a:xfrm>
                    <a:prstGeom prst="rect">
                      <a:avLst/>
                    </a:prstGeom>
                  </pic:spPr>
                </pic:pic>
              </a:graphicData>
            </a:graphic>
          </wp:inline>
        </w:drawing>
      </w:r>
    </w:p>
    <w:p w:rsidR="00905EFD" w:rsidRDefault="00905EFD" w:rsidP="00905EFD">
      <w:pPr>
        <w:ind w:left="567" w:firstLine="0"/>
      </w:pPr>
    </w:p>
    <w:p w:rsidR="00905EFD" w:rsidRDefault="00905EFD" w:rsidP="00905EFD">
      <w:pPr>
        <w:ind w:left="567" w:firstLine="0"/>
      </w:pPr>
      <w:r>
        <w:rPr>
          <w:noProof/>
        </w:rPr>
        <w:drawing>
          <wp:inline distT="0" distB="0" distL="0" distR="0" wp14:anchorId="115F9E27" wp14:editId="1C42F518">
            <wp:extent cx="5397500" cy="40481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omden.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97500" cy="4048125"/>
                    </a:xfrm>
                    <a:prstGeom prst="rect">
                      <a:avLst/>
                    </a:prstGeom>
                  </pic:spPr>
                </pic:pic>
              </a:graphicData>
            </a:graphic>
          </wp:inline>
        </w:drawing>
      </w:r>
    </w:p>
    <w:p w:rsidR="00912131" w:rsidRPr="00905EFD" w:rsidRDefault="00912131" w:rsidP="00C7577F">
      <w:pPr>
        <w:ind w:firstLine="0"/>
        <w:sectPr w:rsidR="00912131" w:rsidRPr="00905EFD" w:rsidSect="009165B5">
          <w:pgSz w:w="11907" w:h="16840" w:code="9"/>
          <w:pgMar w:top="1701" w:right="1134" w:bottom="1701" w:left="1985" w:header="709" w:footer="709" w:gutter="0"/>
          <w:cols w:space="708"/>
          <w:docGrid w:linePitch="360"/>
        </w:sectPr>
      </w:pPr>
    </w:p>
    <w:p w:rsidR="00F95A03" w:rsidRDefault="00F95A03" w:rsidP="00F95A03">
      <w:pPr>
        <w:pStyle w:val="Heading1"/>
      </w:pPr>
      <w:bookmarkStart w:id="75" w:name="_Toc527240773"/>
      <w:r>
        <w:lastRenderedPageBreak/>
        <w:t>:</w:t>
      </w:r>
      <w:bookmarkStart w:id="76" w:name="_Toc169424250"/>
      <w:r>
        <w:t xml:space="preserve"> </w:t>
      </w:r>
      <w:bookmarkEnd w:id="76"/>
      <w:r>
        <w:t>KẾT LUẬN</w:t>
      </w:r>
      <w:bookmarkEnd w:id="75"/>
    </w:p>
    <w:p w:rsidR="00F95A03" w:rsidRDefault="00F95A03" w:rsidP="00F95A03">
      <w:pPr>
        <w:pStyle w:val="Heading2"/>
      </w:pPr>
      <w:bookmarkStart w:id="77" w:name="_Toc527240774"/>
      <w:r>
        <w:t>Kết quả đạt được</w:t>
      </w:r>
      <w:bookmarkEnd w:id="77"/>
    </w:p>
    <w:p w:rsidR="00F95A03" w:rsidRDefault="00912131" w:rsidP="00F95A03">
      <w:r>
        <w:t>Hoàn thành được mô hình chăm sóc cây tự động có 2 chức năng chính là:</w:t>
      </w:r>
    </w:p>
    <w:p w:rsidR="00912131" w:rsidRDefault="00912131" w:rsidP="00912131">
      <w:pPr>
        <w:pStyle w:val="ListParagraph"/>
        <w:numPr>
          <w:ilvl w:val="0"/>
          <w:numId w:val="49"/>
        </w:numPr>
      </w:pPr>
      <w:r>
        <w:t>Đo nhiệt độ và điều khiển quạt để điều hòa không khí tự động</w:t>
      </w:r>
    </w:p>
    <w:p w:rsidR="00912131" w:rsidRDefault="00912131" w:rsidP="00912131">
      <w:pPr>
        <w:pStyle w:val="ListParagraph"/>
        <w:numPr>
          <w:ilvl w:val="0"/>
          <w:numId w:val="49"/>
        </w:numPr>
      </w:pPr>
      <w:r>
        <w:t>Đo được độ ẩm đất và gửi dữ liệu lên thingspeak</w:t>
      </w:r>
    </w:p>
    <w:p w:rsidR="00912131" w:rsidRPr="004C6DB5" w:rsidRDefault="00912131" w:rsidP="00912131">
      <w:pPr>
        <w:pStyle w:val="ListParagraph"/>
        <w:numPr>
          <w:ilvl w:val="0"/>
          <w:numId w:val="49"/>
        </w:numPr>
      </w:pPr>
      <w:r>
        <w:t>Tất cả dữ liệu của cảm biến được lưu trên thingspeak</w:t>
      </w:r>
    </w:p>
    <w:p w:rsidR="00F95A03" w:rsidRDefault="00F95A03" w:rsidP="00F95A03">
      <w:pPr>
        <w:pStyle w:val="Heading2"/>
      </w:pPr>
      <w:bookmarkStart w:id="78" w:name="_Toc527240775"/>
      <w:r>
        <w:t>Hạn chế của mô hình</w:t>
      </w:r>
      <w:bookmarkEnd w:id="78"/>
    </w:p>
    <w:p w:rsidR="00F95A03" w:rsidRDefault="00912131" w:rsidP="00F95A03">
      <w:r>
        <w:t>Chi phí thiết bị cao nên còn thiếu một số chức năng</w:t>
      </w:r>
    </w:p>
    <w:p w:rsidR="00912131" w:rsidRDefault="00912131" w:rsidP="00F95A03">
      <w:r>
        <w:t>Chưa hiện thị dữ liệu trên màn hình LCD cho dễ quan sát( thay vào đó đã có đèn led thông báo)</w:t>
      </w:r>
    </w:p>
    <w:p w:rsidR="00912131" w:rsidRDefault="00912131" w:rsidP="00F95A03">
      <w:r>
        <w:t>Ứng dụng thêm phun sương để điều hòa độ ẩm trong không khí</w:t>
      </w:r>
    </w:p>
    <w:p w:rsidR="00912131" w:rsidRDefault="00912131" w:rsidP="00F95A03">
      <w:r>
        <w:t>Ứng dụng cảm biến mưa khi trời mưa có thể kéo màn che lại</w:t>
      </w:r>
    </w:p>
    <w:p w:rsidR="00912131" w:rsidRPr="00BF06B0" w:rsidRDefault="00912131" w:rsidP="00F95A03">
      <w:r>
        <w:t>Ứng dụng cảm biến ánh sáng khi trời tối có thể tự bật tắt đèn cho cây phát triển.</w:t>
      </w:r>
    </w:p>
    <w:p w:rsidR="00F95A03" w:rsidRPr="00BF06B0" w:rsidRDefault="00F95A03" w:rsidP="0013170C">
      <w:pPr>
        <w:pStyle w:val="Heading2"/>
      </w:pPr>
      <w:bookmarkStart w:id="79" w:name="_Toc527240776"/>
      <w:r>
        <w:t>Hướng phát triển</w:t>
      </w:r>
      <w:bookmarkEnd w:id="79"/>
    </w:p>
    <w:p w:rsidR="00082EB9" w:rsidRPr="00385444" w:rsidRDefault="00082EB9" w:rsidP="00082EB9">
      <w:r w:rsidRPr="00385444">
        <w:t>Với mô hình chăm sóc cây thông minh chúng ta có thể nghĩ đến việc tạo ra các mô hình trồng rau sạch trong các hộ gia đình để giúp tiết kiệm thời gian, chăm sóc một cách hợp lý…có thể đem lại hiệu quả cao.</w:t>
      </w:r>
    </w:p>
    <w:p w:rsidR="00082EB9" w:rsidRPr="00385444" w:rsidRDefault="00082EB9" w:rsidP="00082EB9">
      <w:r w:rsidRPr="00385444">
        <w:t>Chúng ta cũng có thể đưa hệ thống chăm sóc cây thông minh vào các dự án nông nghiệp lớn để giúp tăng nắng suất, giảm nhân công, chi phí,….</w:t>
      </w:r>
    </w:p>
    <w:p w:rsidR="00082EB9" w:rsidRPr="00385444" w:rsidRDefault="00082EB9" w:rsidP="00082EB9">
      <w:r w:rsidRPr="00385444">
        <w:t>Thêm một số chức năng mà đề tài chưa có như sử dụng cảm biến ánh sáng để bật tắt đèn tự động để thúc đẩy cây phát triển, sử dụng cảm biến độ ẩm để bật tắt phun sương tự động để thay đổi độ ẩm giúp tạo ra môi trường phù hợp để cây phát triển tốt nhất.</w:t>
      </w:r>
    </w:p>
    <w:p w:rsidR="00082EB9" w:rsidRPr="00385444" w:rsidRDefault="00082EB9" w:rsidP="00082EB9">
      <w:r w:rsidRPr="00385444">
        <w:t>Nghiên cứu môi trường phát triển của nhiều loại cây trồng.</w:t>
      </w:r>
    </w:p>
    <w:p w:rsidR="00F95A03" w:rsidRDefault="00F95A03" w:rsidP="00F95A03">
      <w:pPr>
        <w:sectPr w:rsidR="00F95A03" w:rsidSect="009165B5">
          <w:pgSz w:w="11907" w:h="16840" w:code="9"/>
          <w:pgMar w:top="1701" w:right="1134" w:bottom="1701" w:left="1985" w:header="709" w:footer="709" w:gutter="0"/>
          <w:cols w:space="708"/>
          <w:docGrid w:linePitch="360"/>
        </w:sectPr>
      </w:pPr>
    </w:p>
    <w:p w:rsidR="00F95A03" w:rsidRDefault="00F95A03" w:rsidP="00F95A03"/>
    <w:p w:rsidR="00F95A03" w:rsidRDefault="00F95A03" w:rsidP="0054598B">
      <w:bookmarkStart w:id="80" w:name="_Toc169424254"/>
    </w:p>
    <w:p w:rsidR="00F95A03" w:rsidRDefault="00F95A03" w:rsidP="00F95A03">
      <w:pPr>
        <w:pStyle w:val="Heading1"/>
        <w:numPr>
          <w:ilvl w:val="0"/>
          <w:numId w:val="0"/>
        </w:numPr>
      </w:pPr>
      <w:bookmarkStart w:id="81" w:name="_Toc527240777"/>
      <w:r>
        <w:t>TÀI LIỆU THAM KHẢO</w:t>
      </w:r>
      <w:bookmarkEnd w:id="80"/>
      <w:bookmarkEnd w:id="81"/>
    </w:p>
    <w:p w:rsidR="0013170C" w:rsidRDefault="00342771" w:rsidP="0013170C">
      <w:pPr>
        <w:pStyle w:val="Tailieuthamkhao"/>
      </w:pPr>
      <w:hyperlink r:id="rId69" w:history="1">
        <w:r w:rsidR="0013170C" w:rsidRPr="00BF6ACF">
          <w:rPr>
            <w:rStyle w:val="Hyperlink"/>
          </w:rPr>
          <w:t>https://iotmakervn.github.io/iot-starter-book/</w:t>
        </w:r>
      </w:hyperlink>
    </w:p>
    <w:p w:rsidR="0013170C" w:rsidRPr="0013170C" w:rsidRDefault="00342771" w:rsidP="0013170C">
      <w:pPr>
        <w:pStyle w:val="Tailieuthamkhao"/>
        <w:rPr>
          <w:rStyle w:val="atitle"/>
        </w:rPr>
      </w:pPr>
      <w:hyperlink r:id="rId70" w:history="1">
        <w:r w:rsidR="0013170C" w:rsidRPr="00BF6ACF">
          <w:rPr>
            <w:rStyle w:val="Hyperlink"/>
            <w:szCs w:val="26"/>
          </w:rPr>
          <w:t>https://hshop.vn/</w:t>
        </w:r>
      </w:hyperlink>
    </w:p>
    <w:p w:rsidR="0013170C" w:rsidRDefault="00342771" w:rsidP="0013170C">
      <w:pPr>
        <w:pStyle w:val="Tailieuthamkhao"/>
      </w:pPr>
      <w:hyperlink r:id="rId71" w:history="1">
        <w:r w:rsidR="0013170C" w:rsidRPr="00BF6ACF">
          <w:rPr>
            <w:rStyle w:val="Hyperlink"/>
          </w:rPr>
          <w:t>https://arduino.esp8266.vn/projects/dht11-thingspeak.html</w:t>
        </w:r>
      </w:hyperlink>
    </w:p>
    <w:p w:rsidR="0013170C" w:rsidRDefault="00342771" w:rsidP="0013170C">
      <w:pPr>
        <w:pStyle w:val="Tailieuthamkhao"/>
      </w:pPr>
      <w:hyperlink r:id="rId72" w:history="1">
        <w:r w:rsidR="0013170C" w:rsidRPr="00BF6ACF">
          <w:rPr>
            <w:rStyle w:val="Hyperlink"/>
          </w:rPr>
          <w:t>http://arduino.vn/tags/software-serial</w:t>
        </w:r>
      </w:hyperlink>
    </w:p>
    <w:p w:rsidR="0013170C" w:rsidRDefault="00342771" w:rsidP="0013170C">
      <w:pPr>
        <w:pStyle w:val="Tailieuthamkhao"/>
      </w:pPr>
      <w:hyperlink r:id="rId73" w:history="1">
        <w:r w:rsidR="0013170C" w:rsidRPr="00BF6ACF">
          <w:rPr>
            <w:rStyle w:val="Hyperlink"/>
          </w:rPr>
          <w:t>https://github.com/hieucao/tuoicay-tudong-arduino</w:t>
        </w:r>
      </w:hyperlink>
    </w:p>
    <w:p w:rsidR="0013170C" w:rsidRDefault="00597729" w:rsidP="0054598B">
      <w:pPr>
        <w:pStyle w:val="Tailieuthamkhao"/>
      </w:pPr>
      <w:r w:rsidRPr="00597729">
        <w:t>https://create.arduino.cc/projecthub/patelDeep/smart-garden-cda82f?ref=search&amp;ref_id=smart%20garden&amp;offset=0</w:t>
      </w:r>
    </w:p>
    <w:p w:rsidR="00F95A03" w:rsidRDefault="00F95A03" w:rsidP="0054598B">
      <w:pPr>
        <w:ind w:firstLine="0"/>
        <w:sectPr w:rsidR="00F95A03" w:rsidSect="009165B5">
          <w:pgSz w:w="11907" w:h="16840" w:code="9"/>
          <w:pgMar w:top="1701" w:right="1134" w:bottom="1701" w:left="1985" w:header="709" w:footer="709" w:gutter="0"/>
          <w:cols w:space="708"/>
          <w:docGrid w:linePitch="360"/>
        </w:sectPr>
      </w:pPr>
    </w:p>
    <w:p w:rsidR="00EA7CFA" w:rsidRPr="00F95A03" w:rsidRDefault="00EA7CFA" w:rsidP="0054598B">
      <w:pPr>
        <w:ind w:firstLine="0"/>
      </w:pPr>
    </w:p>
    <w:sectPr w:rsidR="00EA7CFA" w:rsidRPr="00F95A03" w:rsidSect="009165B5">
      <w:headerReference w:type="even" r:id="rId74"/>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2771" w:rsidRDefault="00342771">
      <w:r>
        <w:separator/>
      </w:r>
    </w:p>
    <w:p w:rsidR="00342771" w:rsidRDefault="00342771"/>
  </w:endnote>
  <w:endnote w:type="continuationSeparator" w:id="0">
    <w:p w:rsidR="00342771" w:rsidRDefault="00342771">
      <w:r>
        <w:continuationSeparator/>
      </w:r>
    </w:p>
    <w:p w:rsidR="00342771" w:rsidRDefault="003427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H">
    <w:altName w:val="Courier New"/>
    <w:panose1 w:val="020B7200000000000000"/>
    <w:charset w:val="00"/>
    <w:family w:val="swiss"/>
    <w:pitch w:val="variable"/>
    <w:sig w:usb0="00000007" w:usb1="00000000" w:usb2="00000000" w:usb3="00000000" w:csb0="00000013" w:csb1="00000000"/>
  </w:font>
  <w:font w:name=".VnTime">
    <w:altName w:val="Courier New"/>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170C" w:rsidRDefault="0013170C"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13170C" w:rsidRDefault="0013170C" w:rsidP="008F3A79">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33"/>
      <w:gridCol w:w="2917"/>
      <w:gridCol w:w="2938"/>
    </w:tblGrid>
    <w:tr w:rsidR="0013170C" w:rsidTr="009165B5">
      <w:tc>
        <w:tcPr>
          <w:tcW w:w="2979" w:type="dxa"/>
          <w:shd w:val="clear" w:color="auto" w:fill="FAFAFA"/>
        </w:tcPr>
        <w:p w:rsidR="0013170C" w:rsidRPr="009165B5" w:rsidRDefault="0013170C" w:rsidP="00C97222">
          <w:pPr>
            <w:pStyle w:val="Footer"/>
            <w:tabs>
              <w:tab w:val="clear" w:pos="4320"/>
              <w:tab w:val="clear" w:pos="8640"/>
            </w:tabs>
            <w:spacing w:before="0" w:line="240" w:lineRule="auto"/>
            <w:ind w:right="360" w:firstLine="0"/>
            <w:rPr>
              <w:i/>
              <w:sz w:val="24"/>
            </w:rPr>
          </w:pPr>
        </w:p>
      </w:tc>
      <w:tc>
        <w:tcPr>
          <w:tcW w:w="2961" w:type="dxa"/>
          <w:shd w:val="clear" w:color="auto" w:fill="FAFAFA"/>
        </w:tcPr>
        <w:p w:rsidR="0013170C" w:rsidRPr="00B57E92" w:rsidRDefault="0013170C"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6D3356">
            <w:rPr>
              <w:rStyle w:val="PageNumber"/>
              <w:noProof/>
              <w:sz w:val="24"/>
            </w:rPr>
            <w:t>36</w:t>
          </w:r>
          <w:r w:rsidRPr="00B57E92">
            <w:rPr>
              <w:rStyle w:val="PageNumber"/>
              <w:sz w:val="24"/>
            </w:rPr>
            <w:fldChar w:fldCharType="end"/>
          </w:r>
        </w:p>
      </w:tc>
      <w:tc>
        <w:tcPr>
          <w:tcW w:w="2962" w:type="dxa"/>
          <w:shd w:val="clear" w:color="auto" w:fill="FAFAFA"/>
        </w:tcPr>
        <w:p w:rsidR="0013170C" w:rsidRPr="00570EF4" w:rsidRDefault="0013170C" w:rsidP="000119D1">
          <w:pPr>
            <w:pStyle w:val="Footer"/>
            <w:tabs>
              <w:tab w:val="clear" w:pos="4320"/>
              <w:tab w:val="clear" w:pos="8640"/>
            </w:tabs>
            <w:spacing w:before="0" w:line="240" w:lineRule="auto"/>
            <w:ind w:right="-1" w:firstLine="0"/>
            <w:jc w:val="right"/>
            <w:rPr>
              <w:i/>
              <w:sz w:val="24"/>
            </w:rPr>
          </w:pPr>
          <w:r w:rsidRPr="00282591">
            <w:rPr>
              <w:i/>
              <w:sz w:val="24"/>
            </w:rPr>
            <w:t>Lớp DHCNTT11A</w:t>
          </w:r>
        </w:p>
      </w:tc>
    </w:tr>
  </w:tbl>
  <w:p w:rsidR="0013170C" w:rsidRDefault="0013170C" w:rsidP="008F3A79">
    <w:pPr>
      <w:pStyle w:val="Footer"/>
      <w:ind w:right="36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2771" w:rsidRDefault="00342771">
      <w:r>
        <w:separator/>
      </w:r>
    </w:p>
    <w:p w:rsidR="00342771" w:rsidRDefault="00342771"/>
  </w:footnote>
  <w:footnote w:type="continuationSeparator" w:id="0">
    <w:p w:rsidR="00342771" w:rsidRDefault="00342771">
      <w:r>
        <w:continuationSeparator/>
      </w:r>
    </w:p>
    <w:p w:rsidR="00342771" w:rsidRDefault="00342771"/>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170C" w:rsidRDefault="0013170C"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13170C" w:rsidRPr="00570EF4" w:rsidTr="009165B5">
      <w:tc>
        <w:tcPr>
          <w:tcW w:w="9004" w:type="dxa"/>
          <w:shd w:val="clear" w:color="auto" w:fill="FAFAFA"/>
        </w:tcPr>
        <w:p w:rsidR="0013170C" w:rsidRPr="00570EF4" w:rsidRDefault="0013170C" w:rsidP="006C1FC6">
          <w:pPr>
            <w:pStyle w:val="Header"/>
            <w:spacing w:before="0" w:line="240" w:lineRule="auto"/>
            <w:ind w:firstLine="0"/>
            <w:rPr>
              <w:i/>
              <w:sz w:val="24"/>
            </w:rPr>
          </w:pPr>
          <w:r>
            <w:rPr>
              <w:i/>
              <w:sz w:val="24"/>
            </w:rPr>
            <w:t>Công nghệ mới</w:t>
          </w:r>
        </w:p>
      </w:tc>
    </w:tr>
  </w:tbl>
  <w:p w:rsidR="0013170C" w:rsidRPr="00162939" w:rsidRDefault="0013170C" w:rsidP="00162939">
    <w:pPr>
      <w:pStyle w:val="Header"/>
      <w:spacing w:before="0" w:line="240" w:lineRule="auto"/>
      <w:rPr>
        <w:i/>
        <w:sz w:val="24"/>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170C" w:rsidRDefault="0013170C"/>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BFC08AC"/>
    <w:lvl w:ilvl="0">
      <w:start w:val="1"/>
      <w:numFmt w:val="decimal"/>
      <w:lvlText w:val="%1."/>
      <w:lvlJc w:val="left"/>
      <w:pPr>
        <w:tabs>
          <w:tab w:val="num" w:pos="1492"/>
        </w:tabs>
        <w:ind w:left="1492" w:hanging="360"/>
      </w:pPr>
    </w:lvl>
  </w:abstractNum>
  <w:abstractNum w:abstractNumId="1" w15:restartNumberingAfterBreak="0">
    <w:nsid w:val="FFFFFF7E"/>
    <w:multiLevelType w:val="singleLevel"/>
    <w:tmpl w:val="BA168310"/>
    <w:lvl w:ilvl="0">
      <w:start w:val="1"/>
      <w:numFmt w:val="decimal"/>
      <w:lvlText w:val="%1."/>
      <w:lvlJc w:val="left"/>
      <w:pPr>
        <w:tabs>
          <w:tab w:val="num" w:pos="926"/>
        </w:tabs>
        <w:ind w:left="926" w:hanging="360"/>
      </w:pPr>
    </w:lvl>
  </w:abstractNum>
  <w:abstractNum w:abstractNumId="2" w15:restartNumberingAfterBreak="0">
    <w:nsid w:val="FFFFFF7F"/>
    <w:multiLevelType w:val="singleLevel"/>
    <w:tmpl w:val="3712FB12"/>
    <w:lvl w:ilvl="0">
      <w:start w:val="1"/>
      <w:numFmt w:val="decimal"/>
      <w:lvlText w:val="%1."/>
      <w:lvlJc w:val="left"/>
      <w:pPr>
        <w:tabs>
          <w:tab w:val="num" w:pos="643"/>
        </w:tabs>
        <w:ind w:left="643" w:hanging="360"/>
      </w:pPr>
    </w:lvl>
  </w:abstractNum>
  <w:abstractNum w:abstractNumId="3" w15:restartNumberingAfterBreak="0">
    <w:nsid w:val="FFFFFF80"/>
    <w:multiLevelType w:val="singleLevel"/>
    <w:tmpl w:val="E2D821A2"/>
    <w:lvl w:ilvl="0">
      <w:start w:val="1"/>
      <w:numFmt w:val="bullet"/>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F20EB658"/>
    <w:lvl w:ilvl="0">
      <w:start w:val="1"/>
      <w:numFmt w:val="bullet"/>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7D10559C"/>
    <w:lvl w:ilvl="0">
      <w:start w:val="1"/>
      <w:numFmt w:val="bullet"/>
      <w:lvlText w:val=""/>
      <w:lvlJc w:val="left"/>
      <w:pPr>
        <w:tabs>
          <w:tab w:val="num" w:pos="926"/>
        </w:tabs>
        <w:ind w:left="926" w:hanging="360"/>
      </w:pPr>
      <w:rPr>
        <w:rFonts w:ascii="Symbol" w:hAnsi="Symbol" w:hint="default"/>
      </w:rPr>
    </w:lvl>
  </w:abstractNum>
  <w:abstractNum w:abstractNumId="6" w15:restartNumberingAfterBreak="0">
    <w:nsid w:val="FFFFFF83"/>
    <w:multiLevelType w:val="singleLevel"/>
    <w:tmpl w:val="C2C46766"/>
    <w:lvl w:ilvl="0">
      <w:start w:val="1"/>
      <w:numFmt w:val="bullet"/>
      <w:lvlText w:val=""/>
      <w:lvlJc w:val="left"/>
      <w:pPr>
        <w:tabs>
          <w:tab w:val="num" w:pos="643"/>
        </w:tabs>
        <w:ind w:left="643" w:hanging="360"/>
      </w:pPr>
      <w:rPr>
        <w:rFonts w:ascii="Symbol" w:hAnsi="Symbol" w:hint="default"/>
      </w:rPr>
    </w:lvl>
  </w:abstractNum>
  <w:abstractNum w:abstractNumId="7" w15:restartNumberingAfterBreak="0">
    <w:nsid w:val="FFFFFF88"/>
    <w:multiLevelType w:val="singleLevel"/>
    <w:tmpl w:val="6436C060"/>
    <w:lvl w:ilvl="0">
      <w:start w:val="1"/>
      <w:numFmt w:val="decimal"/>
      <w:lvlText w:val="%1."/>
      <w:lvlJc w:val="left"/>
      <w:pPr>
        <w:tabs>
          <w:tab w:val="num" w:pos="360"/>
        </w:tabs>
        <w:ind w:left="360" w:hanging="360"/>
      </w:pPr>
    </w:lvl>
  </w:abstractNum>
  <w:abstractNum w:abstractNumId="8" w15:restartNumberingAfterBreak="0">
    <w:nsid w:val="FFFFFF89"/>
    <w:multiLevelType w:val="singleLevel"/>
    <w:tmpl w:val="D2861CC6"/>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0D16D77"/>
    <w:multiLevelType w:val="hybridMultilevel"/>
    <w:tmpl w:val="6902DB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023E36F1"/>
    <w:multiLevelType w:val="hybridMultilevel"/>
    <w:tmpl w:val="CDD84EDC"/>
    <w:lvl w:ilvl="0" w:tplc="C5F01D34">
      <w:start w:val="1"/>
      <w:numFmt w:val="decimal"/>
      <w:lvlText w:val="[%1]."/>
      <w:lvlJc w:val="left"/>
      <w:pPr>
        <w:tabs>
          <w:tab w:val="num" w:pos="510"/>
        </w:tabs>
        <w:ind w:left="510" w:hanging="510"/>
      </w:pPr>
      <w:rPr>
        <w:rFonts w:hint="default"/>
        <w:sz w:val="28"/>
        <w:szCs w:val="28"/>
      </w:rPr>
    </w:lvl>
    <w:lvl w:ilvl="1" w:tplc="042A0019" w:tentative="1">
      <w:start w:val="1"/>
      <w:numFmt w:val="lowerLetter"/>
      <w:lvlText w:val="%2."/>
      <w:lvlJc w:val="left"/>
      <w:pPr>
        <w:tabs>
          <w:tab w:val="num" w:pos="1440"/>
        </w:tabs>
        <w:ind w:left="1440" w:hanging="360"/>
      </w:pPr>
    </w:lvl>
    <w:lvl w:ilvl="2" w:tplc="042A001B" w:tentative="1">
      <w:start w:val="1"/>
      <w:numFmt w:val="lowerRoman"/>
      <w:lvlText w:val="%3."/>
      <w:lvlJc w:val="right"/>
      <w:pPr>
        <w:tabs>
          <w:tab w:val="num" w:pos="2160"/>
        </w:tabs>
        <w:ind w:left="2160" w:hanging="180"/>
      </w:pPr>
    </w:lvl>
    <w:lvl w:ilvl="3" w:tplc="042A000F" w:tentative="1">
      <w:start w:val="1"/>
      <w:numFmt w:val="decimal"/>
      <w:lvlText w:val="%4."/>
      <w:lvlJc w:val="left"/>
      <w:pPr>
        <w:tabs>
          <w:tab w:val="num" w:pos="2880"/>
        </w:tabs>
        <w:ind w:left="2880" w:hanging="360"/>
      </w:pPr>
    </w:lvl>
    <w:lvl w:ilvl="4" w:tplc="042A0019" w:tentative="1">
      <w:start w:val="1"/>
      <w:numFmt w:val="lowerLetter"/>
      <w:lvlText w:val="%5."/>
      <w:lvlJc w:val="left"/>
      <w:pPr>
        <w:tabs>
          <w:tab w:val="num" w:pos="3600"/>
        </w:tabs>
        <w:ind w:left="3600" w:hanging="360"/>
      </w:pPr>
    </w:lvl>
    <w:lvl w:ilvl="5" w:tplc="042A001B" w:tentative="1">
      <w:start w:val="1"/>
      <w:numFmt w:val="lowerRoman"/>
      <w:lvlText w:val="%6."/>
      <w:lvlJc w:val="right"/>
      <w:pPr>
        <w:tabs>
          <w:tab w:val="num" w:pos="4320"/>
        </w:tabs>
        <w:ind w:left="4320" w:hanging="180"/>
      </w:pPr>
    </w:lvl>
    <w:lvl w:ilvl="6" w:tplc="042A000F" w:tentative="1">
      <w:start w:val="1"/>
      <w:numFmt w:val="decimal"/>
      <w:lvlText w:val="%7."/>
      <w:lvlJc w:val="left"/>
      <w:pPr>
        <w:tabs>
          <w:tab w:val="num" w:pos="5040"/>
        </w:tabs>
        <w:ind w:left="5040" w:hanging="360"/>
      </w:pPr>
    </w:lvl>
    <w:lvl w:ilvl="7" w:tplc="042A0019" w:tentative="1">
      <w:start w:val="1"/>
      <w:numFmt w:val="lowerLetter"/>
      <w:lvlText w:val="%8."/>
      <w:lvlJc w:val="left"/>
      <w:pPr>
        <w:tabs>
          <w:tab w:val="num" w:pos="5760"/>
        </w:tabs>
        <w:ind w:left="5760" w:hanging="360"/>
      </w:pPr>
    </w:lvl>
    <w:lvl w:ilvl="8" w:tplc="042A001B" w:tentative="1">
      <w:start w:val="1"/>
      <w:numFmt w:val="lowerRoman"/>
      <w:lvlText w:val="%9."/>
      <w:lvlJc w:val="right"/>
      <w:pPr>
        <w:tabs>
          <w:tab w:val="num" w:pos="6480"/>
        </w:tabs>
        <w:ind w:left="6480" w:hanging="180"/>
      </w:pPr>
    </w:lvl>
  </w:abstractNum>
  <w:abstractNum w:abstractNumId="11" w15:restartNumberingAfterBreak="0">
    <w:nsid w:val="03F63042"/>
    <w:multiLevelType w:val="multilevel"/>
    <w:tmpl w:val="C17E88CE"/>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2" w15:restartNumberingAfterBreak="0">
    <w:nsid w:val="09A81348"/>
    <w:multiLevelType w:val="hybridMultilevel"/>
    <w:tmpl w:val="854EA59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0B2076A6"/>
    <w:multiLevelType w:val="hybridMultilevel"/>
    <w:tmpl w:val="014ABEB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198C35A2"/>
    <w:multiLevelType w:val="hybridMultilevel"/>
    <w:tmpl w:val="89064A4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5" w15:restartNumberingAfterBreak="0">
    <w:nsid w:val="1B7161DC"/>
    <w:multiLevelType w:val="multilevel"/>
    <w:tmpl w:val="E592AD0E"/>
    <w:lvl w:ilvl="0">
      <w:start w:val="1"/>
      <w:numFmt w:val="decimal"/>
      <w:suff w:val="nothing"/>
      <w:lvlText w:val="CHƯƠNG %1"/>
      <w:lvlJc w:val="left"/>
      <w:pPr>
        <w:ind w:left="0" w:firstLine="0"/>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b/>
        <w:i w:val="0"/>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1BC80ADB"/>
    <w:multiLevelType w:val="hybridMultilevel"/>
    <w:tmpl w:val="39DAD4B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0591B49"/>
    <w:multiLevelType w:val="hybridMultilevel"/>
    <w:tmpl w:val="0E4E4600"/>
    <w:lvl w:ilvl="0" w:tplc="0409000B">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15:restartNumberingAfterBreak="0">
    <w:nsid w:val="20772D3F"/>
    <w:multiLevelType w:val="hybridMultilevel"/>
    <w:tmpl w:val="25A20E0E"/>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9" w15:restartNumberingAfterBreak="0">
    <w:nsid w:val="29986E79"/>
    <w:multiLevelType w:val="hybridMultilevel"/>
    <w:tmpl w:val="EC66B7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31B24910"/>
    <w:multiLevelType w:val="hybridMultilevel"/>
    <w:tmpl w:val="794CCEBE"/>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1" w15:restartNumberingAfterBreak="0">
    <w:nsid w:val="3A6044F0"/>
    <w:multiLevelType w:val="hybridMultilevel"/>
    <w:tmpl w:val="2152C97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3C053A54"/>
    <w:multiLevelType w:val="hybridMultilevel"/>
    <w:tmpl w:val="CE82E5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A30599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4"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15:restartNumberingAfterBreak="0">
    <w:nsid w:val="514B7EA6"/>
    <w:multiLevelType w:val="multilevel"/>
    <w:tmpl w:val="DA569D74"/>
    <w:lvl w:ilvl="0">
      <w:start w:val="1"/>
      <w:numFmt w:val="decimal"/>
      <w:lvlText w:val="%1."/>
      <w:lvlJc w:val="left"/>
      <w:pPr>
        <w:tabs>
          <w:tab w:val="num" w:pos="360"/>
        </w:tabs>
        <w:ind w:left="36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15:restartNumberingAfterBreak="0">
    <w:nsid w:val="51CD720B"/>
    <w:multiLevelType w:val="hybridMultilevel"/>
    <w:tmpl w:val="0E0AEB98"/>
    <w:lvl w:ilvl="0" w:tplc="D48E070C">
      <w:start w:val="1"/>
      <w:numFmt w:val="decimal"/>
      <w:lvlText w:val="Phô lôc %1"/>
      <w:lvlJc w:val="left"/>
      <w:pPr>
        <w:tabs>
          <w:tab w:val="num" w:pos="360"/>
        </w:tabs>
        <w:ind w:left="360" w:hanging="360"/>
      </w:pPr>
      <w:rPr>
        <w:rFonts w:ascii=".VnTimeH" w:hAnsi=".VnTimeH"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5A6B7724"/>
    <w:multiLevelType w:val="hybridMultilevel"/>
    <w:tmpl w:val="D9BEC8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FA507A0"/>
    <w:multiLevelType w:val="hybridMultilevel"/>
    <w:tmpl w:val="7632E7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FAD3F14"/>
    <w:multiLevelType w:val="hybridMultilevel"/>
    <w:tmpl w:val="2E3E486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62412EB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1" w15:restartNumberingAfterBreak="0">
    <w:nsid w:val="626D34EB"/>
    <w:multiLevelType w:val="hybridMultilevel"/>
    <w:tmpl w:val="CAEAF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FD6A82"/>
    <w:multiLevelType w:val="hybridMultilevel"/>
    <w:tmpl w:val="2C089F96"/>
    <w:lvl w:ilvl="0" w:tplc="A544B6E0">
      <w:numFmt w:val="bullet"/>
      <w:lvlText w:val="-"/>
      <w:lvlJc w:val="left"/>
      <w:pPr>
        <w:ind w:left="1080" w:hanging="360"/>
      </w:pPr>
      <w:rPr>
        <w:rFonts w:ascii=".VnTime" w:eastAsia="Times New Roman" w:hAnsi=".VnTime"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570D1A"/>
    <w:multiLevelType w:val="multilevel"/>
    <w:tmpl w:val="06AC32C8"/>
    <w:lvl w:ilvl="0">
      <w:start w:val="1"/>
      <w:numFmt w:val="decimal"/>
      <w:suff w:val="nothing"/>
      <w:lvlText w:val="CHƯƠNG %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b/>
        <w:i w:val="0"/>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6F7F3DA7"/>
    <w:multiLevelType w:val="multilevel"/>
    <w:tmpl w:val="54FEF91E"/>
    <w:lvl w:ilvl="0">
      <w:start w:val="1"/>
      <w:numFmt w:val="decimal"/>
      <w:suff w:val="nothing"/>
      <w:lvlText w:val="Ch­¬ng %1"/>
      <w:lvlJc w:val="left"/>
      <w:pPr>
        <w:ind w:left="1296" w:hanging="432"/>
      </w:pPr>
      <w:rPr>
        <w:rFonts w:hint="default"/>
      </w:rPr>
    </w:lvl>
    <w:lvl w:ilvl="1">
      <w:start w:val="1"/>
      <w:numFmt w:val="decimal"/>
      <w:suff w:val="space"/>
      <w:lvlText w:val="%1.%2"/>
      <w:lvlJc w:val="left"/>
      <w:pPr>
        <w:ind w:left="1440" w:hanging="576"/>
      </w:pPr>
      <w:rPr>
        <w:rFonts w:hint="default"/>
      </w:rPr>
    </w:lvl>
    <w:lvl w:ilvl="2">
      <w:start w:val="1"/>
      <w:numFmt w:val="decimal"/>
      <w:suff w:val="space"/>
      <w:lvlText w:val="%1.%2.%3"/>
      <w:lvlJc w:val="left"/>
      <w:pPr>
        <w:ind w:left="1584" w:hanging="720"/>
      </w:pPr>
      <w:rPr>
        <w:rFonts w:hint="default"/>
        <w:b/>
        <w:i w:val="0"/>
      </w:rPr>
    </w:lvl>
    <w:lvl w:ilvl="3">
      <w:start w:val="1"/>
      <w:numFmt w:val="decimal"/>
      <w:suff w:val="space"/>
      <w:lvlText w:val="%1.%2.%3.%4"/>
      <w:lvlJc w:val="left"/>
      <w:pPr>
        <w:ind w:left="1728" w:hanging="864"/>
      </w:pPr>
      <w:rPr>
        <w:rFonts w:hint="default"/>
      </w:rPr>
    </w:lvl>
    <w:lvl w:ilvl="4">
      <w:start w:val="1"/>
      <w:numFmt w:val="decimal"/>
      <w:lvlText w:val="%1.%2.%3.%4.%5"/>
      <w:lvlJc w:val="left"/>
      <w:pPr>
        <w:tabs>
          <w:tab w:val="num" w:pos="1872"/>
        </w:tabs>
        <w:ind w:left="1872" w:hanging="1008"/>
      </w:pPr>
      <w:rPr>
        <w:rFonts w:hint="default"/>
      </w:rPr>
    </w:lvl>
    <w:lvl w:ilvl="5">
      <w:start w:val="1"/>
      <w:numFmt w:val="decimal"/>
      <w:lvlText w:val="%1.%2.%3.%4.%5.%6"/>
      <w:lvlJc w:val="left"/>
      <w:pPr>
        <w:tabs>
          <w:tab w:val="num" w:pos="2016"/>
        </w:tabs>
        <w:ind w:left="2016" w:hanging="1152"/>
      </w:pPr>
      <w:rPr>
        <w:rFonts w:hint="default"/>
      </w:rPr>
    </w:lvl>
    <w:lvl w:ilvl="6">
      <w:start w:val="1"/>
      <w:numFmt w:val="decimal"/>
      <w:lvlText w:val="%1.%2.%3.%4.%5.%6.%7"/>
      <w:lvlJc w:val="left"/>
      <w:pPr>
        <w:tabs>
          <w:tab w:val="num" w:pos="2160"/>
        </w:tabs>
        <w:ind w:left="2160" w:hanging="1296"/>
      </w:pPr>
      <w:rPr>
        <w:rFonts w:hint="default"/>
      </w:rPr>
    </w:lvl>
    <w:lvl w:ilvl="7">
      <w:start w:val="1"/>
      <w:numFmt w:val="decimal"/>
      <w:lvlText w:val="%1.%2.%3.%4.%5.%6.%7.%8"/>
      <w:lvlJc w:val="left"/>
      <w:pPr>
        <w:tabs>
          <w:tab w:val="num" w:pos="2304"/>
        </w:tabs>
        <w:ind w:left="2304" w:hanging="1440"/>
      </w:pPr>
      <w:rPr>
        <w:rFonts w:hint="default"/>
      </w:rPr>
    </w:lvl>
    <w:lvl w:ilvl="8">
      <w:start w:val="1"/>
      <w:numFmt w:val="decimal"/>
      <w:lvlText w:val="%1.%2.%3.%4.%5.%6.%7.%8.%9"/>
      <w:lvlJc w:val="left"/>
      <w:pPr>
        <w:tabs>
          <w:tab w:val="num" w:pos="2448"/>
        </w:tabs>
        <w:ind w:left="2448" w:hanging="1584"/>
      </w:pPr>
      <w:rPr>
        <w:rFonts w:hint="default"/>
      </w:rPr>
    </w:lvl>
  </w:abstractNum>
  <w:abstractNum w:abstractNumId="36" w15:restartNumberingAfterBreak="0">
    <w:nsid w:val="77C4595A"/>
    <w:multiLevelType w:val="multilevel"/>
    <w:tmpl w:val="0E0AEB98"/>
    <w:lvl w:ilvl="0">
      <w:start w:val="1"/>
      <w:numFmt w:val="decimal"/>
      <w:lvlText w:val="Phô lôc %1"/>
      <w:lvlJc w:val="left"/>
      <w:pPr>
        <w:tabs>
          <w:tab w:val="num" w:pos="360"/>
        </w:tabs>
        <w:ind w:left="360" w:hanging="360"/>
      </w:pPr>
      <w:rPr>
        <w:rFonts w:ascii=".VnTimeH" w:hAnsi=".VnTimeH"/>
        <w:sz w:val="28"/>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15:restartNumberingAfterBreak="0">
    <w:nsid w:val="7AAE334B"/>
    <w:multiLevelType w:val="hybridMultilevel"/>
    <w:tmpl w:val="FB70818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num w:numId="1">
    <w:abstractNumId w:val="15"/>
  </w:num>
  <w:num w:numId="2">
    <w:abstractNumId w:val="30"/>
  </w:num>
  <w:num w:numId="3">
    <w:abstractNumId w:val="10"/>
  </w:num>
  <w:num w:numId="4">
    <w:abstractNumId w:val="26"/>
  </w:num>
  <w:num w:numId="5">
    <w:abstractNumId w:val="25"/>
  </w:num>
  <w:num w:numId="6">
    <w:abstractNumId w:val="36"/>
  </w:num>
  <w:num w:numId="7">
    <w:abstractNumId w:val="15"/>
  </w:num>
  <w:num w:numId="8">
    <w:abstractNumId w:val="8"/>
  </w:num>
  <w:num w:numId="9">
    <w:abstractNumId w:val="6"/>
  </w:num>
  <w:num w:numId="10">
    <w:abstractNumId w:val="5"/>
  </w:num>
  <w:num w:numId="11">
    <w:abstractNumId w:val="4"/>
  </w:num>
  <w:num w:numId="12">
    <w:abstractNumId w:val="3"/>
  </w:num>
  <w:num w:numId="13">
    <w:abstractNumId w:val="7"/>
  </w:num>
  <w:num w:numId="14">
    <w:abstractNumId w:val="2"/>
  </w:num>
  <w:num w:numId="15">
    <w:abstractNumId w:val="1"/>
  </w:num>
  <w:num w:numId="16">
    <w:abstractNumId w:val="0"/>
  </w:num>
  <w:num w:numId="17">
    <w:abstractNumId w:val="32"/>
  </w:num>
  <w:num w:numId="18">
    <w:abstractNumId w:val="35"/>
  </w:num>
  <w:num w:numId="19">
    <w:abstractNumId w:val="34"/>
  </w:num>
  <w:num w:numId="20">
    <w:abstractNumId w:val="23"/>
  </w:num>
  <w:num w:numId="21">
    <w:abstractNumId w:val="11"/>
  </w:num>
  <w:num w:numId="22">
    <w:abstractNumId w:val="10"/>
  </w:num>
  <w:num w:numId="23">
    <w:abstractNumId w:val="10"/>
  </w:num>
  <w:num w:numId="24">
    <w:abstractNumId w:val="10"/>
  </w:num>
  <w:num w:numId="25">
    <w:abstractNumId w:val="10"/>
  </w:num>
  <w:num w:numId="26">
    <w:abstractNumId w:val="10"/>
  </w:num>
  <w:num w:numId="27">
    <w:abstractNumId w:val="11"/>
  </w:num>
  <w:num w:numId="28">
    <w:abstractNumId w:val="11"/>
  </w:num>
  <w:num w:numId="29">
    <w:abstractNumId w:val="11"/>
  </w:num>
  <w:num w:numId="30">
    <w:abstractNumId w:val="24"/>
  </w:num>
  <w:num w:numId="31">
    <w:abstractNumId w:val="24"/>
    <w:lvlOverride w:ilvl="0">
      <w:startOverride w:val="1"/>
    </w:lvlOverride>
  </w:num>
  <w:num w:numId="32">
    <w:abstractNumId w:val="11"/>
  </w:num>
  <w:num w:numId="33">
    <w:abstractNumId w:val="33"/>
  </w:num>
  <w:num w:numId="34">
    <w:abstractNumId w:val="22"/>
  </w:num>
  <w:num w:numId="35">
    <w:abstractNumId w:val="21"/>
  </w:num>
  <w:num w:numId="36">
    <w:abstractNumId w:val="31"/>
  </w:num>
  <w:num w:numId="37">
    <w:abstractNumId w:val="28"/>
  </w:num>
  <w:num w:numId="38">
    <w:abstractNumId w:val="27"/>
  </w:num>
  <w:num w:numId="39">
    <w:abstractNumId w:val="16"/>
  </w:num>
  <w:num w:numId="40">
    <w:abstractNumId w:val="29"/>
  </w:num>
  <w:num w:numId="41">
    <w:abstractNumId w:val="14"/>
  </w:num>
  <w:num w:numId="42">
    <w:abstractNumId w:val="20"/>
  </w:num>
  <w:num w:numId="43">
    <w:abstractNumId w:val="13"/>
  </w:num>
  <w:num w:numId="44">
    <w:abstractNumId w:val="9"/>
  </w:num>
  <w:num w:numId="45">
    <w:abstractNumId w:val="37"/>
  </w:num>
  <w:num w:numId="46">
    <w:abstractNumId w:val="17"/>
  </w:num>
  <w:num w:numId="47">
    <w:abstractNumId w:val="12"/>
  </w:num>
  <w:num w:numId="48">
    <w:abstractNumId w:val="18"/>
  </w:num>
  <w:num w:numId="4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855"/>
    <w:rsid w:val="0000420E"/>
    <w:rsid w:val="000050EC"/>
    <w:rsid w:val="000119D1"/>
    <w:rsid w:val="00024F8B"/>
    <w:rsid w:val="00030780"/>
    <w:rsid w:val="00032E6B"/>
    <w:rsid w:val="00041E78"/>
    <w:rsid w:val="00061855"/>
    <w:rsid w:val="00066A27"/>
    <w:rsid w:val="0007281B"/>
    <w:rsid w:val="0007352A"/>
    <w:rsid w:val="00076599"/>
    <w:rsid w:val="00082EB9"/>
    <w:rsid w:val="000936DA"/>
    <w:rsid w:val="000968D4"/>
    <w:rsid w:val="000B66C0"/>
    <w:rsid w:val="000B6B71"/>
    <w:rsid w:val="000B6FBD"/>
    <w:rsid w:val="000C5F09"/>
    <w:rsid w:val="000D3391"/>
    <w:rsid w:val="000F1E18"/>
    <w:rsid w:val="001028A1"/>
    <w:rsid w:val="0013170C"/>
    <w:rsid w:val="00132F91"/>
    <w:rsid w:val="00152D15"/>
    <w:rsid w:val="00162939"/>
    <w:rsid w:val="0018354F"/>
    <w:rsid w:val="00192969"/>
    <w:rsid w:val="001A08FA"/>
    <w:rsid w:val="001C6057"/>
    <w:rsid w:val="001D0D77"/>
    <w:rsid w:val="001D730B"/>
    <w:rsid w:val="001E4630"/>
    <w:rsid w:val="001F351F"/>
    <w:rsid w:val="00213E4E"/>
    <w:rsid w:val="00222D64"/>
    <w:rsid w:val="002254C6"/>
    <w:rsid w:val="00227D14"/>
    <w:rsid w:val="002376E5"/>
    <w:rsid w:val="00242CF0"/>
    <w:rsid w:val="00243BE7"/>
    <w:rsid w:val="00253413"/>
    <w:rsid w:val="00256573"/>
    <w:rsid w:val="002615FC"/>
    <w:rsid w:val="0026378F"/>
    <w:rsid w:val="00266945"/>
    <w:rsid w:val="002703A5"/>
    <w:rsid w:val="00272D18"/>
    <w:rsid w:val="00272E44"/>
    <w:rsid w:val="00282591"/>
    <w:rsid w:val="00292141"/>
    <w:rsid w:val="002A2AB1"/>
    <w:rsid w:val="002A3C11"/>
    <w:rsid w:val="002C3177"/>
    <w:rsid w:val="002D16F4"/>
    <w:rsid w:val="002D6ECA"/>
    <w:rsid w:val="002E6C36"/>
    <w:rsid w:val="002F5093"/>
    <w:rsid w:val="00316329"/>
    <w:rsid w:val="00332B2A"/>
    <w:rsid w:val="00337C58"/>
    <w:rsid w:val="00341D97"/>
    <w:rsid w:val="00342771"/>
    <w:rsid w:val="0034391F"/>
    <w:rsid w:val="00344655"/>
    <w:rsid w:val="003510E3"/>
    <w:rsid w:val="00352680"/>
    <w:rsid w:val="00366214"/>
    <w:rsid w:val="00367E92"/>
    <w:rsid w:val="00372545"/>
    <w:rsid w:val="00382789"/>
    <w:rsid w:val="003918B2"/>
    <w:rsid w:val="00395895"/>
    <w:rsid w:val="003A57B5"/>
    <w:rsid w:val="003A6197"/>
    <w:rsid w:val="003B30C7"/>
    <w:rsid w:val="003C1390"/>
    <w:rsid w:val="003C7DF3"/>
    <w:rsid w:val="003E7AF7"/>
    <w:rsid w:val="0041556C"/>
    <w:rsid w:val="004500E2"/>
    <w:rsid w:val="004662D2"/>
    <w:rsid w:val="00466B47"/>
    <w:rsid w:val="00477BB5"/>
    <w:rsid w:val="00484E67"/>
    <w:rsid w:val="004A3046"/>
    <w:rsid w:val="004B274E"/>
    <w:rsid w:val="004B32DA"/>
    <w:rsid w:val="004B4BF6"/>
    <w:rsid w:val="004C1D6A"/>
    <w:rsid w:val="004E33AF"/>
    <w:rsid w:val="004E34D0"/>
    <w:rsid w:val="004E3C21"/>
    <w:rsid w:val="0050292A"/>
    <w:rsid w:val="0050764E"/>
    <w:rsid w:val="00510BA3"/>
    <w:rsid w:val="00511681"/>
    <w:rsid w:val="00511C02"/>
    <w:rsid w:val="005173D9"/>
    <w:rsid w:val="00520BCB"/>
    <w:rsid w:val="00526DC0"/>
    <w:rsid w:val="00535CEF"/>
    <w:rsid w:val="0054598B"/>
    <w:rsid w:val="00554D3D"/>
    <w:rsid w:val="00567D76"/>
    <w:rsid w:val="00570EF4"/>
    <w:rsid w:val="00585F4E"/>
    <w:rsid w:val="00591085"/>
    <w:rsid w:val="00597729"/>
    <w:rsid w:val="00597ACF"/>
    <w:rsid w:val="005A01C8"/>
    <w:rsid w:val="005A6ED1"/>
    <w:rsid w:val="005B7357"/>
    <w:rsid w:val="005C2261"/>
    <w:rsid w:val="005C29A7"/>
    <w:rsid w:val="005D68FF"/>
    <w:rsid w:val="005D6CF1"/>
    <w:rsid w:val="0060062A"/>
    <w:rsid w:val="00607962"/>
    <w:rsid w:val="00620688"/>
    <w:rsid w:val="006208DA"/>
    <w:rsid w:val="00625D4A"/>
    <w:rsid w:val="00625E8F"/>
    <w:rsid w:val="006322F7"/>
    <w:rsid w:val="00632D4C"/>
    <w:rsid w:val="006354F5"/>
    <w:rsid w:val="00637F5F"/>
    <w:rsid w:val="00641168"/>
    <w:rsid w:val="0066625C"/>
    <w:rsid w:val="006721BD"/>
    <w:rsid w:val="00674E7A"/>
    <w:rsid w:val="00686042"/>
    <w:rsid w:val="00687D1A"/>
    <w:rsid w:val="00690D36"/>
    <w:rsid w:val="0069113E"/>
    <w:rsid w:val="00691AA0"/>
    <w:rsid w:val="006924B5"/>
    <w:rsid w:val="006A4FFB"/>
    <w:rsid w:val="006A7661"/>
    <w:rsid w:val="006B6CA9"/>
    <w:rsid w:val="006C1FC6"/>
    <w:rsid w:val="006C726C"/>
    <w:rsid w:val="006D1040"/>
    <w:rsid w:val="006D122E"/>
    <w:rsid w:val="006D3356"/>
    <w:rsid w:val="006E745E"/>
    <w:rsid w:val="006F7F72"/>
    <w:rsid w:val="00715016"/>
    <w:rsid w:val="007236B8"/>
    <w:rsid w:val="0073001F"/>
    <w:rsid w:val="00733EE1"/>
    <w:rsid w:val="00734C2E"/>
    <w:rsid w:val="00753684"/>
    <w:rsid w:val="00760E25"/>
    <w:rsid w:val="0077247B"/>
    <w:rsid w:val="00791320"/>
    <w:rsid w:val="00793C69"/>
    <w:rsid w:val="00796B5B"/>
    <w:rsid w:val="007A14E2"/>
    <w:rsid w:val="007A37BD"/>
    <w:rsid w:val="007A663A"/>
    <w:rsid w:val="007C28B3"/>
    <w:rsid w:val="007C67D8"/>
    <w:rsid w:val="007F0419"/>
    <w:rsid w:val="007F3612"/>
    <w:rsid w:val="00802482"/>
    <w:rsid w:val="008129E1"/>
    <w:rsid w:val="00830C28"/>
    <w:rsid w:val="00832E9E"/>
    <w:rsid w:val="00833757"/>
    <w:rsid w:val="00841662"/>
    <w:rsid w:val="00844B3E"/>
    <w:rsid w:val="008571E6"/>
    <w:rsid w:val="00873E0F"/>
    <w:rsid w:val="00874002"/>
    <w:rsid w:val="00890157"/>
    <w:rsid w:val="0089077B"/>
    <w:rsid w:val="00891AE1"/>
    <w:rsid w:val="008C2D3B"/>
    <w:rsid w:val="008D080A"/>
    <w:rsid w:val="008D201A"/>
    <w:rsid w:val="008F3A79"/>
    <w:rsid w:val="008F6358"/>
    <w:rsid w:val="008F6806"/>
    <w:rsid w:val="00905EFD"/>
    <w:rsid w:val="00912131"/>
    <w:rsid w:val="009145C4"/>
    <w:rsid w:val="009165B5"/>
    <w:rsid w:val="00916D44"/>
    <w:rsid w:val="0092047C"/>
    <w:rsid w:val="00923768"/>
    <w:rsid w:val="0092621A"/>
    <w:rsid w:val="00927237"/>
    <w:rsid w:val="00932D2C"/>
    <w:rsid w:val="00934F9E"/>
    <w:rsid w:val="00941149"/>
    <w:rsid w:val="0095236D"/>
    <w:rsid w:val="00976CB1"/>
    <w:rsid w:val="00980CBB"/>
    <w:rsid w:val="00982FFA"/>
    <w:rsid w:val="00983CC8"/>
    <w:rsid w:val="00991BC2"/>
    <w:rsid w:val="009927CC"/>
    <w:rsid w:val="0099280A"/>
    <w:rsid w:val="009944C9"/>
    <w:rsid w:val="00996DFB"/>
    <w:rsid w:val="009C181C"/>
    <w:rsid w:val="009C6954"/>
    <w:rsid w:val="009C6BFA"/>
    <w:rsid w:val="009C7087"/>
    <w:rsid w:val="009E77CD"/>
    <w:rsid w:val="009E7E43"/>
    <w:rsid w:val="00A03445"/>
    <w:rsid w:val="00A12DDA"/>
    <w:rsid w:val="00A144E9"/>
    <w:rsid w:val="00A14D85"/>
    <w:rsid w:val="00A16910"/>
    <w:rsid w:val="00A33BF0"/>
    <w:rsid w:val="00A33F5D"/>
    <w:rsid w:val="00A43D69"/>
    <w:rsid w:val="00A520AB"/>
    <w:rsid w:val="00A54EB5"/>
    <w:rsid w:val="00A57645"/>
    <w:rsid w:val="00A64047"/>
    <w:rsid w:val="00A65CE1"/>
    <w:rsid w:val="00A65EB7"/>
    <w:rsid w:val="00A75B8B"/>
    <w:rsid w:val="00A75E05"/>
    <w:rsid w:val="00A77777"/>
    <w:rsid w:val="00A873BC"/>
    <w:rsid w:val="00A93577"/>
    <w:rsid w:val="00AB428E"/>
    <w:rsid w:val="00AB4446"/>
    <w:rsid w:val="00AB4DE3"/>
    <w:rsid w:val="00AC4081"/>
    <w:rsid w:val="00AD518C"/>
    <w:rsid w:val="00AE02ED"/>
    <w:rsid w:val="00AF54FB"/>
    <w:rsid w:val="00AF66B3"/>
    <w:rsid w:val="00B04AFA"/>
    <w:rsid w:val="00B11C20"/>
    <w:rsid w:val="00B16BC7"/>
    <w:rsid w:val="00B3755E"/>
    <w:rsid w:val="00B37CF8"/>
    <w:rsid w:val="00B41461"/>
    <w:rsid w:val="00B41A05"/>
    <w:rsid w:val="00B42C8A"/>
    <w:rsid w:val="00B43BD0"/>
    <w:rsid w:val="00B4476F"/>
    <w:rsid w:val="00B51658"/>
    <w:rsid w:val="00B57E92"/>
    <w:rsid w:val="00B65E39"/>
    <w:rsid w:val="00B72142"/>
    <w:rsid w:val="00B73F92"/>
    <w:rsid w:val="00B75129"/>
    <w:rsid w:val="00B86125"/>
    <w:rsid w:val="00B86E0A"/>
    <w:rsid w:val="00BA2ABF"/>
    <w:rsid w:val="00BA6B26"/>
    <w:rsid w:val="00BA7A41"/>
    <w:rsid w:val="00BB0637"/>
    <w:rsid w:val="00BB71A4"/>
    <w:rsid w:val="00BC2CA7"/>
    <w:rsid w:val="00BF3DD6"/>
    <w:rsid w:val="00C06CF1"/>
    <w:rsid w:val="00C075B5"/>
    <w:rsid w:val="00C11DED"/>
    <w:rsid w:val="00C15A01"/>
    <w:rsid w:val="00C1624A"/>
    <w:rsid w:val="00C1658A"/>
    <w:rsid w:val="00C24DC5"/>
    <w:rsid w:val="00C27AA3"/>
    <w:rsid w:val="00C361D5"/>
    <w:rsid w:val="00C36695"/>
    <w:rsid w:val="00C40BE3"/>
    <w:rsid w:val="00C53449"/>
    <w:rsid w:val="00C7577F"/>
    <w:rsid w:val="00C761A1"/>
    <w:rsid w:val="00C77DD7"/>
    <w:rsid w:val="00C80DA8"/>
    <w:rsid w:val="00C87DA0"/>
    <w:rsid w:val="00C913CC"/>
    <w:rsid w:val="00C97222"/>
    <w:rsid w:val="00CA13DD"/>
    <w:rsid w:val="00CA4F68"/>
    <w:rsid w:val="00CB3A4E"/>
    <w:rsid w:val="00CD2AA9"/>
    <w:rsid w:val="00CF01C7"/>
    <w:rsid w:val="00CF0B23"/>
    <w:rsid w:val="00D00BC9"/>
    <w:rsid w:val="00D053BA"/>
    <w:rsid w:val="00D0572A"/>
    <w:rsid w:val="00D1641A"/>
    <w:rsid w:val="00D22FAE"/>
    <w:rsid w:val="00D25BDA"/>
    <w:rsid w:val="00D514AE"/>
    <w:rsid w:val="00D64947"/>
    <w:rsid w:val="00D865BB"/>
    <w:rsid w:val="00D9695D"/>
    <w:rsid w:val="00DA6B44"/>
    <w:rsid w:val="00DA7316"/>
    <w:rsid w:val="00DB14CF"/>
    <w:rsid w:val="00DB5FB8"/>
    <w:rsid w:val="00DB75F1"/>
    <w:rsid w:val="00DC0852"/>
    <w:rsid w:val="00DC667C"/>
    <w:rsid w:val="00DE1BC7"/>
    <w:rsid w:val="00DF50D3"/>
    <w:rsid w:val="00E000E6"/>
    <w:rsid w:val="00E15C52"/>
    <w:rsid w:val="00E16C6E"/>
    <w:rsid w:val="00E16E41"/>
    <w:rsid w:val="00E2207E"/>
    <w:rsid w:val="00E36664"/>
    <w:rsid w:val="00E37D4D"/>
    <w:rsid w:val="00E43225"/>
    <w:rsid w:val="00E61077"/>
    <w:rsid w:val="00E7260B"/>
    <w:rsid w:val="00E7767D"/>
    <w:rsid w:val="00E800F6"/>
    <w:rsid w:val="00E92699"/>
    <w:rsid w:val="00E928AE"/>
    <w:rsid w:val="00EA6798"/>
    <w:rsid w:val="00EA7CFA"/>
    <w:rsid w:val="00EB57EC"/>
    <w:rsid w:val="00EC28ED"/>
    <w:rsid w:val="00ED0400"/>
    <w:rsid w:val="00ED04CE"/>
    <w:rsid w:val="00ED6814"/>
    <w:rsid w:val="00EE2600"/>
    <w:rsid w:val="00F00174"/>
    <w:rsid w:val="00F013CC"/>
    <w:rsid w:val="00F102A9"/>
    <w:rsid w:val="00F20A64"/>
    <w:rsid w:val="00F22934"/>
    <w:rsid w:val="00F40FA3"/>
    <w:rsid w:val="00F6055A"/>
    <w:rsid w:val="00F60826"/>
    <w:rsid w:val="00F658C7"/>
    <w:rsid w:val="00F7241D"/>
    <w:rsid w:val="00F84CD0"/>
    <w:rsid w:val="00F906A3"/>
    <w:rsid w:val="00F9506E"/>
    <w:rsid w:val="00F95A03"/>
    <w:rsid w:val="00FA6BCF"/>
    <w:rsid w:val="00FC3F49"/>
    <w:rsid w:val="00FC6B36"/>
    <w:rsid w:val="00FD1148"/>
    <w:rsid w:val="00FE0293"/>
    <w:rsid w:val="00FE0B14"/>
    <w:rsid w:val="00FF0FE8"/>
    <w:rsid w:val="00FF6310"/>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1449AA96-DEF1-436F-A684-0E83ECE3F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21"/>
      </w:numPr>
      <w:spacing w:before="60" w:after="480" w:line="288" w:lineRule="auto"/>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21"/>
      </w:numPr>
      <w:jc w:val="left"/>
      <w:outlineLvl w:val="1"/>
    </w:pPr>
    <w:rPr>
      <w:rFonts w:cs="Arial"/>
      <w:b/>
      <w:bCs/>
      <w:iCs/>
      <w:szCs w:val="28"/>
    </w:rPr>
  </w:style>
  <w:style w:type="paragraph" w:styleId="Heading3">
    <w:name w:val="heading 3"/>
    <w:basedOn w:val="Normal"/>
    <w:next w:val="Normal"/>
    <w:qFormat/>
    <w:rsid w:val="00511C02"/>
    <w:pPr>
      <w:keepNext/>
      <w:numPr>
        <w:ilvl w:val="2"/>
        <w:numId w:val="21"/>
      </w:numPr>
      <w:jc w:val="left"/>
      <w:outlineLvl w:val="2"/>
    </w:pPr>
    <w:rPr>
      <w:rFonts w:cs="Arial"/>
      <w:b/>
      <w:bCs/>
      <w:i/>
      <w:szCs w:val="26"/>
    </w:rPr>
  </w:style>
  <w:style w:type="paragraph" w:styleId="Heading4">
    <w:name w:val="heading 4"/>
    <w:basedOn w:val="Normal"/>
    <w:next w:val="Normal"/>
    <w:qFormat/>
    <w:rsid w:val="00597ACF"/>
    <w:pPr>
      <w:keepNext/>
      <w:numPr>
        <w:ilvl w:val="3"/>
        <w:numId w:val="21"/>
      </w:numPr>
      <w:outlineLvl w:val="3"/>
    </w:pPr>
    <w:rPr>
      <w:b/>
      <w:bCs/>
      <w:szCs w:val="28"/>
    </w:rPr>
  </w:style>
  <w:style w:type="paragraph" w:styleId="Heading5">
    <w:name w:val="heading 5"/>
    <w:basedOn w:val="Normal"/>
    <w:next w:val="Normal"/>
    <w:qFormat/>
    <w:rsid w:val="00597ACF"/>
    <w:pPr>
      <w:numPr>
        <w:ilvl w:val="4"/>
        <w:numId w:val="21"/>
      </w:numPr>
      <w:spacing w:before="240" w:after="60"/>
      <w:outlineLvl w:val="4"/>
    </w:pPr>
    <w:rPr>
      <w:b/>
      <w:bCs/>
      <w:i/>
      <w:iCs/>
      <w:szCs w:val="26"/>
    </w:rPr>
  </w:style>
  <w:style w:type="paragraph" w:styleId="Heading6">
    <w:name w:val="heading 6"/>
    <w:basedOn w:val="Normal"/>
    <w:next w:val="Normal"/>
    <w:qFormat/>
    <w:rsid w:val="00597ACF"/>
    <w:pPr>
      <w:numPr>
        <w:ilvl w:val="5"/>
        <w:numId w:val="21"/>
      </w:numPr>
      <w:spacing w:before="240" w:after="60"/>
      <w:outlineLvl w:val="5"/>
    </w:pPr>
    <w:rPr>
      <w:b/>
      <w:bCs/>
      <w:sz w:val="22"/>
      <w:szCs w:val="22"/>
    </w:rPr>
  </w:style>
  <w:style w:type="paragraph" w:styleId="Heading7">
    <w:name w:val="heading 7"/>
    <w:basedOn w:val="Normal"/>
    <w:next w:val="Normal"/>
    <w:qFormat/>
    <w:rsid w:val="00597ACF"/>
    <w:pPr>
      <w:numPr>
        <w:ilvl w:val="6"/>
        <w:numId w:val="21"/>
      </w:numPr>
      <w:spacing w:before="240" w:after="60"/>
      <w:outlineLvl w:val="6"/>
    </w:pPr>
    <w:rPr>
      <w:sz w:val="24"/>
    </w:rPr>
  </w:style>
  <w:style w:type="paragraph" w:styleId="Heading8">
    <w:name w:val="heading 8"/>
    <w:basedOn w:val="Normal"/>
    <w:next w:val="Normal"/>
    <w:qFormat/>
    <w:rsid w:val="00597ACF"/>
    <w:pPr>
      <w:numPr>
        <w:ilvl w:val="7"/>
        <w:numId w:val="21"/>
      </w:numPr>
      <w:spacing w:before="240" w:after="60"/>
      <w:outlineLvl w:val="7"/>
    </w:pPr>
    <w:rPr>
      <w:i/>
      <w:iCs/>
      <w:sz w:val="24"/>
    </w:rPr>
  </w:style>
  <w:style w:type="paragraph" w:styleId="Heading9">
    <w:name w:val="heading 9"/>
    <w:basedOn w:val="Normal"/>
    <w:next w:val="Normal"/>
    <w:qFormat/>
    <w:rsid w:val="00597ACF"/>
    <w:pPr>
      <w:numPr>
        <w:ilvl w:val="8"/>
        <w:numId w:val="2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30"/>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
    <w:name w:val="Unresolved Mention"/>
    <w:basedOn w:val="DefaultParagraphFont"/>
    <w:uiPriority w:val="99"/>
    <w:semiHidden/>
    <w:unhideWhenUsed/>
    <w:rsid w:val="006A7661"/>
    <w:rPr>
      <w:color w:val="808080"/>
      <w:shd w:val="clear" w:color="auto" w:fill="E6E6E6"/>
    </w:rPr>
  </w:style>
  <w:style w:type="paragraph" w:customStyle="1" w:styleId="tenSV">
    <w:name w:val="tenSV"/>
    <w:basedOn w:val="Normal"/>
    <w:qFormat/>
    <w:rsid w:val="00F95A03"/>
    <w:pPr>
      <w:spacing w:before="0" w:line="240" w:lineRule="auto"/>
      <w:ind w:firstLine="0"/>
      <w:jc w:val="left"/>
    </w:pPr>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Internet_V%E1%BA%A1n_V%E1%BA%ADt" TargetMode="External"/><Relationship Id="rId21" Type="http://schemas.openxmlformats.org/officeDocument/2006/relationships/hyperlink" Target="https://vi.wikipedia.org/wiki/H%E1%BB%87_th%E1%BB%91ng_nh%C3%BAng" TargetMode="External"/><Relationship Id="rId42" Type="http://schemas.openxmlformats.org/officeDocument/2006/relationships/hyperlink" Target="https://hshop.vn/products/kit-rf-thu-phat-wifi-esp8266-nodemcu" TargetMode="External"/><Relationship Id="rId47" Type="http://schemas.openxmlformats.org/officeDocument/2006/relationships/image" Target="media/image17.jpg"/><Relationship Id="rId63" Type="http://schemas.openxmlformats.org/officeDocument/2006/relationships/image" Target="media/image33.png"/><Relationship Id="rId68" Type="http://schemas.openxmlformats.org/officeDocument/2006/relationships/image" Target="media/image38.jp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vi.wikipedia.org/w/index.php?title=H%E1%BB%87_th%E1%BB%91ng_%E1%BA%A3o-th%E1%BB%B1c&amp;action=edit&amp;redlink=1" TargetMode="External"/><Relationship Id="rId11" Type="http://schemas.openxmlformats.org/officeDocument/2006/relationships/footer" Target="footer2.xml"/><Relationship Id="rId24" Type="http://schemas.openxmlformats.org/officeDocument/2006/relationships/hyperlink" Target="https://vi.wikipedia.org/wiki/C%C6%A1_c%E1%BA%A5u_ch%E1%BA%A5p_h%C3%A0nh" TargetMode="External"/><Relationship Id="rId32" Type="http://schemas.openxmlformats.org/officeDocument/2006/relationships/hyperlink" Target="https://vi.wikipedia.org/wiki/Nh%C3%A0_th%C3%B4ng_minh" TargetMode="External"/><Relationship Id="rId37" Type="http://schemas.openxmlformats.org/officeDocument/2006/relationships/image" Target="media/image9.jpeg"/><Relationship Id="rId40" Type="http://schemas.openxmlformats.org/officeDocument/2006/relationships/image" Target="media/image12.jpg"/><Relationship Id="rId45" Type="http://schemas.openxmlformats.org/officeDocument/2006/relationships/hyperlink" Target="https://hshop.vn/products/cam-bien-do-am-dat-2" TargetMode="External"/><Relationship Id="rId53" Type="http://schemas.openxmlformats.org/officeDocument/2006/relationships/image" Target="media/image23.png"/><Relationship Id="rId58" Type="http://schemas.openxmlformats.org/officeDocument/2006/relationships/image" Target="media/image28.jpg"/><Relationship Id="rId66" Type="http://schemas.openxmlformats.org/officeDocument/2006/relationships/image" Target="media/image36.jpg"/><Relationship Id="rId74"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31.jpeg"/><Relationship Id="rId19" Type="http://schemas.openxmlformats.org/officeDocument/2006/relationships/hyperlink" Target="https://vi.wikipedia.org/wiki/Li%C3%AAn_m%E1%BA%A1ng" TargetMode="External"/><Relationship Id="rId14" Type="http://schemas.openxmlformats.org/officeDocument/2006/relationships/image" Target="media/image4.png"/><Relationship Id="rId22" Type="http://schemas.openxmlformats.org/officeDocument/2006/relationships/hyperlink" Target="https://vi.wikipedia.org/wiki/Ph%E1%BA%A7n_m%E1%BB%81m" TargetMode="External"/><Relationship Id="rId27" Type="http://schemas.openxmlformats.org/officeDocument/2006/relationships/hyperlink" Target="https://vi.wikipedia.org/wiki/C%E1%BA%A3m_bi%E1%BA%BFn" TargetMode="External"/><Relationship Id="rId30" Type="http://schemas.openxmlformats.org/officeDocument/2006/relationships/hyperlink" Target="https://vi.wikipedia.org/wiki/%C4%90i%E1%BB%87n_l%C6%B0%E1%BB%9Bi_th%C3%B4ng_minh" TargetMode="External"/><Relationship Id="rId35" Type="http://schemas.openxmlformats.org/officeDocument/2006/relationships/hyperlink" Target="https://vi.wikipedia.org/wiki/H%E1%BB%87_th%E1%BB%91ng_nh%C3%BAng" TargetMode="External"/><Relationship Id="rId43" Type="http://schemas.openxmlformats.org/officeDocument/2006/relationships/image" Target="media/image14.jpg"/><Relationship Id="rId48" Type="http://schemas.openxmlformats.org/officeDocument/2006/relationships/image" Target="media/image18.jpg"/><Relationship Id="rId56" Type="http://schemas.openxmlformats.org/officeDocument/2006/relationships/image" Target="media/image26.jpg"/><Relationship Id="rId64" Type="http://schemas.openxmlformats.org/officeDocument/2006/relationships/image" Target="media/image34.jpg"/><Relationship Id="rId69" Type="http://schemas.openxmlformats.org/officeDocument/2006/relationships/hyperlink" Target="https://iotmakervn.github.io/iot-starter-book/" TargetMode="External"/><Relationship Id="rId8" Type="http://schemas.openxmlformats.org/officeDocument/2006/relationships/image" Target="media/image1.png"/><Relationship Id="rId51" Type="http://schemas.openxmlformats.org/officeDocument/2006/relationships/image" Target="media/image21.jpeg"/><Relationship Id="rId72" Type="http://schemas.openxmlformats.org/officeDocument/2006/relationships/hyperlink" Target="http://arduino.vn/tags/software-seria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vi.wikipedia.org/wiki/Internet_V%E1%BA%A1n_V%E1%BA%ADt" TargetMode="External"/><Relationship Id="rId33" Type="http://schemas.openxmlformats.org/officeDocument/2006/relationships/hyperlink" Target="https://vi.wikipedia.org/w/index.php?title=V%E1%BA%ADn_t%E1%BA%A3i_th%C3%B4ng_minh&amp;action=edit&amp;redlink=1" TargetMode="External"/><Relationship Id="rId38" Type="http://schemas.openxmlformats.org/officeDocument/2006/relationships/image" Target="media/image10.png"/><Relationship Id="rId46" Type="http://schemas.openxmlformats.org/officeDocument/2006/relationships/image" Target="media/image16.png"/><Relationship Id="rId59" Type="http://schemas.openxmlformats.org/officeDocument/2006/relationships/image" Target="media/image29.jpeg"/><Relationship Id="rId67" Type="http://schemas.openxmlformats.org/officeDocument/2006/relationships/image" Target="media/image37.jpeg"/><Relationship Id="rId20" Type="http://schemas.openxmlformats.org/officeDocument/2006/relationships/hyperlink" Target="https://vi.wikipedia.org/wiki/Thi%E1%BA%BFt_b%E1%BB%8B_th%C3%B4ng_minh" TargetMode="External"/><Relationship Id="rId41" Type="http://schemas.openxmlformats.org/officeDocument/2006/relationships/image" Target="media/image13.jp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hyperlink" Target="https://hshop.vn/"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vi.wikipedia.org/wiki/C%E1%BA%A3m_bi%E1%BA%BFn" TargetMode="External"/><Relationship Id="rId28" Type="http://schemas.openxmlformats.org/officeDocument/2006/relationships/hyperlink" Target="https://vi.wikipedia.org/wiki/C%C6%A1_c%E1%BA%A5u_ch%E1%BA%A5p_h%C3%A0nh" TargetMode="External"/><Relationship Id="rId36" Type="http://schemas.openxmlformats.org/officeDocument/2006/relationships/hyperlink" Target="https://vi.wikipedia.org/wiki/Internet" TargetMode="External"/><Relationship Id="rId49" Type="http://schemas.openxmlformats.org/officeDocument/2006/relationships/image" Target="media/image19.jpg"/><Relationship Id="rId57" Type="http://schemas.openxmlformats.org/officeDocument/2006/relationships/image" Target="media/image27.png"/><Relationship Id="rId10" Type="http://schemas.openxmlformats.org/officeDocument/2006/relationships/footer" Target="footer1.xml"/><Relationship Id="rId31" Type="http://schemas.openxmlformats.org/officeDocument/2006/relationships/hyperlink" Target="https://vi.wikipedia.org/w/index.php?title=Nh%C3%A0_m%C3%A1y_%C4%91i%E1%BB%87n_%E1%BA%A3o&amp;action=edit&amp;redlink=1" TargetMode="External"/><Relationship Id="rId44" Type="http://schemas.openxmlformats.org/officeDocument/2006/relationships/image" Target="media/image15.jp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hyperlink" Target="https://github.com/hieucao/tuoicay-tudong-arduino"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11.jpeg"/><Relationship Id="rId34" Type="http://schemas.openxmlformats.org/officeDocument/2006/relationships/hyperlink" Target="https://vi.wikipedia.org/wiki/Th%C3%A0nh_ph%E1%BB%91_th%C3%B4ng_minh" TargetMode="External"/><Relationship Id="rId50" Type="http://schemas.openxmlformats.org/officeDocument/2006/relationships/image" Target="media/image20.jpeg"/><Relationship Id="rId55" Type="http://schemas.openxmlformats.org/officeDocument/2006/relationships/image" Target="media/image25.jp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arduino.esp8266.vn/projects/dht11-thingspeak.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F67C90-8055-4D05-A5FE-61AE95CEE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Template>
  <TotalTime>331</TotalTime>
  <Pages>1</Pages>
  <Words>4548</Words>
  <Characters>25927</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CÔNG NGHỆ MỚI TRONG PHÁT TRIỂN ỨNG DỤNG CNTT</vt:lpstr>
    </vt:vector>
  </TitlesOfParts>
  <Manager>ThS. Phạm Thái Khanh</Manager>
  <Company>Trường Đại học Công Nghiệp TP.HCM</Company>
  <LinksUpToDate>false</LinksUpToDate>
  <CharactersWithSpaces>30415</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CÔNG NGHỆ MỚI TRONG PHÁT TRIỂN ỨNG DỤNG CNTT</dc:title>
  <dc:subject>Khóa Luận Tốt Nghiệp</dc:subject>
  <dc:creator>Khanh Pham Thai</dc:creator>
  <cp:keywords/>
  <dc:description/>
  <cp:lastModifiedBy>Administrator</cp:lastModifiedBy>
  <cp:revision>7</cp:revision>
  <cp:lastPrinted>2018-10-13T17:38:00Z</cp:lastPrinted>
  <dcterms:created xsi:type="dcterms:W3CDTF">2018-01-26T23:33:00Z</dcterms:created>
  <dcterms:modified xsi:type="dcterms:W3CDTF">2018-10-13T17:38:00Z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